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6" w:type="pct"/>
        <w:tblLook w:val="04A0" w:firstRow="1" w:lastRow="0" w:firstColumn="1" w:lastColumn="0" w:noHBand="0" w:noVBand="1"/>
      </w:tblPr>
      <w:tblGrid>
        <w:gridCol w:w="9534"/>
      </w:tblGrid>
      <w:tr w:rsidR="0048403C" w:rsidRPr="001D5F04" w14:paraId="6F44A5ED" w14:textId="77777777">
        <w:trPr>
          <w:trHeight w:hRule="exact" w:val="2324"/>
        </w:trPr>
        <w:tc>
          <w:tcPr>
            <w:tcW w:w="9748" w:type="dxa"/>
            <w:vAlign w:val="center"/>
          </w:tcPr>
          <w:p w14:paraId="6FAD87EE" w14:textId="77777777" w:rsidR="0048403C" w:rsidRPr="001D5F04" w:rsidRDefault="005D1769" w:rsidP="00CA6C87">
            <w:pPr>
              <w:pStyle w:val="BodyOfText"/>
              <w:rPr>
                <w:lang w:val="en-GB"/>
              </w:rPr>
            </w:pPr>
            <w:r w:rsidRPr="001D5F04">
              <w:rPr>
                <w:noProof/>
                <w:lang w:val="en-GB"/>
              </w:rPr>
              <w:drawing>
                <wp:inline distT="0" distB="0" distL="0" distR="0" wp14:anchorId="745B502A" wp14:editId="6E1F4D25">
                  <wp:extent cx="2699293" cy="154432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rust_logo_larg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982" cy="1545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03C" w:rsidRPr="001D5F04" w14:paraId="52FBB442" w14:textId="77777777">
        <w:trPr>
          <w:trHeight w:hRule="exact" w:val="2126"/>
        </w:trPr>
        <w:tc>
          <w:tcPr>
            <w:tcW w:w="9748" w:type="dxa"/>
            <w:vAlign w:val="center"/>
          </w:tcPr>
          <w:p w14:paraId="379E67AA" w14:textId="77777777" w:rsidR="0048403C" w:rsidRPr="001D5F04" w:rsidRDefault="0048403C">
            <w:pPr>
              <w:pStyle w:val="DocType"/>
              <w:ind w:left="284" w:right="-107"/>
              <w:rPr>
                <w:lang w:val="en-GB"/>
              </w:rPr>
            </w:pPr>
          </w:p>
        </w:tc>
      </w:tr>
      <w:tr w:rsidR="0048403C" w:rsidRPr="006E5143" w14:paraId="18661318" w14:textId="77777777">
        <w:trPr>
          <w:trHeight w:hRule="exact" w:val="1701"/>
        </w:trPr>
        <w:tc>
          <w:tcPr>
            <w:tcW w:w="9748" w:type="dxa"/>
            <w:vAlign w:val="center"/>
          </w:tcPr>
          <w:p w14:paraId="1D3F171A" w14:textId="0635016E" w:rsidR="0048403C" w:rsidRPr="001D5F04" w:rsidRDefault="00000000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le"/>
                <w:tag w:val=""/>
                <w:id w:val="1061288612"/>
                <w:placeholder>
                  <w:docPart w:val="8EB6A9FB15004073A1FAFBEFA7B82DD1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 w:rsidR="0093270D" w:rsidRPr="001D5F04">
                  <w:rPr>
                    <w:lang w:val="en-GB"/>
                  </w:rPr>
                  <w:t>Information S</w:t>
                </w:r>
                <w:r w:rsidR="005D1769" w:rsidRPr="001D5F04">
                  <w:rPr>
                    <w:lang w:val="en-GB"/>
                  </w:rPr>
                  <w:t xml:space="preserve">ecurity </w:t>
                </w:r>
                <w:r w:rsidR="0093270D" w:rsidRPr="001D5F04">
                  <w:rPr>
                    <w:lang w:val="en-GB"/>
                  </w:rPr>
                  <w:t>Management System</w:t>
                </w:r>
                <w:r w:rsidR="001D5F04" w:rsidRPr="001D5F04">
                  <w:rPr>
                    <w:lang w:val="en-GB"/>
                  </w:rPr>
                  <w:t xml:space="preserve"> </w:t>
                </w:r>
                <w:r w:rsidR="0089000E" w:rsidRPr="001D5F04">
                  <w:rPr>
                    <w:lang w:val="en-GB"/>
                  </w:rPr>
                  <w:br/>
                </w:r>
                <w:r w:rsidR="0093270D" w:rsidRPr="001D5F04">
                  <w:rPr>
                    <w:lang w:val="en-GB"/>
                  </w:rPr>
                  <w:t>(ISMS)</w:t>
                </w:r>
              </w:sdtContent>
            </w:sdt>
          </w:p>
        </w:tc>
      </w:tr>
      <w:tr w:rsidR="0048403C" w:rsidRPr="006E5143" w14:paraId="0E765FB1" w14:textId="77777777" w:rsidTr="00783F0D">
        <w:trPr>
          <w:trHeight w:val="2268"/>
        </w:trPr>
        <w:tc>
          <w:tcPr>
            <w:tcW w:w="9748" w:type="dxa"/>
          </w:tcPr>
          <w:p w14:paraId="1EF7409C" w14:textId="7851B15B" w:rsidR="0048403C" w:rsidRPr="001D5F04" w:rsidRDefault="00000000">
            <w:pPr>
              <w:pStyle w:val="Sub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Subject"/>
                <w:tag w:val=""/>
                <w:id w:val="1047265912"/>
                <w:placeholder>
                  <w:docPart w:val="6B600F6D79F44F52AFCFF34D4A21A155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91238A" w:rsidRPr="001D5F04">
                  <w:rPr>
                    <w:lang w:val="en-GB"/>
                  </w:rPr>
                  <w:t xml:space="preserve">Information Security Policy </w:t>
                </w:r>
                <w:r w:rsidR="0091238A" w:rsidRPr="001D5F04">
                  <w:rPr>
                    <w:lang w:val="en-GB"/>
                  </w:rPr>
                  <w:br/>
                  <w:t>(ITR-InfoSec</w:t>
                </w:r>
                <w:r w:rsidR="0089000E" w:rsidRPr="001D5F04">
                  <w:rPr>
                    <w:lang w:val="en-GB"/>
                  </w:rPr>
                  <w:t>)</w:t>
                </w:r>
              </w:sdtContent>
            </w:sdt>
          </w:p>
        </w:tc>
      </w:tr>
    </w:tbl>
    <w:p w14:paraId="6E41B38F" w14:textId="77777777" w:rsidR="0048403C" w:rsidRPr="001D5F04" w:rsidRDefault="005D1769" w:rsidP="005C311C">
      <w:pPr>
        <w:pStyle w:val="HDocProp"/>
        <w:spacing w:before="1200"/>
        <w:rPr>
          <w:lang w:val="en-GB"/>
        </w:rPr>
      </w:pPr>
      <w:r w:rsidRPr="001D5F04">
        <w:rPr>
          <w:lang w:val="en-GB"/>
        </w:rPr>
        <w:t>General information</w:t>
      </w:r>
    </w:p>
    <w:tbl>
      <w:tblPr>
        <w:tblStyle w:val="TableCNormal"/>
        <w:tblW w:w="5000" w:type="pct"/>
        <w:tblLook w:val="0680" w:firstRow="0" w:lastRow="0" w:firstColumn="1" w:lastColumn="0" w:noHBand="1" w:noVBand="1"/>
      </w:tblPr>
      <w:tblGrid>
        <w:gridCol w:w="2359"/>
        <w:gridCol w:w="7269"/>
      </w:tblGrid>
      <w:tr w:rsidR="0048403C" w:rsidRPr="001D5F04" w14:paraId="2F4EBA6B" w14:textId="77777777" w:rsidTr="006A39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9925FDF" w14:textId="77777777" w:rsidR="0048403C" w:rsidRPr="001D5F04" w:rsidRDefault="005D1769" w:rsidP="007E3764">
            <w:pPr>
              <w:pStyle w:val="TabHeader1"/>
              <w:rPr>
                <w:lang w:val="en-GB"/>
              </w:rPr>
            </w:pPr>
            <w:r w:rsidRPr="001D5F04">
              <w:rPr>
                <w:lang w:val="en-GB"/>
              </w:rPr>
              <w:t>Type</w:t>
            </w:r>
          </w:p>
        </w:tc>
        <w:tc>
          <w:tcPr>
            <w:tcW w:w="7372" w:type="dxa"/>
          </w:tcPr>
          <w:p w14:paraId="2F74CFA5" w14:textId="77777777" w:rsidR="0048403C" w:rsidRPr="007E3764" w:rsidRDefault="005D1769" w:rsidP="007E3764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764">
              <w:t>Policy</w:t>
            </w:r>
          </w:p>
        </w:tc>
      </w:tr>
      <w:tr w:rsidR="0048403C" w:rsidRPr="001D5F04" w14:paraId="64ABAC0C" w14:textId="77777777" w:rsidTr="006A39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A526DAA" w14:textId="345DBBAA" w:rsidR="0048403C" w:rsidRPr="001D5F04" w:rsidRDefault="00B9008E" w:rsidP="007E3764">
            <w:pPr>
              <w:pStyle w:val="TabHeader1"/>
              <w:rPr>
                <w:lang w:val="en-GB"/>
              </w:rPr>
            </w:pPr>
            <w:r w:rsidRPr="001D5F04">
              <w:rPr>
                <w:lang w:val="en-GB"/>
              </w:rPr>
              <w:t>Reference</w:t>
            </w:r>
          </w:p>
        </w:tc>
        <w:tc>
          <w:tcPr>
            <w:tcW w:w="7372" w:type="dxa"/>
          </w:tcPr>
          <w:p w14:paraId="474607F2" w14:textId="42ED2D5E" w:rsidR="0048403C" w:rsidRPr="007E3764" w:rsidRDefault="00992BD7" w:rsidP="007E3764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r w:rsidR="005D1769" w:rsidRPr="007E3764">
              <w:t>0</w:t>
            </w:r>
          </w:p>
        </w:tc>
      </w:tr>
      <w:tr w:rsidR="0048403C" w:rsidRPr="001D5F04" w14:paraId="1D8F184B" w14:textId="77777777" w:rsidTr="006A39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8F44019" w14:textId="77777777" w:rsidR="0048403C" w:rsidRPr="001D5F04" w:rsidRDefault="005D1769" w:rsidP="007E3764">
            <w:pPr>
              <w:pStyle w:val="TabHeader1"/>
              <w:rPr>
                <w:lang w:val="en-GB"/>
              </w:rPr>
            </w:pPr>
            <w:r w:rsidRPr="001D5F04">
              <w:rPr>
                <w:lang w:val="en-GB"/>
              </w:rPr>
              <w:t>Version</w:t>
            </w:r>
          </w:p>
        </w:tc>
        <w:tc>
          <w:tcPr>
            <w:tcW w:w="7372" w:type="dxa"/>
          </w:tcPr>
          <w:p w14:paraId="3D4BBC99" w14:textId="2B9692B7" w:rsidR="0048403C" w:rsidRPr="007E3764" w:rsidRDefault="00000000" w:rsidP="007E3764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Version"/>
                <w:tag w:val=""/>
                <w:id w:val="2063516404"/>
                <w:placeholder>
                  <w:docPart w:val="8331518274CA4F1FACF381E538917C0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180490" w:rsidRPr="007E3764">
                  <w:t>3.</w:t>
                </w:r>
                <w:r w:rsidR="00180490">
                  <w:t>8</w:t>
                </w:r>
              </w:sdtContent>
            </w:sdt>
          </w:p>
        </w:tc>
      </w:tr>
      <w:tr w:rsidR="0048403C" w:rsidRPr="001D5F04" w14:paraId="198959E4" w14:textId="77777777" w:rsidTr="006A39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5A3BF81" w14:textId="77777777" w:rsidR="0048403C" w:rsidRPr="001D5F04" w:rsidRDefault="005D1769" w:rsidP="007E3764">
            <w:pPr>
              <w:pStyle w:val="TabHeader1"/>
              <w:rPr>
                <w:lang w:val="en-GB"/>
              </w:rPr>
            </w:pPr>
            <w:r w:rsidRPr="001D5F04">
              <w:rPr>
                <w:lang w:val="en-GB"/>
              </w:rPr>
              <w:t>State</w:t>
            </w:r>
          </w:p>
        </w:tc>
        <w:sdt>
          <w:sdtPr>
            <w:alias w:val="State"/>
            <w:tag w:val="État"/>
            <w:id w:val="-566890232"/>
            <w:placeholder>
              <w:docPart w:val="896955B28B8647BF8BE520DB51D1AF7F"/>
            </w:placeholder>
            <w:comboBox>
              <w:listItem w:displayText="Draft" w:value="Draft"/>
              <w:listItem w:displayText="Final draft" w:value="Final draft"/>
              <w:listItem w:displayText="Final version" w:value="Final version"/>
              <w:listItem w:displayText="Projet" w:value="Projet"/>
              <w:listItem w:displayText="Projet final" w:value="Projet final"/>
              <w:listItem w:displayText="Version finale" w:value="Version finale"/>
            </w:comboBox>
          </w:sdtPr>
          <w:sdtContent>
            <w:tc>
              <w:tcPr>
                <w:tcW w:w="7372" w:type="dxa"/>
              </w:tcPr>
              <w:p w14:paraId="45F66B90" w14:textId="2272C3BB" w:rsidR="0048403C" w:rsidRPr="007E3764" w:rsidRDefault="005D1769" w:rsidP="007E3764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E3764">
                  <w:t>Final</w:t>
                </w:r>
              </w:p>
            </w:tc>
          </w:sdtContent>
        </w:sdt>
      </w:tr>
      <w:tr w:rsidR="0048403C" w:rsidRPr="001D5F04" w14:paraId="35F477D5" w14:textId="77777777" w:rsidTr="006A39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54A4CDB" w14:textId="72F6DE3D" w:rsidR="0048403C" w:rsidRPr="001D5F04" w:rsidRDefault="00DB23AB" w:rsidP="007E3764">
            <w:pPr>
              <w:pStyle w:val="TabHeader1"/>
              <w:rPr>
                <w:lang w:val="en-GB"/>
              </w:rPr>
            </w:pPr>
            <w:r w:rsidRPr="001D5F04">
              <w:rPr>
                <w:lang w:val="en-GB"/>
              </w:rPr>
              <w:t>Owner</w:t>
            </w:r>
          </w:p>
        </w:tc>
        <w:tc>
          <w:tcPr>
            <w:tcW w:w="7372" w:type="dxa"/>
          </w:tcPr>
          <w:p w14:paraId="4E733CE8" w14:textId="77777777" w:rsidR="0048403C" w:rsidRPr="007E3764" w:rsidRDefault="005D1769" w:rsidP="007E3764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764">
              <w:t>C. Harpes</w:t>
            </w:r>
          </w:p>
        </w:tc>
      </w:tr>
      <w:tr w:rsidR="0048403C" w:rsidRPr="001D5F04" w14:paraId="1DF5DB50" w14:textId="77777777" w:rsidTr="006A39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EA60143" w14:textId="2E72D99F" w:rsidR="0048403C" w:rsidRPr="001D5F04" w:rsidRDefault="0010624A" w:rsidP="007E3764">
            <w:pPr>
              <w:pStyle w:val="TabHeader1"/>
              <w:rPr>
                <w:lang w:val="en-GB"/>
              </w:rPr>
            </w:pPr>
            <w:r w:rsidRPr="001D5F04">
              <w:rPr>
                <w:lang w:val="en-GB"/>
              </w:rPr>
              <w:t>Application d</w:t>
            </w:r>
            <w:r w:rsidR="005D1769" w:rsidRPr="001D5F04">
              <w:rPr>
                <w:lang w:val="en-GB"/>
              </w:rPr>
              <w:t>ate</w:t>
            </w:r>
          </w:p>
        </w:tc>
        <w:sdt>
          <w:sdtPr>
            <w:alias w:val="Approval date"/>
            <w:tag w:val="Approval date"/>
            <w:id w:val="-1232544643"/>
            <w:placeholder>
              <w:docPart w:val="BCCB54EDB59347159C24AD36DD03BAC5"/>
            </w:placeholder>
            <w:date w:fullDate="2024-06-03T00:00:00Z">
              <w:dateFormat w:val="dd/MM/yyyy"/>
              <w:lid w:val="fr-LU"/>
              <w:storeMappedDataAs w:val="dateTime"/>
              <w:calendar w:val="gregorian"/>
            </w:date>
          </w:sdtPr>
          <w:sdtContent>
            <w:tc>
              <w:tcPr>
                <w:tcW w:w="7372" w:type="dxa"/>
              </w:tcPr>
              <w:p w14:paraId="418B7435" w14:textId="41C68715" w:rsidR="0048403C" w:rsidRPr="00737298" w:rsidRDefault="00992BD7" w:rsidP="007E3764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fr-LU"/>
                  </w:rPr>
                  <w:t>03/06/2024</w:t>
                </w:r>
              </w:p>
            </w:tc>
          </w:sdtContent>
        </w:sdt>
      </w:tr>
      <w:tr w:rsidR="0048403C" w:rsidRPr="001D5F04" w14:paraId="58DAF19D" w14:textId="77777777" w:rsidTr="006A39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BEB5F87" w14:textId="77777777" w:rsidR="0048403C" w:rsidRPr="001D5F04" w:rsidRDefault="005D1769" w:rsidP="007E3764">
            <w:pPr>
              <w:pStyle w:val="TabHeader1"/>
              <w:rPr>
                <w:lang w:val="en-GB"/>
              </w:rPr>
            </w:pPr>
            <w:r w:rsidRPr="001D5F04">
              <w:rPr>
                <w:lang w:val="en-GB"/>
              </w:rPr>
              <w:t>Classification</w:t>
            </w:r>
          </w:p>
        </w:tc>
        <w:sdt>
          <w:sdtPr>
            <w:alias w:val="Classification"/>
            <w:tag w:val=""/>
            <w:id w:val="1348145226"/>
            <w:placeholder>
              <w:docPart w:val="674B206000C04D6A96D17F6725EEE1B6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tc>
              <w:tcPr>
                <w:tcW w:w="7372" w:type="dxa"/>
              </w:tcPr>
              <w:p w14:paraId="0FBCCB96" w14:textId="69EFF62C" w:rsidR="0048403C" w:rsidRPr="007E3764" w:rsidRDefault="00992BD7" w:rsidP="007E3764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E3764">
                  <w:t>Internal</w:t>
                </w:r>
                <w:r>
                  <w:t xml:space="preserve"> (IN)</w:t>
                </w:r>
              </w:p>
            </w:tc>
          </w:sdtContent>
        </w:sdt>
      </w:tr>
    </w:tbl>
    <w:p w14:paraId="6273EFBF" w14:textId="77777777" w:rsidR="0048403C" w:rsidRPr="001D5F04" w:rsidRDefault="005D1769" w:rsidP="00505D5B">
      <w:pPr>
        <w:pStyle w:val="BodyOfText"/>
        <w:rPr>
          <w:lang w:val="en-GB"/>
        </w:rPr>
      </w:pPr>
      <w:r w:rsidRPr="001D5F04">
        <w:rPr>
          <w:lang w:val="en-GB"/>
        </w:rPr>
        <w:br w:type="page"/>
      </w:r>
    </w:p>
    <w:sectPr w:rsidR="0048403C" w:rsidRPr="001D5F04" w:rsidSect="00E94E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851" w:bottom="1418" w:left="851" w:header="284" w:footer="284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FB858" w14:textId="77777777" w:rsidR="00A54E05" w:rsidRDefault="00A54E05">
      <w:pPr>
        <w:spacing w:after="0"/>
      </w:pPr>
      <w:r>
        <w:separator/>
      </w:r>
    </w:p>
  </w:endnote>
  <w:endnote w:type="continuationSeparator" w:id="0">
    <w:p w14:paraId="756156A8" w14:textId="77777777" w:rsidR="00A54E05" w:rsidRDefault="00A54E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6C2DD" w14:textId="77777777" w:rsidR="00301E8E" w:rsidRDefault="00301E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82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18"/>
      <w:gridCol w:w="3397"/>
      <w:gridCol w:w="1676"/>
    </w:tblGrid>
    <w:tr w:rsidR="00737298" w:rsidRPr="00900893" w14:paraId="42D4B6B3" w14:textId="77777777" w:rsidTr="00110314">
      <w:trPr>
        <w:trHeight w:val="420"/>
      </w:trPr>
      <w:tc>
        <w:tcPr>
          <w:tcW w:w="2270" w:type="pct"/>
          <w:tcBorders>
            <w:top w:val="single" w:sz="4" w:space="0" w:color="auto"/>
          </w:tcBorders>
        </w:tcPr>
        <w:p w14:paraId="1FB9218B" w14:textId="63778726" w:rsidR="00737298" w:rsidRPr="006E5143" w:rsidRDefault="00737298" w:rsidP="00E94E33">
          <w:pPr>
            <w:pStyle w:val="Headerfootertext"/>
            <w:rPr>
              <w:lang w:val="en-GB"/>
            </w:rPr>
          </w:pPr>
          <w:r w:rsidRPr="006E5143">
            <w:rPr>
              <w:lang w:val="en-GB"/>
            </w:rPr>
            <w:t xml:space="preserve">Ref: </w:t>
          </w:r>
          <w:r>
            <w:fldChar w:fldCharType="begin"/>
          </w:r>
          <w:r w:rsidRPr="006E5143">
            <w:rPr>
              <w:lang w:val="en-GB"/>
            </w:rPr>
            <w:instrText xml:space="preserve"> FILENAME   \* MERGEFORMAT </w:instrText>
          </w:r>
          <w:r>
            <w:fldChar w:fldCharType="separate"/>
          </w:r>
          <w:r w:rsidR="00301E8E">
            <w:rPr>
              <w:noProof/>
              <w:lang w:val="en-GB"/>
            </w:rPr>
            <w:t>0_POL_ITR-InfoSec_v3.8.docx</w:t>
          </w:r>
          <w:r>
            <w:fldChar w:fldCharType="end"/>
          </w:r>
        </w:p>
      </w:tc>
      <w:tc>
        <w:tcPr>
          <w:tcW w:w="1828" w:type="pct"/>
        </w:tcPr>
        <w:p w14:paraId="1C489742" w14:textId="77777777" w:rsidR="00737298" w:rsidRPr="006E5143" w:rsidRDefault="00737298" w:rsidP="00E94E33">
          <w:pPr>
            <w:pStyle w:val="Headerfootertext"/>
            <w:rPr>
              <w:lang w:val="en-GB"/>
            </w:rPr>
          </w:pPr>
        </w:p>
      </w:tc>
      <w:tc>
        <w:tcPr>
          <w:tcW w:w="902" w:type="pct"/>
        </w:tcPr>
        <w:sdt>
          <w:sdtPr>
            <w:id w:val="2000233255"/>
            <w:docPartObj>
              <w:docPartGallery w:val="Page Numbers (Top of Page)"/>
              <w:docPartUnique/>
            </w:docPartObj>
          </w:sdtPr>
          <w:sdtContent>
            <w:p w14:paraId="27DF7693" w14:textId="01C23A64" w:rsidR="00737298" w:rsidRPr="00900893" w:rsidRDefault="00737298" w:rsidP="00E94E33">
              <w:pPr>
                <w:pStyle w:val="Headerfootertext"/>
                <w:jc w:val="right"/>
              </w:pPr>
              <w:r w:rsidRPr="00900893">
                <w:t xml:space="preserve">Page </w:t>
              </w:r>
              <w:r w:rsidRPr="00900893">
                <w:fldChar w:fldCharType="begin"/>
              </w:r>
              <w:r w:rsidRPr="00900893">
                <w:instrText xml:space="preserve"> PAGE </w:instrText>
              </w:r>
              <w:r w:rsidRPr="00900893">
                <w:fldChar w:fldCharType="separate"/>
              </w:r>
              <w:r w:rsidRPr="00900893">
                <w:t>2</w:t>
              </w:r>
              <w:r w:rsidRPr="00900893">
                <w:fldChar w:fldCharType="end"/>
              </w:r>
              <w:r w:rsidRPr="00900893">
                <w:t xml:space="preserve"> of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 w:rsidRPr="00900893">
                <w:t>17</w:t>
              </w:r>
              <w:r>
                <w:fldChar w:fldCharType="end"/>
              </w:r>
            </w:p>
          </w:sdtContent>
        </w:sdt>
      </w:tc>
    </w:tr>
  </w:tbl>
  <w:p w14:paraId="4D143732" w14:textId="230DD5A1" w:rsidR="00737298" w:rsidRDefault="00737298" w:rsidP="00E94E33">
    <w:pPr>
      <w:pStyle w:val="Headerfootertext"/>
    </w:pPr>
  </w:p>
  <w:p w14:paraId="64C9485E" w14:textId="77777777" w:rsidR="00737298" w:rsidRPr="00E94E33" w:rsidRDefault="00737298" w:rsidP="00E94E33">
    <w:pPr>
      <w:pStyle w:val="Headerfootertex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9464"/>
    </w:tblGrid>
    <w:tr w:rsidR="00737298" w:rsidRPr="006E5143" w14:paraId="7966FC3A" w14:textId="77777777">
      <w:trPr>
        <w:trHeight w:val="132"/>
      </w:trPr>
      <w:tc>
        <w:tcPr>
          <w:tcW w:w="94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58123E1" w14:textId="0BD66F04" w:rsidR="00737298" w:rsidRDefault="00737298" w:rsidP="004A13C7">
          <w:pPr>
            <w:pStyle w:val="Footer"/>
            <w:spacing w:before="60" w:after="60"/>
            <w:jc w:val="center"/>
            <w:rPr>
              <w:color w:val="E61F3D"/>
              <w:sz w:val="18"/>
              <w:lang w:val="en-GB"/>
            </w:rPr>
          </w:pPr>
          <w:r w:rsidRPr="006E5143">
            <w:rPr>
              <w:color w:val="E61F3D"/>
              <w:sz w:val="18"/>
              <w:lang w:val="en-GB"/>
            </w:rPr>
            <w:t xml:space="preserve">The currently applicable version of this document is on </w:t>
          </w:r>
          <w:r w:rsidRPr="00737298">
            <w:rPr>
              <w:color w:val="E61F3D"/>
              <w:sz w:val="18"/>
              <w:lang w:val="en-GB"/>
            </w:rPr>
            <w:t>N:\_INternal\ISMS</w:t>
          </w:r>
          <w:r w:rsidRPr="006E5143">
            <w:rPr>
              <w:color w:val="E61F3D"/>
              <w:sz w:val="18"/>
              <w:lang w:val="en-GB"/>
            </w:rPr>
            <w:t>.</w:t>
          </w:r>
        </w:p>
        <w:p w14:paraId="5CF68C08" w14:textId="7B085271" w:rsidR="00737298" w:rsidRPr="006E5143" w:rsidRDefault="00000000" w:rsidP="004A13C7">
          <w:pPr>
            <w:pStyle w:val="Footer"/>
            <w:spacing w:before="60" w:after="60"/>
            <w:jc w:val="center"/>
            <w:rPr>
              <w:color w:val="E61F3D"/>
              <w:lang w:val="en-GB"/>
            </w:rPr>
          </w:pPr>
          <w:sdt>
            <w:sdtPr>
              <w:alias w:val="Classification"/>
              <w:tag w:val=""/>
              <w:id w:val="-227765221"/>
              <w:placeholder>
                <w:docPart w:val="84DC9BC286444841815C5D7B88A64657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 w:rsidR="00992BD7">
                <w:t>Internal (IN)</w:t>
              </w:r>
            </w:sdtContent>
          </w:sdt>
          <w:r w:rsidR="00737298">
            <w:t xml:space="preserve"> USE ONLY!</w:t>
          </w:r>
        </w:p>
      </w:tc>
    </w:tr>
  </w:tbl>
  <w:p w14:paraId="7EE72E6F" w14:textId="77777777" w:rsidR="00737298" w:rsidRPr="006E5143" w:rsidRDefault="00737298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0E242" w14:textId="77777777" w:rsidR="00A54E05" w:rsidRDefault="00A54E05">
      <w:pPr>
        <w:spacing w:after="0"/>
      </w:pPr>
      <w:r>
        <w:separator/>
      </w:r>
    </w:p>
  </w:footnote>
  <w:footnote w:type="continuationSeparator" w:id="0">
    <w:p w14:paraId="5C252D10" w14:textId="77777777" w:rsidR="00A54E05" w:rsidRDefault="00A54E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98962" w14:textId="77777777" w:rsidR="00301E8E" w:rsidRDefault="00301E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7" w:type="pct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65"/>
      <w:gridCol w:w="850"/>
      <w:gridCol w:w="3123"/>
      <w:gridCol w:w="3394"/>
    </w:tblGrid>
    <w:tr w:rsidR="00737298" w14:paraId="266801FB" w14:textId="77777777" w:rsidTr="00B23B9D">
      <w:trPr>
        <w:trHeight w:val="20"/>
        <w:jc w:val="center"/>
      </w:trPr>
      <w:tc>
        <w:tcPr>
          <w:tcW w:w="1176" w:type="pct"/>
          <w:vMerge w:val="restart"/>
          <w:vAlign w:val="center"/>
        </w:tcPr>
        <w:p w14:paraId="31848A6F" w14:textId="77777777" w:rsidR="00737298" w:rsidRDefault="00737298">
          <w:pPr>
            <w:pStyle w:val="Headerfootertext"/>
          </w:pPr>
          <w:r>
            <w:rPr>
              <w:noProof/>
            </w:rPr>
            <w:drawing>
              <wp:inline distT="0" distB="0" distL="0" distR="0" wp14:anchorId="22855F95" wp14:editId="71B0A5E0">
                <wp:extent cx="779448" cy="445938"/>
                <wp:effectExtent l="0" t="0" r="190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officiel_itrust_2011_2000x900px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448" cy="445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</w:tcPr>
        <w:p w14:paraId="44BF922D" w14:textId="77777777" w:rsidR="00737298" w:rsidRDefault="00737298">
          <w:pPr>
            <w:pStyle w:val="Headerfootertitle"/>
          </w:pPr>
        </w:p>
      </w:tc>
      <w:tc>
        <w:tcPr>
          <w:tcW w:w="1621" w:type="pct"/>
        </w:tcPr>
        <w:p w14:paraId="045797A0" w14:textId="77777777" w:rsidR="00737298" w:rsidRDefault="00737298">
          <w:pPr>
            <w:pStyle w:val="Headerfootertitle"/>
            <w:rPr>
              <w:b/>
            </w:rPr>
          </w:pPr>
          <w:r>
            <w:t>Type</w:t>
          </w:r>
        </w:p>
      </w:tc>
      <w:tc>
        <w:tcPr>
          <w:tcW w:w="1762" w:type="pct"/>
        </w:tcPr>
        <w:p w14:paraId="2F608F58" w14:textId="77777777" w:rsidR="00737298" w:rsidRDefault="00000000">
          <w:pPr>
            <w:pStyle w:val="Headerfootertext"/>
            <w:rPr>
              <w:b/>
              <w:bCs/>
            </w:rPr>
          </w:pPr>
          <w:sdt>
            <w:sdtPr>
              <w:rPr>
                <w:b/>
              </w:rPr>
              <w:alias w:val="Category"/>
              <w:tag w:val=""/>
              <w:id w:val="131075693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737298">
                <w:rPr>
                  <w:lang w:val="lb-LU"/>
                </w:rPr>
                <w:t>Policy</w:t>
              </w:r>
            </w:sdtContent>
          </w:sdt>
        </w:p>
      </w:tc>
    </w:tr>
    <w:tr w:rsidR="00737298" w:rsidRPr="006E5143" w14:paraId="0D17E0F8" w14:textId="77777777" w:rsidTr="00B23B9D">
      <w:trPr>
        <w:trHeight w:val="20"/>
        <w:jc w:val="center"/>
      </w:trPr>
      <w:tc>
        <w:tcPr>
          <w:tcW w:w="1176" w:type="pct"/>
          <w:vMerge/>
        </w:tcPr>
        <w:p w14:paraId="7F20B9F2" w14:textId="77777777" w:rsidR="00737298" w:rsidRDefault="00737298">
          <w:pPr>
            <w:pStyle w:val="NoSpacing"/>
            <w:rPr>
              <w:bCs/>
              <w:sz w:val="16"/>
            </w:rPr>
          </w:pPr>
        </w:p>
      </w:tc>
      <w:tc>
        <w:tcPr>
          <w:tcW w:w="441" w:type="pct"/>
        </w:tcPr>
        <w:p w14:paraId="258A68DC" w14:textId="77777777" w:rsidR="00737298" w:rsidRDefault="00737298">
          <w:pPr>
            <w:pStyle w:val="Headerfootertitle"/>
          </w:pPr>
        </w:p>
      </w:tc>
      <w:tc>
        <w:tcPr>
          <w:tcW w:w="1621" w:type="pct"/>
        </w:tcPr>
        <w:p w14:paraId="49E581C9" w14:textId="591435D5" w:rsidR="00737298" w:rsidRDefault="00737298">
          <w:pPr>
            <w:pStyle w:val="Headerfootertitle"/>
            <w:rPr>
              <w:b/>
            </w:rPr>
          </w:pPr>
          <w:r>
            <w:t>Activity</w:t>
          </w:r>
        </w:p>
      </w:tc>
      <w:sdt>
        <w:sdtPr>
          <w:rPr>
            <w:bCs/>
            <w:lang w:val="en-GB"/>
          </w:rPr>
          <w:alias w:val="Title"/>
          <w:tag w:val=""/>
          <w:id w:val="14664298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1762" w:type="pct"/>
            </w:tcPr>
            <w:p w14:paraId="04B0C8E6" w14:textId="5BFDD909" w:rsidR="00737298" w:rsidRPr="006E5143" w:rsidRDefault="00737298">
              <w:pPr>
                <w:pStyle w:val="Headerfootertext"/>
                <w:rPr>
                  <w:b/>
                  <w:bCs/>
                  <w:lang w:val="en-GB"/>
                </w:rPr>
              </w:pPr>
              <w:r w:rsidRPr="006E5143">
                <w:rPr>
                  <w:bCs/>
                  <w:lang w:val="en-GB"/>
                </w:rPr>
                <w:t>Information Security Management System (ISMS)</w:t>
              </w:r>
            </w:p>
          </w:tc>
        </w:sdtContent>
      </w:sdt>
    </w:tr>
    <w:tr w:rsidR="00737298" w:rsidRPr="006E5143" w14:paraId="0D268FC1" w14:textId="77777777" w:rsidTr="00B23B9D">
      <w:trPr>
        <w:trHeight w:val="20"/>
        <w:jc w:val="center"/>
      </w:trPr>
      <w:tc>
        <w:tcPr>
          <w:tcW w:w="1176" w:type="pct"/>
          <w:vMerge/>
        </w:tcPr>
        <w:p w14:paraId="681E5385" w14:textId="77777777" w:rsidR="00737298" w:rsidRDefault="00737298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441" w:type="pct"/>
        </w:tcPr>
        <w:p w14:paraId="6E7715D1" w14:textId="77777777" w:rsidR="00737298" w:rsidRPr="006E5143" w:rsidRDefault="00737298">
          <w:pPr>
            <w:pStyle w:val="Headerfootertitle"/>
            <w:rPr>
              <w:lang w:val="en-GB"/>
            </w:rPr>
          </w:pPr>
        </w:p>
      </w:tc>
      <w:tc>
        <w:tcPr>
          <w:tcW w:w="1621" w:type="pct"/>
        </w:tcPr>
        <w:p w14:paraId="698CE078" w14:textId="77777777" w:rsidR="00737298" w:rsidRDefault="00737298">
          <w:pPr>
            <w:pStyle w:val="Headerfootertitle"/>
            <w:rPr>
              <w:b/>
            </w:rPr>
          </w:pPr>
          <w:r>
            <w:t>Title</w:t>
          </w:r>
        </w:p>
      </w:tc>
      <w:sdt>
        <w:sdtPr>
          <w:rPr>
            <w:bCs/>
            <w:lang w:val="en-GB"/>
          </w:rPr>
          <w:alias w:val="Subject"/>
          <w:tag w:val=""/>
          <w:id w:val="-150281752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1762" w:type="pct"/>
            </w:tcPr>
            <w:p w14:paraId="5C8C4B03" w14:textId="702FA6FC" w:rsidR="00737298" w:rsidRPr="006E5143" w:rsidRDefault="00737298">
              <w:pPr>
                <w:pStyle w:val="Headerfootertext"/>
                <w:rPr>
                  <w:b/>
                  <w:bCs/>
                  <w:lang w:val="en-GB"/>
                </w:rPr>
              </w:pPr>
              <w:r w:rsidRPr="006E5143">
                <w:rPr>
                  <w:bCs/>
                  <w:lang w:val="en-GB"/>
                </w:rPr>
                <w:t>Information Security Policy (ITR-InfoSec)</w:t>
              </w:r>
            </w:p>
          </w:tc>
        </w:sdtContent>
      </w:sdt>
    </w:tr>
    <w:tr w:rsidR="00737298" w14:paraId="4EF19C92" w14:textId="77777777" w:rsidTr="00B23B9D">
      <w:trPr>
        <w:trHeight w:val="20"/>
        <w:jc w:val="center"/>
      </w:trPr>
      <w:tc>
        <w:tcPr>
          <w:tcW w:w="1176" w:type="pct"/>
          <w:vMerge/>
        </w:tcPr>
        <w:p w14:paraId="1B65948A" w14:textId="77777777" w:rsidR="00737298" w:rsidRDefault="00737298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441" w:type="pct"/>
        </w:tcPr>
        <w:p w14:paraId="2300392B" w14:textId="77777777" w:rsidR="00737298" w:rsidRPr="006E5143" w:rsidRDefault="00737298">
          <w:pPr>
            <w:pStyle w:val="Headerfootertitle"/>
            <w:rPr>
              <w:lang w:val="en-GB"/>
            </w:rPr>
          </w:pPr>
        </w:p>
      </w:tc>
      <w:tc>
        <w:tcPr>
          <w:tcW w:w="1621" w:type="pct"/>
        </w:tcPr>
        <w:p w14:paraId="5A9DE197" w14:textId="77777777" w:rsidR="00737298" w:rsidRDefault="00737298">
          <w:pPr>
            <w:pStyle w:val="Headerfootertitle"/>
            <w:rPr>
              <w:b/>
            </w:rPr>
          </w:pPr>
          <w:r>
            <w:t>Classification</w:t>
          </w:r>
        </w:p>
      </w:tc>
      <w:sdt>
        <w:sdtPr>
          <w:rPr>
            <w:b/>
            <w:bCs/>
          </w:rPr>
          <w:alias w:val="Comments"/>
          <w:tag w:val=""/>
          <w:id w:val="-2053071939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1762" w:type="pct"/>
            </w:tcPr>
            <w:p w14:paraId="75E435D1" w14:textId="257F2E82" w:rsidR="00737298" w:rsidRDefault="00992BD7">
              <w:pPr>
                <w:pStyle w:val="Headerfootertext"/>
                <w:rPr>
                  <w:b/>
                  <w:bCs/>
                </w:rPr>
              </w:pPr>
              <w:r>
                <w:rPr>
                  <w:b/>
                  <w:bCs/>
                </w:rPr>
                <w:t>Internal (IN)</w:t>
              </w:r>
            </w:p>
          </w:tc>
        </w:sdtContent>
      </w:sdt>
    </w:tr>
  </w:tbl>
  <w:p w14:paraId="26105A71" w14:textId="77777777" w:rsidR="00737298" w:rsidRDefault="0073729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BAD1D" w14:textId="77777777" w:rsidR="00301E8E" w:rsidRDefault="00301E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840C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6066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30F7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C1465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ECDA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2AA6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364D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2A4B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34FFA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0D60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2" w15:restartNumberingAfterBreak="0">
    <w:nsid w:val="23F6445C"/>
    <w:multiLevelType w:val="multilevel"/>
    <w:tmpl w:val="5CA21064"/>
    <w:styleLink w:val="CHeadingLis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5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3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16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7" w15:restartNumberingAfterBreak="0">
    <w:nsid w:val="659F4AE5"/>
    <w:multiLevelType w:val="multilevel"/>
    <w:tmpl w:val="21062DEC"/>
    <w:styleLink w:val="Bullet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18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19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21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num w:numId="1" w16cid:durableId="657342201">
    <w:abstractNumId w:val="9"/>
  </w:num>
  <w:num w:numId="2" w16cid:durableId="1786652940">
    <w:abstractNumId w:val="7"/>
  </w:num>
  <w:num w:numId="3" w16cid:durableId="174466965">
    <w:abstractNumId w:val="6"/>
  </w:num>
  <w:num w:numId="4" w16cid:durableId="1053118616">
    <w:abstractNumId w:val="5"/>
  </w:num>
  <w:num w:numId="5" w16cid:durableId="862865847">
    <w:abstractNumId w:val="4"/>
  </w:num>
  <w:num w:numId="6" w16cid:durableId="1833058197">
    <w:abstractNumId w:val="8"/>
  </w:num>
  <w:num w:numId="7" w16cid:durableId="496959706">
    <w:abstractNumId w:val="3"/>
  </w:num>
  <w:num w:numId="8" w16cid:durableId="440272035">
    <w:abstractNumId w:val="2"/>
  </w:num>
  <w:num w:numId="9" w16cid:durableId="1485272385">
    <w:abstractNumId w:val="1"/>
  </w:num>
  <w:num w:numId="10" w16cid:durableId="443421132">
    <w:abstractNumId w:val="0"/>
  </w:num>
  <w:num w:numId="11" w16cid:durableId="41953200">
    <w:abstractNumId w:val="12"/>
  </w:num>
  <w:num w:numId="12" w16cid:durableId="1673143276">
    <w:abstractNumId w:val="11"/>
  </w:num>
  <w:num w:numId="13" w16cid:durableId="192378432">
    <w:abstractNumId w:val="18"/>
  </w:num>
  <w:num w:numId="14" w16cid:durableId="1458647523">
    <w:abstractNumId w:val="21"/>
  </w:num>
  <w:num w:numId="15" w16cid:durableId="558631798">
    <w:abstractNumId w:val="15"/>
  </w:num>
  <w:num w:numId="16" w16cid:durableId="1788696972">
    <w:abstractNumId w:val="17"/>
  </w:num>
  <w:num w:numId="17" w16cid:durableId="2002345740">
    <w:abstractNumId w:val="14"/>
  </w:num>
  <w:num w:numId="18" w16cid:durableId="1129856106">
    <w:abstractNumId w:val="19"/>
  </w:num>
  <w:num w:numId="19" w16cid:durableId="1217358943">
    <w:abstractNumId w:val="10"/>
  </w:num>
  <w:num w:numId="20" w16cid:durableId="18141299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065535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799869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743750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091328">
    <w:abstractNumId w:val="20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25" w16cid:durableId="654454840">
    <w:abstractNumId w:val="13"/>
  </w:num>
  <w:num w:numId="26" w16cid:durableId="2109110361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attachedTemplate r:id="rId1"/>
  <w:linkStyles/>
  <w:stylePaneFormatFilter w:val="1722" w:allStyles="0" w:customStyles="1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3C"/>
    <w:rsid w:val="00006E95"/>
    <w:rsid w:val="000146E1"/>
    <w:rsid w:val="00015CEE"/>
    <w:rsid w:val="00021B10"/>
    <w:rsid w:val="00027B9E"/>
    <w:rsid w:val="0003231B"/>
    <w:rsid w:val="00033A6F"/>
    <w:rsid w:val="00036517"/>
    <w:rsid w:val="0005370B"/>
    <w:rsid w:val="00054ADC"/>
    <w:rsid w:val="00055B4F"/>
    <w:rsid w:val="000570BF"/>
    <w:rsid w:val="00066C68"/>
    <w:rsid w:val="00073E64"/>
    <w:rsid w:val="00082EA5"/>
    <w:rsid w:val="000B008B"/>
    <w:rsid w:val="000B02FB"/>
    <w:rsid w:val="000D31B6"/>
    <w:rsid w:val="000D4DF0"/>
    <w:rsid w:val="0010624A"/>
    <w:rsid w:val="00110314"/>
    <w:rsid w:val="001169DA"/>
    <w:rsid w:val="0014105F"/>
    <w:rsid w:val="0014486B"/>
    <w:rsid w:val="001450EA"/>
    <w:rsid w:val="0017789E"/>
    <w:rsid w:val="00180490"/>
    <w:rsid w:val="0018159F"/>
    <w:rsid w:val="0018497A"/>
    <w:rsid w:val="001B07BE"/>
    <w:rsid w:val="001D2749"/>
    <w:rsid w:val="001D2A61"/>
    <w:rsid w:val="001D412E"/>
    <w:rsid w:val="001D5E1F"/>
    <w:rsid w:val="001D5F04"/>
    <w:rsid w:val="001F5D65"/>
    <w:rsid w:val="00202D91"/>
    <w:rsid w:val="002121B0"/>
    <w:rsid w:val="00215FC2"/>
    <w:rsid w:val="00221F9D"/>
    <w:rsid w:val="00255306"/>
    <w:rsid w:val="00261072"/>
    <w:rsid w:val="002644F5"/>
    <w:rsid w:val="00277094"/>
    <w:rsid w:val="002838EB"/>
    <w:rsid w:val="00283C07"/>
    <w:rsid w:val="00291D7E"/>
    <w:rsid w:val="00296933"/>
    <w:rsid w:val="002D684A"/>
    <w:rsid w:val="002D7088"/>
    <w:rsid w:val="002E41E7"/>
    <w:rsid w:val="002F2103"/>
    <w:rsid w:val="00301E8E"/>
    <w:rsid w:val="00305E2D"/>
    <w:rsid w:val="00323BF4"/>
    <w:rsid w:val="003301E0"/>
    <w:rsid w:val="00334231"/>
    <w:rsid w:val="0034404B"/>
    <w:rsid w:val="00344FCB"/>
    <w:rsid w:val="003454D6"/>
    <w:rsid w:val="003544B4"/>
    <w:rsid w:val="00363928"/>
    <w:rsid w:val="0037694E"/>
    <w:rsid w:val="00380E76"/>
    <w:rsid w:val="0039467C"/>
    <w:rsid w:val="003C1A10"/>
    <w:rsid w:val="003D350A"/>
    <w:rsid w:val="003D4346"/>
    <w:rsid w:val="003D6609"/>
    <w:rsid w:val="003D69F5"/>
    <w:rsid w:val="003E1388"/>
    <w:rsid w:val="00415A68"/>
    <w:rsid w:val="00420676"/>
    <w:rsid w:val="0044339C"/>
    <w:rsid w:val="0045059A"/>
    <w:rsid w:val="00452687"/>
    <w:rsid w:val="00461936"/>
    <w:rsid w:val="00462464"/>
    <w:rsid w:val="00464EF5"/>
    <w:rsid w:val="00470578"/>
    <w:rsid w:val="00477C71"/>
    <w:rsid w:val="0048403C"/>
    <w:rsid w:val="00486D04"/>
    <w:rsid w:val="00487EDA"/>
    <w:rsid w:val="004A13C7"/>
    <w:rsid w:val="004B1762"/>
    <w:rsid w:val="004C4F87"/>
    <w:rsid w:val="004F2AAF"/>
    <w:rsid w:val="004F60EA"/>
    <w:rsid w:val="00505D5B"/>
    <w:rsid w:val="00530AD9"/>
    <w:rsid w:val="00534470"/>
    <w:rsid w:val="00545EB5"/>
    <w:rsid w:val="005516F2"/>
    <w:rsid w:val="00574923"/>
    <w:rsid w:val="00574B72"/>
    <w:rsid w:val="005775B4"/>
    <w:rsid w:val="00593407"/>
    <w:rsid w:val="00596186"/>
    <w:rsid w:val="005964DB"/>
    <w:rsid w:val="00597CA3"/>
    <w:rsid w:val="005A15F9"/>
    <w:rsid w:val="005C311C"/>
    <w:rsid w:val="005C5638"/>
    <w:rsid w:val="005C64EA"/>
    <w:rsid w:val="005C799E"/>
    <w:rsid w:val="005D1769"/>
    <w:rsid w:val="005D5406"/>
    <w:rsid w:val="005D5CE7"/>
    <w:rsid w:val="005E35A7"/>
    <w:rsid w:val="00622626"/>
    <w:rsid w:val="00626F5E"/>
    <w:rsid w:val="0064155B"/>
    <w:rsid w:val="00651BCF"/>
    <w:rsid w:val="006541E1"/>
    <w:rsid w:val="006549C8"/>
    <w:rsid w:val="00655B9F"/>
    <w:rsid w:val="0066517B"/>
    <w:rsid w:val="00681333"/>
    <w:rsid w:val="006852EC"/>
    <w:rsid w:val="006A3905"/>
    <w:rsid w:val="006A7383"/>
    <w:rsid w:val="006E5143"/>
    <w:rsid w:val="006F1704"/>
    <w:rsid w:val="006F195F"/>
    <w:rsid w:val="006F6810"/>
    <w:rsid w:val="00706F40"/>
    <w:rsid w:val="0070707E"/>
    <w:rsid w:val="00707377"/>
    <w:rsid w:val="00710DC6"/>
    <w:rsid w:val="00710EFA"/>
    <w:rsid w:val="00711ABE"/>
    <w:rsid w:val="00711E6F"/>
    <w:rsid w:val="00713114"/>
    <w:rsid w:val="00724598"/>
    <w:rsid w:val="0072621A"/>
    <w:rsid w:val="00737298"/>
    <w:rsid w:val="00740AD8"/>
    <w:rsid w:val="007534A9"/>
    <w:rsid w:val="00760219"/>
    <w:rsid w:val="007633AB"/>
    <w:rsid w:val="00767867"/>
    <w:rsid w:val="0077614E"/>
    <w:rsid w:val="0078138A"/>
    <w:rsid w:val="007831E2"/>
    <w:rsid w:val="00783F0D"/>
    <w:rsid w:val="0078442A"/>
    <w:rsid w:val="007927A9"/>
    <w:rsid w:val="007927AD"/>
    <w:rsid w:val="0079779C"/>
    <w:rsid w:val="00797E11"/>
    <w:rsid w:val="007C28CF"/>
    <w:rsid w:val="007C41A1"/>
    <w:rsid w:val="007D1331"/>
    <w:rsid w:val="007D1C49"/>
    <w:rsid w:val="007D3F73"/>
    <w:rsid w:val="007E3764"/>
    <w:rsid w:val="008062C3"/>
    <w:rsid w:val="00810010"/>
    <w:rsid w:val="00814863"/>
    <w:rsid w:val="008226B0"/>
    <w:rsid w:val="00822DB5"/>
    <w:rsid w:val="00834F8C"/>
    <w:rsid w:val="00837136"/>
    <w:rsid w:val="00844270"/>
    <w:rsid w:val="00847F66"/>
    <w:rsid w:val="00853057"/>
    <w:rsid w:val="00864304"/>
    <w:rsid w:val="0089000E"/>
    <w:rsid w:val="008941F0"/>
    <w:rsid w:val="0089571A"/>
    <w:rsid w:val="008A027B"/>
    <w:rsid w:val="008A7B42"/>
    <w:rsid w:val="008D4B8B"/>
    <w:rsid w:val="008D5675"/>
    <w:rsid w:val="008E2A4D"/>
    <w:rsid w:val="009072C4"/>
    <w:rsid w:val="0091238A"/>
    <w:rsid w:val="009166C3"/>
    <w:rsid w:val="0093270D"/>
    <w:rsid w:val="00963B1B"/>
    <w:rsid w:val="00967850"/>
    <w:rsid w:val="00981AFE"/>
    <w:rsid w:val="00985516"/>
    <w:rsid w:val="009921F9"/>
    <w:rsid w:val="00992BD7"/>
    <w:rsid w:val="0099705C"/>
    <w:rsid w:val="009970BE"/>
    <w:rsid w:val="009A3E67"/>
    <w:rsid w:val="009A5D1B"/>
    <w:rsid w:val="009B5B8E"/>
    <w:rsid w:val="009B6614"/>
    <w:rsid w:val="009C1798"/>
    <w:rsid w:val="009F6294"/>
    <w:rsid w:val="00A0727B"/>
    <w:rsid w:val="00A2461E"/>
    <w:rsid w:val="00A312CC"/>
    <w:rsid w:val="00A357FD"/>
    <w:rsid w:val="00A419B4"/>
    <w:rsid w:val="00A45A1B"/>
    <w:rsid w:val="00A519AB"/>
    <w:rsid w:val="00A534D7"/>
    <w:rsid w:val="00A54E05"/>
    <w:rsid w:val="00A55CA4"/>
    <w:rsid w:val="00A6459F"/>
    <w:rsid w:val="00A7690D"/>
    <w:rsid w:val="00A800C0"/>
    <w:rsid w:val="00A9341D"/>
    <w:rsid w:val="00A9705B"/>
    <w:rsid w:val="00AA4533"/>
    <w:rsid w:val="00AA69FC"/>
    <w:rsid w:val="00AB0216"/>
    <w:rsid w:val="00AB346B"/>
    <w:rsid w:val="00AD397C"/>
    <w:rsid w:val="00AE0EBD"/>
    <w:rsid w:val="00AE5574"/>
    <w:rsid w:val="00AF474B"/>
    <w:rsid w:val="00AF5D65"/>
    <w:rsid w:val="00AF6C27"/>
    <w:rsid w:val="00B007B9"/>
    <w:rsid w:val="00B1466A"/>
    <w:rsid w:val="00B22A23"/>
    <w:rsid w:val="00B23B9D"/>
    <w:rsid w:val="00B2680F"/>
    <w:rsid w:val="00B34BFE"/>
    <w:rsid w:val="00B35A97"/>
    <w:rsid w:val="00B36261"/>
    <w:rsid w:val="00B50811"/>
    <w:rsid w:val="00B834DB"/>
    <w:rsid w:val="00B842F4"/>
    <w:rsid w:val="00B9008E"/>
    <w:rsid w:val="00B95303"/>
    <w:rsid w:val="00BA2D3C"/>
    <w:rsid w:val="00BB0FCD"/>
    <w:rsid w:val="00BB15FF"/>
    <w:rsid w:val="00BB2646"/>
    <w:rsid w:val="00BB4168"/>
    <w:rsid w:val="00BC5FA0"/>
    <w:rsid w:val="00BD2150"/>
    <w:rsid w:val="00BD75C2"/>
    <w:rsid w:val="00BE2E17"/>
    <w:rsid w:val="00BE44C0"/>
    <w:rsid w:val="00BE484F"/>
    <w:rsid w:val="00BE73BA"/>
    <w:rsid w:val="00BF4CC9"/>
    <w:rsid w:val="00C067AE"/>
    <w:rsid w:val="00C120EA"/>
    <w:rsid w:val="00C12DB2"/>
    <w:rsid w:val="00C145B4"/>
    <w:rsid w:val="00C218A3"/>
    <w:rsid w:val="00C261C3"/>
    <w:rsid w:val="00C3042B"/>
    <w:rsid w:val="00C37E2B"/>
    <w:rsid w:val="00C47F92"/>
    <w:rsid w:val="00C57414"/>
    <w:rsid w:val="00C72A5F"/>
    <w:rsid w:val="00C734DE"/>
    <w:rsid w:val="00C823BB"/>
    <w:rsid w:val="00C8294E"/>
    <w:rsid w:val="00C879BC"/>
    <w:rsid w:val="00C976C0"/>
    <w:rsid w:val="00C97975"/>
    <w:rsid w:val="00CA6863"/>
    <w:rsid w:val="00CA6C87"/>
    <w:rsid w:val="00CB5CA7"/>
    <w:rsid w:val="00CC2353"/>
    <w:rsid w:val="00CD6FB4"/>
    <w:rsid w:val="00CE1EA8"/>
    <w:rsid w:val="00D11E2B"/>
    <w:rsid w:val="00D21C83"/>
    <w:rsid w:val="00D2688A"/>
    <w:rsid w:val="00D31AE0"/>
    <w:rsid w:val="00D5715E"/>
    <w:rsid w:val="00D57A6C"/>
    <w:rsid w:val="00D66B47"/>
    <w:rsid w:val="00D7118F"/>
    <w:rsid w:val="00D91F93"/>
    <w:rsid w:val="00D92C6A"/>
    <w:rsid w:val="00D93A96"/>
    <w:rsid w:val="00D94F93"/>
    <w:rsid w:val="00DB23AB"/>
    <w:rsid w:val="00DB5073"/>
    <w:rsid w:val="00DC0387"/>
    <w:rsid w:val="00DD18E7"/>
    <w:rsid w:val="00DD1A45"/>
    <w:rsid w:val="00DD4CDD"/>
    <w:rsid w:val="00DF638F"/>
    <w:rsid w:val="00E02696"/>
    <w:rsid w:val="00E0747E"/>
    <w:rsid w:val="00E24EAE"/>
    <w:rsid w:val="00E322AD"/>
    <w:rsid w:val="00E4039A"/>
    <w:rsid w:val="00E508C6"/>
    <w:rsid w:val="00E521A7"/>
    <w:rsid w:val="00E52531"/>
    <w:rsid w:val="00E548F6"/>
    <w:rsid w:val="00E62E3E"/>
    <w:rsid w:val="00E62F7A"/>
    <w:rsid w:val="00E6738F"/>
    <w:rsid w:val="00E74714"/>
    <w:rsid w:val="00E74B64"/>
    <w:rsid w:val="00E7682B"/>
    <w:rsid w:val="00E85109"/>
    <w:rsid w:val="00E8580B"/>
    <w:rsid w:val="00E94E33"/>
    <w:rsid w:val="00EA059C"/>
    <w:rsid w:val="00EA0F45"/>
    <w:rsid w:val="00EA1873"/>
    <w:rsid w:val="00EA44F3"/>
    <w:rsid w:val="00EA6078"/>
    <w:rsid w:val="00EB508B"/>
    <w:rsid w:val="00EC1656"/>
    <w:rsid w:val="00ED025C"/>
    <w:rsid w:val="00ED12DE"/>
    <w:rsid w:val="00EE5C4D"/>
    <w:rsid w:val="00EE61AA"/>
    <w:rsid w:val="00EF14A2"/>
    <w:rsid w:val="00F115DD"/>
    <w:rsid w:val="00F22521"/>
    <w:rsid w:val="00F35592"/>
    <w:rsid w:val="00F3717C"/>
    <w:rsid w:val="00F40B0A"/>
    <w:rsid w:val="00F52DF6"/>
    <w:rsid w:val="00F60E0E"/>
    <w:rsid w:val="00F67A72"/>
    <w:rsid w:val="00F67ECD"/>
    <w:rsid w:val="00F9629E"/>
    <w:rsid w:val="00F97EDE"/>
    <w:rsid w:val="00FA2A6F"/>
    <w:rsid w:val="00FA537B"/>
    <w:rsid w:val="00FA6B66"/>
    <w:rsid w:val="00FB033E"/>
    <w:rsid w:val="00FB0CBA"/>
    <w:rsid w:val="00FB3DD3"/>
    <w:rsid w:val="00FC4B8E"/>
    <w:rsid w:val="00FE78F5"/>
    <w:rsid w:val="00FF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9652D"/>
  <w15:docId w15:val="{928BD954-4C2F-4681-9EB0-6AEBAAAD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A3905"/>
    <w:pPr>
      <w:spacing w:after="160" w:line="259" w:lineRule="auto"/>
    </w:pPr>
    <w:rPr>
      <w:rFonts w:eastAsiaTheme="minorHAnsi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6A3905"/>
    <w:pPr>
      <w:keepNext/>
      <w:keepLines/>
      <w:pageBreakBefore/>
      <w:numPr>
        <w:numId w:val="26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00A3E0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6A3905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6A3905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6A3905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6A3905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6A3905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6A3905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6A3905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6A3905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6A3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A3905"/>
    <w:rPr>
      <w:rFonts w:ascii="Segoe UI" w:eastAsiaTheme="minorHAns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A3905"/>
  </w:style>
  <w:style w:type="character" w:styleId="BookTitle">
    <w:name w:val="Book Title"/>
    <w:basedOn w:val="DefaultParagraphFont"/>
    <w:uiPriority w:val="33"/>
    <w:rsid w:val="006A3905"/>
    <w:rPr>
      <w:b/>
      <w:bCs/>
      <w:i/>
      <w:iCs/>
      <w:spacing w:val="5"/>
    </w:rPr>
  </w:style>
  <w:style w:type="paragraph" w:styleId="Caption">
    <w:name w:val="caption"/>
    <w:aliases w:val="Légende Fig/Tab,topic,ASSET_caption,Label,Label1,ASSET_caption1,topic1,c1,Label2,ASSET_caption2,topic2,c2,Label11,ASSET_caption11,topic11,c11,Figure No,Didascalia Carattere Carattere,c3,topic3,topic12,c12,ASSET_caption3,c21,topic21,Figure No1"/>
    <w:basedOn w:val="BodyOfText"/>
    <w:next w:val="BodyOfText"/>
    <w:link w:val="CaptionChar"/>
    <w:uiPriority w:val="35"/>
    <w:unhideWhenUsed/>
    <w:rsid w:val="006A3905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6A3905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6A3905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6A3905"/>
    <w:rPr>
      <w:color w:val="007AA8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6A39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39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3905"/>
    <w:rPr>
      <w:rFonts w:eastAsiaTheme="minorHAns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A39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A3905"/>
    <w:rPr>
      <w:rFonts w:eastAsiaTheme="minorHAnsi"/>
      <w:b/>
      <w:bCs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A3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905"/>
    <w:rPr>
      <w:rFonts w:eastAsiaTheme="minorHAns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3905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A3905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US"/>
    </w:rPr>
  </w:style>
  <w:style w:type="character" w:styleId="Emphasis">
    <w:name w:val="Emphasis"/>
    <w:aliases w:val="Emphasis 1"/>
    <w:basedOn w:val="DefaultParagraphFont"/>
    <w:uiPriority w:val="20"/>
    <w:rsid w:val="006A3905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6A390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A3905"/>
    <w:rPr>
      <w:rFonts w:eastAsiaTheme="minorHAnsi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A3905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3905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A3905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6A3905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A3905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6A3905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6A3905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US"/>
    </w:r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6A3905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6A3905"/>
    <w:rPr>
      <w:rFonts w:eastAsiaTheme="minorHAnsi"/>
      <w:color w:val="00A3E0" w:themeColor="text2"/>
      <w:kern w:val="16"/>
      <w:lang w:val="en-US"/>
    </w:rPr>
  </w:style>
  <w:style w:type="character" w:styleId="FollowedHyperlink">
    <w:name w:val="FollowedHyperlink"/>
    <w:basedOn w:val="DefaultParagraphFont"/>
    <w:uiPriority w:val="99"/>
    <w:unhideWhenUsed/>
    <w:rsid w:val="006A3905"/>
    <w:rPr>
      <w:color w:val="00A3E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6A390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A39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A3905"/>
    <w:rPr>
      <w:rFonts w:eastAsiaTheme="minorHAnsi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A3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905"/>
    <w:rPr>
      <w:rFonts w:eastAsiaTheme="minorHAnsi"/>
      <w:lang w:val="en-US"/>
    </w:rPr>
  </w:style>
  <w:style w:type="character" w:styleId="HTMLCite">
    <w:name w:val="HTML Cite"/>
    <w:basedOn w:val="DefaultParagraphFont"/>
    <w:uiPriority w:val="99"/>
    <w:unhideWhenUsed/>
    <w:rsid w:val="006A3905"/>
    <w:rPr>
      <w:i/>
      <w:iCs/>
    </w:rPr>
  </w:style>
  <w:style w:type="character" w:styleId="HTMLCode">
    <w:name w:val="HTML Code"/>
    <w:basedOn w:val="DefaultParagraphFont"/>
    <w:uiPriority w:val="99"/>
    <w:unhideWhenUsed/>
    <w:rsid w:val="006A390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390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905"/>
    <w:rPr>
      <w:rFonts w:ascii="Consolas" w:eastAsiaTheme="minorHAnsi" w:hAnsi="Consolas"/>
      <w:sz w:val="20"/>
      <w:szCs w:val="20"/>
      <w:lang w:val="en-US"/>
    </w:rPr>
  </w:style>
  <w:style w:type="character" w:styleId="IntenseEmphasis">
    <w:name w:val="Intense Emphasis"/>
    <w:basedOn w:val="DefaultParagraphFont"/>
    <w:uiPriority w:val="21"/>
    <w:rsid w:val="006A3905"/>
    <w:rPr>
      <w:i/>
      <w:iCs/>
      <w:color w:val="E61F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6A3905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905"/>
    <w:rPr>
      <w:rFonts w:eastAsiaTheme="minorHAnsi"/>
      <w:i/>
      <w:iCs/>
      <w:color w:val="E61F3D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6A3905"/>
    <w:rPr>
      <w:b/>
      <w:bCs/>
      <w:smallCaps/>
      <w:color w:val="E61F3D" w:themeColor="accent1"/>
      <w:spacing w:val="5"/>
    </w:rPr>
  </w:style>
  <w:style w:type="paragraph" w:styleId="ListNumber">
    <w:name w:val="List Number"/>
    <w:basedOn w:val="Normal"/>
    <w:uiPriority w:val="99"/>
    <w:unhideWhenUsed/>
    <w:rsid w:val="00E521A7"/>
    <w:pPr>
      <w:tabs>
        <w:tab w:val="num" w:pos="567"/>
      </w:tabs>
      <w:ind w:left="567" w:hanging="567"/>
      <w:contextualSpacing/>
    </w:pPr>
  </w:style>
  <w:style w:type="paragraph" w:styleId="ListNumber2">
    <w:name w:val="List Number 2"/>
    <w:basedOn w:val="Normal"/>
    <w:uiPriority w:val="99"/>
    <w:unhideWhenUsed/>
    <w:rsid w:val="00E521A7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unhideWhenUsed/>
    <w:rsid w:val="00E521A7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unhideWhenUsed/>
    <w:rsid w:val="00E521A7"/>
    <w:pPr>
      <w:tabs>
        <w:tab w:val="num" w:pos="1209"/>
      </w:tabs>
      <w:ind w:left="1209" w:hanging="360"/>
      <w:contextualSpacing/>
    </w:pPr>
  </w:style>
  <w:style w:type="paragraph" w:styleId="ListParagraph">
    <w:name w:val="List Paragraph"/>
    <w:aliases w:val="S-P puce2"/>
    <w:basedOn w:val="Normal"/>
    <w:link w:val="ListParagraphChar"/>
    <w:uiPriority w:val="34"/>
    <w:rsid w:val="00E521A7"/>
    <w:pPr>
      <w:spacing w:after="40" w:line="240" w:lineRule="auto"/>
    </w:p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6A3905"/>
    <w:pPr>
      <w:spacing w:after="0"/>
    </w:pPr>
    <w:rPr>
      <w:noProof/>
      <w:color w:val="AF132A" w:themeColor="accent5" w:themeShade="BF"/>
      <w:lang w:val="fr-FR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6A3905"/>
    <w:rPr>
      <w:rFonts w:eastAsiaTheme="minorHAnsi"/>
      <w:noProof/>
      <w:color w:val="AF132A" w:themeColor="accent5" w:themeShade="BF"/>
      <w:kern w:val="16"/>
    </w:rPr>
  </w:style>
  <w:style w:type="paragraph" w:styleId="MessageHeader">
    <w:name w:val="Message Header"/>
    <w:basedOn w:val="Normal"/>
    <w:link w:val="MessageHeaderChar"/>
    <w:uiPriority w:val="99"/>
    <w:unhideWhenUsed/>
    <w:rsid w:val="006A390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6A3905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Spacing">
    <w:name w:val="No Spacing"/>
    <w:aliases w:val="Crp Txt Ss interligne,BoT_NoSpacing"/>
    <w:link w:val="NoSpacingChar"/>
    <w:uiPriority w:val="1"/>
    <w:rsid w:val="006A3905"/>
    <w:pPr>
      <w:spacing w:after="0"/>
    </w:pPr>
    <w:rPr>
      <w:rFonts w:eastAsiaTheme="minorHAnsi"/>
    </w:rPr>
  </w:style>
  <w:style w:type="character" w:customStyle="1" w:styleId="NoSpacingChar">
    <w:name w:val="No Spacing Char"/>
    <w:aliases w:val="Crp Txt Ss interligne Char,BoT_NoSpacing Char"/>
    <w:basedOn w:val="DefaultParagraphFont"/>
    <w:link w:val="NoSpacing"/>
    <w:uiPriority w:val="1"/>
    <w:rPr>
      <w:rFonts w:eastAsiaTheme="minorHAnsi"/>
    </w:rPr>
  </w:style>
  <w:style w:type="paragraph" w:styleId="NormalWeb">
    <w:name w:val="Normal (Web)"/>
    <w:basedOn w:val="Normal"/>
    <w:link w:val="NormalWebChar"/>
    <w:uiPriority w:val="99"/>
    <w:unhideWhenUsed/>
    <w:rsid w:val="006A3905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6A3905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6A390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6A3905"/>
    <w:rPr>
      <w:rFonts w:eastAsiaTheme="minorHAnsi"/>
      <w:lang w:val="en-US"/>
    </w:rPr>
  </w:style>
  <w:style w:type="character" w:styleId="PageNumber">
    <w:name w:val="page number"/>
    <w:basedOn w:val="DefaultParagraphFont"/>
    <w:uiPriority w:val="99"/>
    <w:unhideWhenUsed/>
    <w:rsid w:val="006A3905"/>
  </w:style>
  <w:style w:type="character" w:styleId="PlaceholderText">
    <w:name w:val="Placeholder Text"/>
    <w:basedOn w:val="DefaultParagraphFont"/>
    <w:uiPriority w:val="99"/>
    <w:semiHidden/>
    <w:rsid w:val="006A3905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6A39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3905"/>
    <w:rPr>
      <w:rFonts w:ascii="Consolas" w:eastAsiaTheme="minorHAnsi" w:hAnsi="Consolas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6A39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905"/>
    <w:rPr>
      <w:rFonts w:eastAsiaTheme="minorHAnsi"/>
      <w:i/>
      <w:iCs/>
      <w:color w:val="404040" w:themeColor="text1" w:themeTint="BF"/>
      <w:lang w:val="en-US"/>
    </w:rPr>
  </w:style>
  <w:style w:type="character" w:styleId="Strong">
    <w:name w:val="Strong"/>
    <w:basedOn w:val="DefaultParagraphFont"/>
    <w:uiPriority w:val="22"/>
    <w:rsid w:val="006A3905"/>
    <w:rPr>
      <w:b/>
      <w:bCs/>
    </w:rPr>
  </w:style>
  <w:style w:type="table" w:styleId="TableList8">
    <w:name w:val="Table List 8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99705C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9705C"/>
    <w:rPr>
      <w:rFonts w:ascii="Corbel" w:hAnsi="Corbel" w:cs="Arial"/>
      <w:vanish/>
      <w:color w:val="000000" w:themeColor="text1"/>
      <w:kern w:val="16"/>
      <w:sz w:val="16"/>
      <w:szCs w:val="16"/>
      <w:lang w:val="en-US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9705C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9705C"/>
    <w:rPr>
      <w:rFonts w:ascii="Corbel" w:hAnsi="Corbel" w:cs="Arial"/>
      <w:vanish/>
      <w:color w:val="000000" w:themeColor="text1"/>
      <w:kern w:val="16"/>
      <w:sz w:val="16"/>
      <w:szCs w:val="16"/>
      <w:lang w:val="en-US" w:eastAsia="en-GB"/>
    </w:rPr>
  </w:style>
  <w:style w:type="paragraph" w:styleId="Revision">
    <w:name w:val="Revision"/>
    <w:hidden/>
    <w:uiPriority w:val="99"/>
    <w:semiHidden/>
    <w:rsid w:val="006A3905"/>
    <w:pPr>
      <w:spacing w:after="0"/>
    </w:pPr>
    <w:rPr>
      <w:rFonts w:eastAsiaTheme="minorHAnsi"/>
      <w:lang w:val="en-US"/>
    </w:rPr>
  </w:style>
  <w:style w:type="character" w:styleId="SubtleEmphasis">
    <w:name w:val="Subtle Emphasis"/>
    <w:aliases w:val="Emphasis 2"/>
    <w:basedOn w:val="DefaultParagraphFont"/>
    <w:uiPriority w:val="19"/>
    <w:rsid w:val="006A390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6A3905"/>
    <w:rPr>
      <w:smallCaps/>
      <w:color w:val="5A5A5A" w:themeColor="text1" w:themeTint="A5"/>
    </w:rPr>
  </w:style>
  <w:style w:type="table" w:styleId="TableClassic1">
    <w:name w:val="Table Classic 1"/>
    <w:basedOn w:val="TableNormal"/>
    <w:uiPriority w:val="99"/>
    <w:unhideWhenUsed/>
    <w:rsid w:val="00E521A7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E521A7"/>
    <w:pPr>
      <w:spacing w:after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unhideWhenUsed/>
    <w:rsid w:val="00E521A7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BodyOfText"/>
    <w:next w:val="BodyOfText"/>
    <w:link w:val="TitleChar"/>
    <w:uiPriority w:val="10"/>
    <w:rsid w:val="006A3905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905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6A3905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6A3905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styleId="TOC4">
    <w:name w:val="toc 4"/>
    <w:basedOn w:val="BodyOfText"/>
    <w:next w:val="BodyOfText"/>
    <w:uiPriority w:val="39"/>
    <w:unhideWhenUsed/>
    <w:rsid w:val="006A3905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6A3905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6A3905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6A3905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6A3905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6A3905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Heading">
    <w:name w:val="TOC Heading"/>
    <w:basedOn w:val="Heading1"/>
    <w:next w:val="Normal"/>
    <w:uiPriority w:val="39"/>
    <w:unhideWhenUsed/>
    <w:rsid w:val="006A3905"/>
    <w:pPr>
      <w:spacing w:after="120"/>
      <w:ind w:left="425" w:right="709" w:hanging="425"/>
      <w:outlineLvl w:val="9"/>
    </w:pPr>
    <w:rPr>
      <w:sz w:val="28"/>
    </w:rPr>
  </w:style>
  <w:style w:type="paragraph" w:customStyle="1" w:styleId="TabText1">
    <w:name w:val="TabText1"/>
    <w:basedOn w:val="TabText0"/>
    <w:link w:val="TabText1Char"/>
    <w:qFormat/>
    <w:rsid w:val="006A3905"/>
    <w:pPr>
      <w:spacing w:before="20" w:after="20"/>
    </w:pPr>
    <w:rPr>
      <w:sz w:val="20"/>
    </w:rPr>
  </w:style>
  <w:style w:type="paragraph" w:customStyle="1" w:styleId="TabHeader1">
    <w:name w:val="TabHeader1"/>
    <w:basedOn w:val="TabText1"/>
    <w:link w:val="TabHeader1Char"/>
    <w:qFormat/>
    <w:rsid w:val="006A3905"/>
    <w:pPr>
      <w:keepNext/>
      <w:spacing w:after="60"/>
      <w:jc w:val="left"/>
    </w:pPr>
  </w:style>
  <w:style w:type="paragraph" w:customStyle="1" w:styleId="DocType">
    <w:name w:val="DocType"/>
    <w:basedOn w:val="BodyOfText"/>
    <w:next w:val="BodyOfText"/>
    <w:link w:val="DocTypeChar"/>
    <w:rsid w:val="006A3905"/>
    <w:pPr>
      <w:jc w:val="right"/>
    </w:pPr>
    <w:rPr>
      <w:b/>
      <w:color w:val="00A3E0" w:themeColor="text2"/>
      <w:sz w:val="32"/>
      <w:szCs w:val="32"/>
    </w:rPr>
  </w:style>
  <w:style w:type="paragraph" w:customStyle="1" w:styleId="EnumerationL1">
    <w:name w:val="Enumeration L1"/>
    <w:basedOn w:val="BodyOfText"/>
    <w:link w:val="EnumerationL1Char"/>
    <w:qFormat/>
    <w:rsid w:val="006A3905"/>
    <w:pPr>
      <w:numPr>
        <w:numId w:val="12"/>
      </w:numPr>
      <w:spacing w:after="40"/>
    </w:pPr>
  </w:style>
  <w:style w:type="paragraph" w:customStyle="1" w:styleId="Hidden">
    <w:name w:val="Hidden"/>
    <w:basedOn w:val="BodyOfText"/>
    <w:next w:val="BodyOfText"/>
    <w:link w:val="HiddenChar"/>
    <w:qFormat/>
    <w:rsid w:val="006A3905"/>
    <w:pPr>
      <w:spacing w:after="80"/>
    </w:pPr>
    <w:rPr>
      <w:vanish/>
      <w:color w:val="00B050"/>
    </w:rPr>
  </w:style>
  <w:style w:type="paragraph" w:customStyle="1" w:styleId="BodyOfText">
    <w:name w:val="Body Of Text"/>
    <w:basedOn w:val="Normal"/>
    <w:link w:val="BodyOfTextChar"/>
    <w:qFormat/>
    <w:rsid w:val="006A3905"/>
    <w:pPr>
      <w:spacing w:after="120" w:line="240" w:lineRule="auto"/>
      <w:jc w:val="both"/>
    </w:pPr>
    <w:rPr>
      <w:kern w:val="16"/>
    </w:rPr>
  </w:style>
  <w:style w:type="character" w:customStyle="1" w:styleId="BodyOfTextChar">
    <w:name w:val="Body Of Text Char"/>
    <w:basedOn w:val="DefaultParagraphFont"/>
    <w:link w:val="BodyOfText"/>
    <w:rsid w:val="006A3905"/>
    <w:rPr>
      <w:rFonts w:eastAsiaTheme="minorHAnsi"/>
      <w:kern w:val="16"/>
      <w:lang w:val="en-US"/>
    </w:rPr>
  </w:style>
  <w:style w:type="character" w:customStyle="1" w:styleId="EnumerationL1Char">
    <w:name w:val="Enumeration L1 Char"/>
    <w:basedOn w:val="BodyOfTextChar"/>
    <w:link w:val="EnumerationL1"/>
    <w:rsid w:val="006A3905"/>
    <w:rPr>
      <w:rFonts w:eastAsiaTheme="minorHAnsi"/>
      <w:kern w:val="16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6A3905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TabText1Char">
    <w:name w:val="TabText1 Char"/>
    <w:basedOn w:val="TabText0Char"/>
    <w:link w:val="TabText1"/>
    <w:rsid w:val="006A3905"/>
    <w:rPr>
      <w:rFonts w:eastAsiaTheme="minorHAnsi"/>
      <w:kern w:val="16"/>
      <w:sz w:val="20"/>
      <w:lang w:val="en-US"/>
    </w:rPr>
  </w:style>
  <w:style w:type="character" w:customStyle="1" w:styleId="HDocPropChar">
    <w:name w:val="H Doc Prop. Char"/>
    <w:basedOn w:val="BodyOfTextChar"/>
    <w:link w:val="HDocProp"/>
    <w:rsid w:val="006A3905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customStyle="1" w:styleId="H1nonumber">
    <w:name w:val="H1 no number"/>
    <w:basedOn w:val="Heading1"/>
    <w:next w:val="BodyOfText"/>
    <w:link w:val="H1nonumberChar"/>
    <w:qFormat/>
    <w:rsid w:val="006A3905"/>
    <w:pPr>
      <w:numPr>
        <w:numId w:val="0"/>
      </w:numPr>
    </w:pPr>
  </w:style>
  <w:style w:type="character" w:customStyle="1" w:styleId="TabHeader1Char">
    <w:name w:val="TabHeader1 Char"/>
    <w:basedOn w:val="TabText1Char"/>
    <w:link w:val="TabHeader1"/>
    <w:rsid w:val="006A3905"/>
    <w:rPr>
      <w:rFonts w:eastAsiaTheme="minorHAnsi"/>
      <w:kern w:val="16"/>
      <w:sz w:val="20"/>
      <w:lang w:val="en-US"/>
    </w:rPr>
  </w:style>
  <w:style w:type="character" w:customStyle="1" w:styleId="H1nonumberChar">
    <w:name w:val="H1 no number Char"/>
    <w:basedOn w:val="Heading1Char"/>
    <w:link w:val="H1nonumber"/>
    <w:rsid w:val="006A3905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H2nonumber">
    <w:name w:val="H2 no number"/>
    <w:basedOn w:val="Heading2"/>
    <w:next w:val="BodyOfText"/>
    <w:link w:val="H2nonumberChar"/>
    <w:qFormat/>
    <w:rsid w:val="006A3905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6A3905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paragraph" w:customStyle="1" w:styleId="Headerfootertext">
    <w:name w:val="Header/footer text"/>
    <w:basedOn w:val="BodyOfText"/>
    <w:link w:val="HeaderfootertextChar"/>
    <w:rsid w:val="006A3905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6A3905"/>
    <w:pPr>
      <w:ind w:right="170"/>
      <w:jc w:val="right"/>
    </w:pPr>
    <w:rPr>
      <w:color w:val="E61F3D" w:themeColor="accent5"/>
    </w:rPr>
  </w:style>
  <w:style w:type="paragraph" w:customStyle="1" w:styleId="Endlist">
    <w:name w:val="End list"/>
    <w:basedOn w:val="BodyOfText"/>
    <w:next w:val="BodyOfText"/>
    <w:qFormat/>
    <w:rsid w:val="006A3905"/>
    <w:pPr>
      <w:spacing w:after="0"/>
      <w:ind w:right="709"/>
      <w:jc w:val="right"/>
    </w:pPr>
    <w:rPr>
      <w:sz w:val="14"/>
      <w:szCs w:val="14"/>
    </w:rPr>
  </w:style>
  <w:style w:type="paragraph" w:customStyle="1" w:styleId="BulletL2">
    <w:name w:val="Bullet L2"/>
    <w:basedOn w:val="BulletL1"/>
    <w:rsid w:val="006A3905"/>
    <w:pPr>
      <w:numPr>
        <w:ilvl w:val="1"/>
      </w:numPr>
    </w:pPr>
  </w:style>
  <w:style w:type="paragraph" w:customStyle="1" w:styleId="BulletL1">
    <w:name w:val="Bullet L1"/>
    <w:basedOn w:val="BodyOfText"/>
    <w:link w:val="BulletL1Char"/>
    <w:qFormat/>
    <w:rsid w:val="006A3905"/>
    <w:pPr>
      <w:numPr>
        <w:numId w:val="13"/>
      </w:numPr>
      <w:spacing w:after="40"/>
    </w:pPr>
  </w:style>
  <w:style w:type="character" w:customStyle="1" w:styleId="BulletL1Char">
    <w:name w:val="Bullet L1 Char"/>
    <w:basedOn w:val="DefaultParagraphFont"/>
    <w:link w:val="BulletL1"/>
    <w:rsid w:val="006A3905"/>
    <w:rPr>
      <w:rFonts w:eastAsiaTheme="minorHAnsi"/>
      <w:kern w:val="16"/>
      <w:lang w:val="en-US"/>
    </w:rPr>
  </w:style>
  <w:style w:type="character" w:customStyle="1" w:styleId="ListParagraphChar">
    <w:name w:val="List Paragraph Char"/>
    <w:aliases w:val="S-P puce2 Char"/>
    <w:basedOn w:val="DefaultParagraphFont"/>
    <w:link w:val="ListParagraph"/>
    <w:uiPriority w:val="34"/>
    <w:rsid w:val="00E521A7"/>
    <w:rPr>
      <w:rFonts w:eastAsiaTheme="minorHAnsi"/>
      <w:lang w:val="en-US"/>
    </w:rPr>
  </w:style>
  <w:style w:type="table" w:customStyle="1" w:styleId="Table2">
    <w:name w:val="Table_2"/>
    <w:basedOn w:val="Table1"/>
    <w:uiPriority w:val="99"/>
    <w:rsid w:val="006A3905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6A3905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table" w:customStyle="1" w:styleId="Table3">
    <w:name w:val="Table_3"/>
    <w:basedOn w:val="Table1"/>
    <w:uiPriority w:val="99"/>
    <w:rsid w:val="006A3905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paragraph" w:styleId="BodyText3">
    <w:name w:val="Body Text 3"/>
    <w:basedOn w:val="Normal"/>
    <w:link w:val="BodyText3Char"/>
    <w:uiPriority w:val="99"/>
    <w:unhideWhenUsed/>
    <w:rsid w:val="006A390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A3905"/>
    <w:rPr>
      <w:rFonts w:eastAsiaTheme="minorHAnsi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6A390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A3905"/>
    <w:rPr>
      <w:rFonts w:eastAsiaTheme="minorHAnsi"/>
      <w:lang w:val="en-US"/>
    </w:rPr>
  </w:style>
  <w:style w:type="character" w:styleId="EndnoteReference">
    <w:name w:val="endnote reference"/>
    <w:basedOn w:val="DefaultParagraphFont"/>
    <w:uiPriority w:val="99"/>
    <w:unhideWhenUsed/>
    <w:rsid w:val="006A3905"/>
    <w:rPr>
      <w:vertAlign w:val="superscript"/>
    </w:rPr>
  </w:style>
  <w:style w:type="character" w:styleId="Hashtag">
    <w:name w:val="Hashtag"/>
    <w:basedOn w:val="DefaultParagraphFont"/>
    <w:uiPriority w:val="99"/>
    <w:unhideWhenUsed/>
    <w:rsid w:val="006A3905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6A3905"/>
  </w:style>
  <w:style w:type="character" w:styleId="HTMLDefinition">
    <w:name w:val="HTML Definition"/>
    <w:basedOn w:val="DefaultParagraphFont"/>
    <w:uiPriority w:val="99"/>
    <w:unhideWhenUsed/>
    <w:rsid w:val="006A3905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6A3905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6A390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6A390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6A3905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6A3905"/>
  </w:style>
  <w:style w:type="character" w:styleId="Mention">
    <w:name w:val="Mention"/>
    <w:basedOn w:val="DefaultParagraphFont"/>
    <w:uiPriority w:val="99"/>
    <w:unhideWhenUsed/>
    <w:rsid w:val="006A3905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6A3905"/>
    <w:rPr>
      <w:u w:val="dotted"/>
    </w:rPr>
  </w:style>
  <w:style w:type="character" w:styleId="UnresolvedMention">
    <w:name w:val="Unresolved Mention"/>
    <w:basedOn w:val="DefaultParagraphFont"/>
    <w:uiPriority w:val="99"/>
    <w:unhideWhenUsed/>
    <w:rsid w:val="006A3905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unhideWhenUsed/>
    <w:rsid w:val="006A390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A3905"/>
    <w:rPr>
      <w:rFonts w:eastAsiaTheme="minorHAnsi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6A3905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6A3905"/>
    <w:rPr>
      <w:rFonts w:eastAsiaTheme="minorHAns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6A390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A3905"/>
    <w:rPr>
      <w:rFonts w:eastAsiaTheme="minorHAns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A3905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A3905"/>
    <w:rPr>
      <w:rFonts w:eastAsiaTheme="minorHAns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A390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A3905"/>
    <w:rPr>
      <w:rFonts w:eastAsiaTheme="minorHAns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A390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A3905"/>
    <w:rPr>
      <w:rFonts w:eastAsiaTheme="minorHAnsi"/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6A3905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6A3905"/>
    <w:rPr>
      <w:rFonts w:eastAsiaTheme="minorHAnsi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6A3905"/>
  </w:style>
  <w:style w:type="character" w:customStyle="1" w:styleId="DateChar">
    <w:name w:val="Date Char"/>
    <w:basedOn w:val="DefaultParagraphFont"/>
    <w:link w:val="Date"/>
    <w:uiPriority w:val="99"/>
    <w:rsid w:val="006A3905"/>
    <w:rPr>
      <w:rFonts w:eastAsiaTheme="minorHAnsi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6A3905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6A3905"/>
    <w:rPr>
      <w:rFonts w:ascii="Segoe UI" w:eastAsiaTheme="minorHAns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6A390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6A3905"/>
    <w:rPr>
      <w:rFonts w:eastAsiaTheme="minorHAnsi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6A390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6A3905"/>
    <w:rPr>
      <w:rFonts w:eastAsiaTheme="minorHAns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6A39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6A3905"/>
    <w:rPr>
      <w:rFonts w:ascii="Consolas" w:eastAsiaTheme="minorHAnsi" w:hAnsi="Consolas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6A3905"/>
  </w:style>
  <w:style w:type="character" w:customStyle="1" w:styleId="SalutationChar">
    <w:name w:val="Salutation Char"/>
    <w:basedOn w:val="DefaultParagraphFont"/>
    <w:link w:val="Salutation"/>
    <w:uiPriority w:val="99"/>
    <w:rsid w:val="006A3905"/>
    <w:rPr>
      <w:rFonts w:eastAsiaTheme="minorHAns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6A390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6A3905"/>
    <w:rPr>
      <w:rFonts w:eastAsiaTheme="minorHAnsi"/>
      <w:lang w:val="en-US"/>
    </w:rPr>
  </w:style>
  <w:style w:type="paragraph" w:styleId="BlockText">
    <w:name w:val="Block Text"/>
    <w:basedOn w:val="Normal"/>
    <w:uiPriority w:val="99"/>
    <w:unhideWhenUsed/>
    <w:rsid w:val="006A3905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6A3905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6A390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6A390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6A390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6A390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6A390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6A390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6A390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6A390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6A390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6A3905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6A3905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unhideWhenUsed/>
    <w:rsid w:val="00E521A7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E521A7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E521A7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E521A7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E521A7"/>
    <w:pPr>
      <w:ind w:left="1415" w:hanging="283"/>
      <w:contextualSpacing/>
    </w:pPr>
  </w:style>
  <w:style w:type="paragraph" w:styleId="ListBullet">
    <w:name w:val="List Bullet"/>
    <w:basedOn w:val="Normal"/>
    <w:uiPriority w:val="99"/>
    <w:unhideWhenUsed/>
    <w:rsid w:val="00E521A7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E521A7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unhideWhenUsed/>
    <w:rsid w:val="00E521A7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unhideWhenUsed/>
    <w:rsid w:val="00E521A7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unhideWhenUsed/>
    <w:rsid w:val="00E521A7"/>
    <w:pPr>
      <w:tabs>
        <w:tab w:val="num" w:pos="1492"/>
      </w:tabs>
      <w:ind w:left="1492" w:hanging="360"/>
      <w:contextualSpacing/>
    </w:pPr>
  </w:style>
  <w:style w:type="paragraph" w:styleId="ListContinue">
    <w:name w:val="List Continue"/>
    <w:basedOn w:val="Normal"/>
    <w:uiPriority w:val="99"/>
    <w:unhideWhenUsed/>
    <w:rsid w:val="00E521A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E521A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E521A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E521A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E521A7"/>
    <w:pPr>
      <w:spacing w:after="120"/>
      <w:ind w:left="1415"/>
      <w:contextualSpacing/>
    </w:pPr>
  </w:style>
  <w:style w:type="paragraph" w:styleId="ListNumber5">
    <w:name w:val="List Number 5"/>
    <w:basedOn w:val="Normal"/>
    <w:uiPriority w:val="99"/>
    <w:unhideWhenUsed/>
    <w:rsid w:val="00E521A7"/>
    <w:pPr>
      <w:tabs>
        <w:tab w:val="num" w:pos="1492"/>
      </w:tabs>
      <w:ind w:left="1492" w:hanging="360"/>
      <w:contextualSpacing/>
    </w:pPr>
  </w:style>
  <w:style w:type="paragraph" w:styleId="NormalIndent">
    <w:name w:val="Normal Indent"/>
    <w:basedOn w:val="Normal"/>
    <w:uiPriority w:val="99"/>
    <w:unhideWhenUsed/>
    <w:rsid w:val="006A3905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6A3905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6A390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ListTable3-Accent5">
    <w:name w:val="List Table 3 Accent 5"/>
    <w:basedOn w:val="TableNormal"/>
    <w:uiPriority w:val="48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5"/>
          <w:right w:val="single" w:sz="4" w:space="0" w:color="E61F3D" w:themeColor="accent5"/>
        </w:tcBorders>
      </w:tcPr>
    </w:tblStylePr>
    <w:tblStylePr w:type="band1Horz">
      <w:tblPr/>
      <w:tcPr>
        <w:tcBorders>
          <w:top w:val="single" w:sz="4" w:space="0" w:color="E61F3D" w:themeColor="accent5"/>
          <w:bottom w:val="single" w:sz="4" w:space="0" w:color="E61F3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5"/>
          <w:left w:val="nil"/>
        </w:tcBorders>
      </w:tcPr>
    </w:tblStylePr>
    <w:tblStylePr w:type="swCell">
      <w:tblPr/>
      <w:tcPr>
        <w:tcBorders>
          <w:top w:val="double" w:sz="4" w:space="0" w:color="E61F3D" w:themeColor="accent5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855" w:themeColor="accent2"/>
          <w:right w:val="single" w:sz="4" w:space="0" w:color="F28855" w:themeColor="accent2"/>
        </w:tcBorders>
      </w:tcPr>
    </w:tblStylePr>
    <w:tblStylePr w:type="band1Horz">
      <w:tblPr/>
      <w:tcPr>
        <w:tcBorders>
          <w:top w:val="single" w:sz="4" w:space="0" w:color="F28855" w:themeColor="accent2"/>
          <w:bottom w:val="single" w:sz="4" w:space="0" w:color="F2885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855" w:themeColor="accent2"/>
          <w:left w:val="nil"/>
        </w:tcBorders>
      </w:tcPr>
    </w:tblStylePr>
    <w:tblStylePr w:type="swCell">
      <w:tblPr/>
      <w:tcPr>
        <w:tcBorders>
          <w:top w:val="double" w:sz="4" w:space="0" w:color="F28855" w:themeColor="accent2"/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bottom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1" w:themeTint="66"/>
        <w:left w:val="single" w:sz="4" w:space="0" w:color="F5A5B1" w:themeColor="accent1" w:themeTint="66"/>
        <w:bottom w:val="single" w:sz="4" w:space="0" w:color="F5A5B1" w:themeColor="accent1" w:themeTint="66"/>
        <w:right w:val="single" w:sz="4" w:space="0" w:color="F5A5B1" w:themeColor="accent1" w:themeTint="66"/>
        <w:insideH w:val="single" w:sz="4" w:space="0" w:color="F5A5B1" w:themeColor="accent1" w:themeTint="66"/>
        <w:insideV w:val="single" w:sz="4" w:space="0" w:color="F5A5B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5A5B1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E521A7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E521A7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1"/>
          <w:right w:val="single" w:sz="4" w:space="0" w:color="E61F3D" w:themeColor="accent1"/>
        </w:tcBorders>
      </w:tcPr>
    </w:tblStylePr>
    <w:tblStylePr w:type="band1Horz">
      <w:tblPr/>
      <w:tcPr>
        <w:tcBorders>
          <w:top w:val="single" w:sz="4" w:space="0" w:color="E61F3D" w:themeColor="accent1"/>
          <w:bottom w:val="single" w:sz="4" w:space="0" w:color="E61F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1"/>
          <w:left w:val="nil"/>
        </w:tcBorders>
      </w:tcPr>
    </w:tblStylePr>
    <w:tblStylePr w:type="swCell">
      <w:tblPr/>
      <w:tcPr>
        <w:tcBorders>
          <w:top w:val="double" w:sz="4" w:space="0" w:color="E61F3D" w:themeColor="accent1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521A7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1"/>
        <w:left w:val="single" w:sz="24" w:space="0" w:color="E61F3D" w:themeColor="accent1"/>
        <w:bottom w:val="single" w:sz="24" w:space="0" w:color="E61F3D" w:themeColor="accent1"/>
        <w:right w:val="single" w:sz="24" w:space="0" w:color="E61F3D" w:themeColor="accent1"/>
      </w:tblBorders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521A7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CHeadingList">
    <w:name w:val="CHeadingList"/>
    <w:uiPriority w:val="99"/>
    <w:rsid w:val="00CD6FB4"/>
    <w:pPr>
      <w:numPr>
        <w:numId w:val="11"/>
      </w:numPr>
    </w:pPr>
  </w:style>
  <w:style w:type="character" w:customStyle="1" w:styleId="HiddenChar">
    <w:name w:val="Hidden Char"/>
    <w:basedOn w:val="BodyOfTextChar"/>
    <w:link w:val="Hidden"/>
    <w:rsid w:val="006A3905"/>
    <w:rPr>
      <w:rFonts w:eastAsiaTheme="minorHAnsi"/>
      <w:vanish/>
      <w:color w:val="00B050"/>
      <w:kern w:val="16"/>
      <w:lang w:val="en-US"/>
    </w:rPr>
  </w:style>
  <w:style w:type="table" w:customStyle="1" w:styleId="Table5">
    <w:name w:val="Table_5"/>
    <w:basedOn w:val="Table1"/>
    <w:uiPriority w:val="99"/>
    <w:rsid w:val="006A3905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6A3905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6A3905"/>
    <w:rPr>
      <w:rFonts w:eastAsiaTheme="minorHAns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6A3905"/>
    <w:rPr>
      <w:rFonts w:eastAsiaTheme="minorHAnsi"/>
      <w:color w:val="E61F3D" w:themeColor="accent5"/>
      <w:kern w:val="16"/>
      <w:sz w:val="16"/>
      <w:lang w:val="en-US"/>
    </w:rPr>
  </w:style>
  <w:style w:type="character" w:customStyle="1" w:styleId="DocTypeChar">
    <w:name w:val="DocType Char"/>
    <w:basedOn w:val="BodyOfTextChar"/>
    <w:link w:val="DocType"/>
    <w:rsid w:val="006A3905"/>
    <w:rPr>
      <w:rFonts w:eastAsiaTheme="minorHAnsi"/>
      <w:b/>
      <w:color w:val="00A3E0" w:themeColor="text2"/>
      <w:kern w:val="16"/>
      <w:sz w:val="32"/>
      <w:szCs w:val="32"/>
      <w:lang w:val="en-US"/>
    </w:rPr>
  </w:style>
  <w:style w:type="paragraph" w:customStyle="1" w:styleId="HeaderfooterTab">
    <w:name w:val="Header/footer Tab"/>
    <w:basedOn w:val="Footer"/>
    <w:rsid w:val="006A3905"/>
    <w:pPr>
      <w:spacing w:before="60" w:after="60"/>
    </w:pPr>
    <w:rPr>
      <w:sz w:val="20"/>
    </w:rPr>
  </w:style>
  <w:style w:type="table" w:customStyle="1" w:styleId="Table1">
    <w:name w:val="Table_1"/>
    <w:basedOn w:val="TableNormal"/>
    <w:uiPriority w:val="99"/>
    <w:rsid w:val="006A3905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paragraph" w:customStyle="1" w:styleId="FigurewithCaption">
    <w:name w:val="Figure with Caption"/>
    <w:basedOn w:val="BodyOfText"/>
    <w:link w:val="FigurewithCaptionChar"/>
    <w:qFormat/>
    <w:rsid w:val="006A3905"/>
    <w:pPr>
      <w:keepNext/>
      <w:spacing w:before="160" w:after="80"/>
      <w:jc w:val="center"/>
    </w:pPr>
  </w:style>
  <w:style w:type="character" w:customStyle="1" w:styleId="FigurewithCaptionChar">
    <w:name w:val="Figure with Caption Char"/>
    <w:basedOn w:val="BodyOfTextChar"/>
    <w:link w:val="FigurewithCaption"/>
    <w:rsid w:val="006A3905"/>
    <w:rPr>
      <w:rFonts w:eastAsiaTheme="minorHAnsi"/>
      <w:kern w:val="16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6A3905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6A3905"/>
    <w:rPr>
      <w:rFonts w:eastAsiaTheme="minorHAnsi"/>
      <w:kern w:val="16"/>
      <w:lang w:val="en-US"/>
    </w:rPr>
  </w:style>
  <w:style w:type="paragraph" w:customStyle="1" w:styleId="TabText2">
    <w:name w:val="TabText2"/>
    <w:basedOn w:val="TabText1"/>
    <w:link w:val="TabText2Char"/>
    <w:qFormat/>
    <w:rsid w:val="006A3905"/>
    <w:pPr>
      <w:spacing w:before="10" w:after="10"/>
      <w:ind w:left="-57" w:right="-57"/>
    </w:pPr>
    <w:rPr>
      <w:sz w:val="18"/>
    </w:rPr>
  </w:style>
  <w:style w:type="character" w:customStyle="1" w:styleId="TabText2Char">
    <w:name w:val="TabText2 Char"/>
    <w:basedOn w:val="TabText1Char"/>
    <w:link w:val="TabText2"/>
    <w:rsid w:val="006A3905"/>
    <w:rPr>
      <w:rFonts w:eastAsiaTheme="minorHAnsi"/>
      <w:kern w:val="16"/>
      <w:sz w:val="18"/>
      <w:lang w:val="en-US"/>
    </w:rPr>
  </w:style>
  <w:style w:type="paragraph" w:customStyle="1" w:styleId="HToC">
    <w:name w:val="H ToC"/>
    <w:basedOn w:val="HDocProp"/>
    <w:next w:val="BodyOfText"/>
    <w:link w:val="HToCChar"/>
    <w:qFormat/>
    <w:rsid w:val="006A3905"/>
    <w:pPr>
      <w:spacing w:before="80" w:after="80"/>
      <w:jc w:val="center"/>
    </w:pPr>
  </w:style>
  <w:style w:type="character" w:customStyle="1" w:styleId="HToCChar">
    <w:name w:val="H ToC Char"/>
    <w:basedOn w:val="HDocPropChar"/>
    <w:link w:val="HToC"/>
    <w:rsid w:val="006A3905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customStyle="1" w:styleId="BulletL3">
    <w:name w:val="Bullet L3"/>
    <w:basedOn w:val="BulletL1"/>
    <w:rsid w:val="006A3905"/>
    <w:pPr>
      <w:numPr>
        <w:ilvl w:val="2"/>
      </w:numPr>
      <w:contextualSpacing/>
    </w:pPr>
  </w:style>
  <w:style w:type="paragraph" w:customStyle="1" w:styleId="EnumerationL2">
    <w:name w:val="Enumeration L2"/>
    <w:basedOn w:val="EnumerationL1"/>
    <w:link w:val="EnumerationL2Char"/>
    <w:rsid w:val="006A3905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6A3905"/>
    <w:rPr>
      <w:rFonts w:eastAsiaTheme="minorHAnsi"/>
      <w:kern w:val="16"/>
      <w:lang w:val="en-US"/>
    </w:rPr>
  </w:style>
  <w:style w:type="paragraph" w:customStyle="1" w:styleId="EnumerationL3">
    <w:name w:val="Enumeration L3"/>
    <w:basedOn w:val="EnumerationL1"/>
    <w:rsid w:val="006A3905"/>
    <w:pPr>
      <w:numPr>
        <w:ilvl w:val="2"/>
      </w:numPr>
      <w:contextualSpacing/>
    </w:pPr>
  </w:style>
  <w:style w:type="paragraph" w:customStyle="1" w:styleId="TabHeader0">
    <w:name w:val="TabHeader0"/>
    <w:basedOn w:val="TabText0"/>
    <w:link w:val="TabHeader0Char"/>
    <w:qFormat/>
    <w:rsid w:val="006A3905"/>
    <w:pPr>
      <w:keepNext/>
      <w:spacing w:after="80"/>
      <w:jc w:val="left"/>
    </w:pPr>
  </w:style>
  <w:style w:type="character" w:customStyle="1" w:styleId="TabHeader0Char">
    <w:name w:val="TabHeader0 Char"/>
    <w:basedOn w:val="TabText0Char"/>
    <w:link w:val="TabHeader0"/>
    <w:rsid w:val="006A3905"/>
    <w:rPr>
      <w:rFonts w:eastAsiaTheme="minorHAnsi"/>
      <w:kern w:val="16"/>
      <w:lang w:val="en-US"/>
    </w:rPr>
  </w:style>
  <w:style w:type="paragraph" w:customStyle="1" w:styleId="TabText0">
    <w:name w:val="TabText0"/>
    <w:basedOn w:val="BodyOfText"/>
    <w:link w:val="TabText0Char"/>
    <w:qFormat/>
    <w:rsid w:val="006A3905"/>
    <w:pPr>
      <w:spacing w:before="40" w:after="40"/>
    </w:pPr>
  </w:style>
  <w:style w:type="character" w:customStyle="1" w:styleId="TabText0Char">
    <w:name w:val="TabText0 Char"/>
    <w:basedOn w:val="BodyOfTextChar"/>
    <w:link w:val="TabText0"/>
    <w:rsid w:val="006A3905"/>
    <w:rPr>
      <w:rFonts w:eastAsiaTheme="minorHAnsi"/>
      <w:kern w:val="16"/>
      <w:lang w:val="en-US"/>
    </w:rPr>
  </w:style>
  <w:style w:type="paragraph" w:customStyle="1" w:styleId="EnumerationL7">
    <w:name w:val="Enumeration L7"/>
    <w:basedOn w:val="EnumerationL6"/>
    <w:rsid w:val="006A3905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6A3905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6A3905"/>
    <w:pPr>
      <w:numPr>
        <w:ilvl w:val="3"/>
      </w:numPr>
      <w:contextualSpacing/>
    </w:pPr>
    <w:rPr>
      <w:sz w:val="20"/>
    </w:rPr>
  </w:style>
  <w:style w:type="paragraph" w:customStyle="1" w:styleId="EnumerationL5">
    <w:name w:val="Enumeration L5"/>
    <w:basedOn w:val="EnumerationL1"/>
    <w:rsid w:val="006A3905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6A3905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6A3905"/>
    <w:rPr>
      <w:rFonts w:eastAsiaTheme="minorHAnsi"/>
      <w:kern w:val="16"/>
      <w:sz w:val="20"/>
      <w:lang w:val="en-US"/>
    </w:rPr>
  </w:style>
  <w:style w:type="paragraph" w:customStyle="1" w:styleId="EnumerationL9">
    <w:name w:val="Enumeration L9"/>
    <w:basedOn w:val="EnumerationL1"/>
    <w:rsid w:val="006A3905"/>
    <w:pPr>
      <w:numPr>
        <w:ilvl w:val="8"/>
      </w:numPr>
    </w:pPr>
    <w:rPr>
      <w:sz w:val="18"/>
    </w:rPr>
  </w:style>
  <w:style w:type="numbering" w:customStyle="1" w:styleId="Bullet">
    <w:name w:val="Bullet"/>
    <w:uiPriority w:val="99"/>
    <w:rsid w:val="007E3764"/>
    <w:pPr>
      <w:numPr>
        <w:numId w:val="16"/>
      </w:numPr>
    </w:pPr>
  </w:style>
  <w:style w:type="paragraph" w:customStyle="1" w:styleId="RefList">
    <w:name w:val="RefList"/>
    <w:basedOn w:val="BodyOfText"/>
    <w:qFormat/>
    <w:rsid w:val="006A3905"/>
    <w:pPr>
      <w:numPr>
        <w:numId w:val="14"/>
      </w:numPr>
      <w:spacing w:after="80"/>
      <w:ind w:left="709" w:hanging="284"/>
    </w:pPr>
    <w:rPr>
      <w:lang w:val="fr-FR"/>
    </w:rPr>
  </w:style>
  <w:style w:type="paragraph" w:customStyle="1" w:styleId="TabEnumL1">
    <w:name w:val="TabEnumL1"/>
    <w:basedOn w:val="TabText1"/>
    <w:link w:val="TabEnumL1Char"/>
    <w:qFormat/>
    <w:rsid w:val="006A3905"/>
    <w:pPr>
      <w:numPr>
        <w:numId w:val="24"/>
      </w:numPr>
    </w:pPr>
  </w:style>
  <w:style w:type="paragraph" w:customStyle="1" w:styleId="TabEnumL2">
    <w:name w:val="TabEnumL2"/>
    <w:basedOn w:val="TabEnumL1"/>
    <w:link w:val="TabEnumL2Char"/>
    <w:rsid w:val="006A3905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6A3905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6A3905"/>
    <w:rPr>
      <w:rFonts w:eastAsiaTheme="minorHAns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6A3905"/>
    <w:rPr>
      <w:rFonts w:eastAsiaTheme="minorHAns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6A3905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6A3905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6A3905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6A3905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6A3905"/>
    <w:rPr>
      <w:rFonts w:eastAsiaTheme="minorHAns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6A3905"/>
    <w:rPr>
      <w:rFonts w:eastAsiaTheme="minorHAnsi"/>
      <w:kern w:val="16"/>
      <w:sz w:val="18"/>
      <w:lang w:val="en-US"/>
    </w:rPr>
  </w:style>
  <w:style w:type="character" w:customStyle="1" w:styleId="TabEnumL5Char">
    <w:name w:val="TabEnumL5 Char"/>
    <w:basedOn w:val="TabEnumL4Char"/>
    <w:link w:val="TabEnumL5"/>
    <w:rsid w:val="006A3905"/>
    <w:rPr>
      <w:rFonts w:eastAsiaTheme="minorHAnsi"/>
      <w:kern w:val="16"/>
      <w:sz w:val="20"/>
      <w:lang w:val="en-US"/>
    </w:rPr>
  </w:style>
  <w:style w:type="character" w:customStyle="1" w:styleId="TabEnumL6Char">
    <w:name w:val="TabEnumL6 Char"/>
    <w:basedOn w:val="TabEnumL5Char"/>
    <w:link w:val="TabEnumL6"/>
    <w:rsid w:val="006A3905"/>
    <w:rPr>
      <w:rFonts w:eastAsiaTheme="minorHAns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6A3905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6A3905"/>
    <w:rPr>
      <w:rFonts w:eastAsiaTheme="minorHAns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6A3905"/>
    <w:rPr>
      <w:rFonts w:eastAsiaTheme="minorHAns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6A3905"/>
    <w:pPr>
      <w:numPr>
        <w:numId w:val="15"/>
      </w:numPr>
      <w:ind w:right="57"/>
    </w:pPr>
  </w:style>
  <w:style w:type="paragraph" w:customStyle="1" w:styleId="TabBulletL2">
    <w:name w:val="TabBulletL2"/>
    <w:basedOn w:val="TabBulletL1"/>
    <w:link w:val="TabBulletL2Char"/>
    <w:rsid w:val="006A3905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6A3905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6A3905"/>
    <w:rPr>
      <w:rFonts w:eastAsiaTheme="minorHAns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6A3905"/>
    <w:rPr>
      <w:rFonts w:eastAsiaTheme="minorHAns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6A3905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6A3905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6A3905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6A3905"/>
    <w:rPr>
      <w:rFonts w:eastAsiaTheme="minorHAnsi"/>
      <w:kern w:val="16"/>
      <w:sz w:val="20"/>
      <w:lang w:val="en-US"/>
    </w:rPr>
  </w:style>
  <w:style w:type="character" w:customStyle="1" w:styleId="TabBulletL4Char">
    <w:name w:val="TabBulletL4 Char"/>
    <w:basedOn w:val="TabBulletL3Char"/>
    <w:link w:val="TabBulletL4"/>
    <w:rsid w:val="006A3905"/>
    <w:rPr>
      <w:rFonts w:eastAsiaTheme="minorHAns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6A3905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6A3905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6A3905"/>
    <w:rPr>
      <w:rFonts w:eastAsiaTheme="minorHAns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6A3905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6A3905"/>
    <w:rPr>
      <w:rFonts w:eastAsiaTheme="minorHAns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6A3905"/>
    <w:rPr>
      <w:rFonts w:eastAsiaTheme="minorHAnsi"/>
      <w:kern w:val="16"/>
      <w:sz w:val="16"/>
      <w:lang w:val="en-US"/>
    </w:rPr>
  </w:style>
  <w:style w:type="paragraph" w:customStyle="1" w:styleId="BulletL4">
    <w:name w:val="Bullet L4"/>
    <w:basedOn w:val="BulletL1"/>
    <w:rsid w:val="006A3905"/>
    <w:pPr>
      <w:numPr>
        <w:ilvl w:val="3"/>
      </w:numPr>
      <w:contextualSpacing/>
    </w:pPr>
    <w:rPr>
      <w:sz w:val="20"/>
    </w:rPr>
  </w:style>
  <w:style w:type="paragraph" w:customStyle="1" w:styleId="Mandatory">
    <w:name w:val="Mandatory"/>
    <w:basedOn w:val="BodyOfText"/>
    <w:next w:val="BodyOfText"/>
    <w:link w:val="MandatoryChar"/>
    <w:qFormat/>
    <w:rsid w:val="006A3905"/>
    <w:rPr>
      <w:color w:val="C00000"/>
    </w:rPr>
  </w:style>
  <w:style w:type="character" w:customStyle="1" w:styleId="MandatoryChar">
    <w:name w:val="Mandatory Char"/>
    <w:basedOn w:val="BodyOfTextChar"/>
    <w:link w:val="Mandatory"/>
    <w:rsid w:val="006A3905"/>
    <w:rPr>
      <w:rFonts w:eastAsiaTheme="minorHAnsi"/>
      <w:color w:val="C00000"/>
      <w:kern w:val="16"/>
      <w:lang w:val="en-US"/>
    </w:rPr>
  </w:style>
  <w:style w:type="paragraph" w:customStyle="1" w:styleId="Code">
    <w:name w:val="Code"/>
    <w:basedOn w:val="BodyOfText"/>
    <w:link w:val="CodeChar"/>
    <w:qFormat/>
    <w:rsid w:val="006A3905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6A3905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6A3905"/>
    <w:rPr>
      <w:rFonts w:ascii="Consolas" w:eastAsiaTheme="minorHAnsi" w:hAnsi="Consolas"/>
      <w:kern w:val="16"/>
      <w:sz w:val="20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6A3905"/>
    <w:rPr>
      <w:rFonts w:ascii="Consolas" w:eastAsiaTheme="minorHAnsi" w:hAnsi="Consolas"/>
      <w:kern w:val="16"/>
      <w:sz w:val="18"/>
      <w:shd w:val="clear" w:color="auto" w:fill="F2F2F2" w:themeFill="background1" w:themeFillShade="F2"/>
      <w:lang w:val="en-US"/>
    </w:rPr>
  </w:style>
  <w:style w:type="paragraph" w:customStyle="1" w:styleId="TabHeader2">
    <w:name w:val="TabHeader2"/>
    <w:basedOn w:val="TabText2"/>
    <w:link w:val="TabHeader2Char"/>
    <w:qFormat/>
    <w:rsid w:val="006A3905"/>
    <w:pPr>
      <w:keepNext/>
      <w:spacing w:before="5"/>
      <w:jc w:val="left"/>
    </w:pPr>
  </w:style>
  <w:style w:type="character" w:customStyle="1" w:styleId="TabHeader2Char">
    <w:name w:val="TabHeader2 Char"/>
    <w:basedOn w:val="TabText2Char"/>
    <w:link w:val="TabHeader2"/>
    <w:rsid w:val="006A3905"/>
    <w:rPr>
      <w:rFonts w:eastAsiaTheme="minorHAnsi"/>
      <w:kern w:val="16"/>
      <w:sz w:val="18"/>
      <w:lang w:val="en-US"/>
    </w:rPr>
  </w:style>
  <w:style w:type="paragraph" w:customStyle="1" w:styleId="TOCFig">
    <w:name w:val="TOC Fig"/>
    <w:basedOn w:val="TOC1"/>
    <w:next w:val="BodyOfText"/>
    <w:rsid w:val="006A3905"/>
    <w:rPr>
      <w:sz w:val="20"/>
    </w:rPr>
  </w:style>
  <w:style w:type="paragraph" w:customStyle="1" w:styleId="BulletL5">
    <w:name w:val="Bullet L5"/>
    <w:basedOn w:val="BulletL1"/>
    <w:rsid w:val="006A3905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6A3905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6A3905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6A3905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6A3905"/>
    <w:pPr>
      <w:numPr>
        <w:ilvl w:val="8"/>
      </w:numPr>
      <w:contextualSpacing/>
    </w:pPr>
    <w:rPr>
      <w:sz w:val="18"/>
    </w:rPr>
  </w:style>
  <w:style w:type="paragraph" w:customStyle="1" w:styleId="ExcelInput">
    <w:name w:val="ExcelInput"/>
    <w:basedOn w:val="Normal"/>
    <w:rsid w:val="007E3764"/>
    <w:pPr>
      <w:spacing w:before="20" w:after="20" w:line="240" w:lineRule="auto"/>
      <w:jc w:val="both"/>
    </w:pPr>
    <w:rPr>
      <w:rFonts w:ascii="Tahoma" w:hAnsi="Tahoma"/>
      <w:kern w:val="16"/>
      <w:sz w:val="20"/>
    </w:rPr>
  </w:style>
  <w:style w:type="paragraph" w:customStyle="1" w:styleId="SP-Quote">
    <w:name w:val="SP-Quote"/>
    <w:basedOn w:val="BodyOfText"/>
    <w:next w:val="BodyOfText"/>
    <w:rsid w:val="006A3905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6A390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rsid w:val="006A3905"/>
    <w:pPr>
      <w:shd w:val="clear" w:color="auto" w:fill="FFF9C5" w:themeFill="accent4" w:themeFillTint="66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6A390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</w:pPr>
    <w:rPr>
      <w:b/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rsid w:val="006A3905"/>
    <w:rPr>
      <w:bdr w:val="none" w:sz="0" w:space="0" w:color="auto"/>
      <w:shd w:val="clear" w:color="auto" w:fill="FFF9C5" w:themeFill="accent4" w:themeFillTint="66"/>
      <w:lang w:val="en-GB"/>
    </w:rPr>
  </w:style>
  <w:style w:type="paragraph" w:customStyle="1" w:styleId="PSI-Citation">
    <w:name w:val="PSI-Citation"/>
    <w:basedOn w:val="Normal"/>
    <w:qFormat/>
    <w:rsid w:val="007E3764"/>
    <w:pPr>
      <w:spacing w:line="240" w:lineRule="auto"/>
      <w:ind w:left="284" w:right="284"/>
      <w:contextualSpacing/>
      <w:jc w:val="both"/>
    </w:pPr>
    <w:rPr>
      <w:color w:val="FF0000"/>
      <w:lang w:val="en-GB"/>
    </w:rPr>
  </w:style>
  <w:style w:type="paragraph" w:customStyle="1" w:styleId="PSI-Objectif">
    <w:name w:val="PSI-Objectif"/>
    <w:basedOn w:val="Normal"/>
    <w:next w:val="Normal"/>
    <w:rsid w:val="007E37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bCs/>
      <w:color w:val="6DA92D" w:themeColor="accent6" w:themeShade="BF"/>
      <w:szCs w:val="44"/>
    </w:rPr>
  </w:style>
  <w:style w:type="paragraph" w:customStyle="1" w:styleId="PSI-Mesures">
    <w:name w:val="PSI-Mesures"/>
    <w:basedOn w:val="BodyOfText"/>
    <w:next w:val="BodyOfText"/>
    <w:rsid w:val="007E37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Specific">
    <w:name w:val="Specific"/>
    <w:basedOn w:val="BodyOfText"/>
    <w:rsid w:val="007E3764"/>
    <w:pPr>
      <w:shd w:val="clear" w:color="auto" w:fill="FFF9C5" w:themeFill="accent4" w:themeFillTint="66"/>
      <w:spacing w:after="160"/>
    </w:pPr>
    <w:rPr>
      <w:rFonts w:eastAsia="Times New Roman" w:cs="Arial"/>
      <w:szCs w:val="36"/>
    </w:rPr>
  </w:style>
  <w:style w:type="table" w:customStyle="1" w:styleId="TableAGrey">
    <w:name w:val="Table_A(Grey)"/>
    <w:basedOn w:val="Table1"/>
    <w:uiPriority w:val="99"/>
    <w:rsid w:val="006A390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6A3905"/>
    <w:tblPr>
      <w:tblBorders>
        <w:top w:val="single" w:sz="4" w:space="0" w:color="87569F" w:themeColor="background2" w:themeShade="80"/>
        <w:left w:val="single" w:sz="4" w:space="0" w:color="87569F" w:themeColor="background2" w:themeShade="80"/>
        <w:bottom w:val="single" w:sz="4" w:space="0" w:color="87569F" w:themeColor="background2" w:themeShade="80"/>
        <w:right w:val="single" w:sz="4" w:space="0" w:color="87569F" w:themeColor="background2" w:themeShade="80"/>
        <w:insideH w:val="single" w:sz="4" w:space="0" w:color="87569F" w:themeColor="background2" w:themeShade="80"/>
        <w:insideV w:val="single" w:sz="4" w:space="0" w:color="87569F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87569F" w:themeColor="background2" w:themeShade="80"/>
          <w:left w:val="single" w:sz="4" w:space="0" w:color="87569F" w:themeColor="background2" w:themeShade="80"/>
          <w:bottom w:val="single" w:sz="4" w:space="0" w:color="87569F" w:themeColor="background2" w:themeShade="80"/>
          <w:right w:val="single" w:sz="4" w:space="0" w:color="87569F" w:themeColor="background2" w:themeShade="80"/>
          <w:insideH w:val="single" w:sz="4" w:space="0" w:color="87569F" w:themeColor="background2" w:themeShade="80"/>
          <w:insideV w:val="single" w:sz="4" w:space="0" w:color="87569F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6A3905"/>
    <w:pPr>
      <w:numPr>
        <w:numId w:val="17"/>
      </w:numPr>
    </w:pPr>
  </w:style>
  <w:style w:type="numbering" w:styleId="1ai">
    <w:name w:val="Outline List 1"/>
    <w:basedOn w:val="NoList"/>
    <w:uiPriority w:val="99"/>
    <w:semiHidden/>
    <w:unhideWhenUsed/>
    <w:rsid w:val="006A3905"/>
    <w:pPr>
      <w:numPr>
        <w:numId w:val="18"/>
      </w:numPr>
    </w:pPr>
  </w:style>
  <w:style w:type="numbering" w:styleId="ArticleSection">
    <w:name w:val="Outline List 3"/>
    <w:basedOn w:val="NoList"/>
    <w:uiPriority w:val="99"/>
    <w:semiHidden/>
    <w:unhideWhenUsed/>
    <w:rsid w:val="006A3905"/>
    <w:pPr>
      <w:numPr>
        <w:numId w:val="19"/>
      </w:numPr>
    </w:pPr>
  </w:style>
  <w:style w:type="table" w:styleId="ColorfulGrid">
    <w:name w:val="Colorful Grid"/>
    <w:basedOn w:val="TableNormal"/>
    <w:uiPriority w:val="73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</w:rPr>
      <w:tblPr/>
      <w:tcPr>
        <w:shd w:val="clear" w:color="auto" w:fill="F5A5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</w:rPr>
      <w:tblPr/>
      <w:tcPr>
        <w:shd w:val="clear" w:color="auto" w:fill="F9CFB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FB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</w:rPr>
      <w:tblPr/>
      <w:tcPr>
        <w:shd w:val="clear" w:color="auto" w:fill="D8CFE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FE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</w:rPr>
      <w:tblPr/>
      <w:tcPr>
        <w:shd w:val="clear" w:color="auto" w:fill="FFF9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9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</w:rPr>
      <w:tblPr/>
      <w:tcPr>
        <w:shd w:val="clear" w:color="auto" w:fill="F5A5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</w:rPr>
      <w:tblPr/>
      <w:tcPr>
        <w:shd w:val="clear" w:color="auto" w:fill="D3ECB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CB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DF3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5F3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EB25" w:themeFill="accent4" w:themeFillShade="CC"/>
      </w:tcPr>
    </w:tblStylePr>
    <w:tblStylePr w:type="lastRow">
      <w:rPr>
        <w:b/>
        <w:bCs/>
        <w:color w:val="FFEB2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FFD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5FA0" w:themeFill="accent3" w:themeFillShade="CC"/>
      </w:tcPr>
    </w:tblStylePr>
    <w:tblStylePr w:type="lastRow">
      <w:rPr>
        <w:b/>
        <w:bCs/>
        <w:color w:val="7D5F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B530" w:themeFill="accent6" w:themeFillShade="CC"/>
      </w:tcPr>
    </w:tblStylePr>
    <w:tblStylePr w:type="lastRow">
      <w:rPr>
        <w:b/>
        <w:bCs/>
        <w:color w:val="74B53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4FA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52D" w:themeFill="accent5" w:themeFillShade="CC"/>
      </w:tcPr>
    </w:tblStylePr>
    <w:tblStylePr w:type="lastRow">
      <w:rPr>
        <w:b/>
        <w:bCs/>
        <w:color w:val="BB152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1" w:themeShade="99"/>
          <w:insideV w:val="nil"/>
        </w:tcBorders>
        <w:shd w:val="clear" w:color="auto" w:fill="8C0F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1" w:themeFillShade="99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28F9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44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440E" w:themeColor="accent2" w:themeShade="99"/>
          <w:insideV w:val="nil"/>
        </w:tcBorders>
        <w:shd w:val="clear" w:color="auto" w:fill="B644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440E" w:themeFill="accent2" w:themeFillShade="99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8C3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FF26E" w:themeColor="accent4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3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477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4778" w:themeColor="accent3" w:themeShade="99"/>
          <w:insideV w:val="nil"/>
        </w:tcBorders>
        <w:shd w:val="clear" w:color="auto" w:fill="5D477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778" w:themeFill="accent3" w:themeFillShade="99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E88B8" w:themeColor="accent3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BC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BC700" w:themeColor="accent4" w:themeShade="99"/>
          <w:insideV w:val="nil"/>
        </w:tcBorders>
        <w:shd w:val="clear" w:color="auto" w:fill="DBC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700" w:themeFill="accent4" w:themeFillShade="99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8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2D050" w:themeColor="accent6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5" w:themeShade="99"/>
          <w:insideV w:val="nil"/>
        </w:tcBorders>
        <w:shd w:val="clear" w:color="auto" w:fill="8C0F2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5" w:themeFillShade="99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28F9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E61F3D" w:themeColor="accent5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882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8824" w:themeColor="accent6" w:themeShade="99"/>
          <w:insideV w:val="nil"/>
        </w:tcBorders>
        <w:shd w:val="clear" w:color="auto" w:fill="57882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824" w:themeFill="accent6" w:themeFillShade="99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C8E7A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E521A7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521A7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521A7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8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54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521A7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3B6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599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521A7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5A5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9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521A7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521A7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701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A92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9CFBA" w:themeColor="accent2" w:themeTint="66"/>
        <w:left w:val="single" w:sz="4" w:space="0" w:color="F9CFBA" w:themeColor="accent2" w:themeTint="66"/>
        <w:bottom w:val="single" w:sz="4" w:space="0" w:color="F9CFBA" w:themeColor="accent2" w:themeTint="66"/>
        <w:right w:val="single" w:sz="4" w:space="0" w:color="F9CFBA" w:themeColor="accent2" w:themeTint="66"/>
        <w:insideH w:val="single" w:sz="4" w:space="0" w:color="F9CFBA" w:themeColor="accent2" w:themeTint="66"/>
        <w:insideV w:val="single" w:sz="4" w:space="0" w:color="F9CFB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D8CFE2" w:themeColor="accent3" w:themeTint="66"/>
        <w:left w:val="single" w:sz="4" w:space="0" w:color="D8CFE2" w:themeColor="accent3" w:themeTint="66"/>
        <w:bottom w:val="single" w:sz="4" w:space="0" w:color="D8CFE2" w:themeColor="accent3" w:themeTint="66"/>
        <w:right w:val="single" w:sz="4" w:space="0" w:color="D8CFE2" w:themeColor="accent3" w:themeTint="66"/>
        <w:insideH w:val="single" w:sz="4" w:space="0" w:color="D8CFE2" w:themeColor="accent3" w:themeTint="66"/>
        <w:insideV w:val="single" w:sz="4" w:space="0" w:color="D8CFE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9C5" w:themeColor="accent4" w:themeTint="66"/>
        <w:left w:val="single" w:sz="4" w:space="0" w:color="FFF9C5" w:themeColor="accent4" w:themeTint="66"/>
        <w:bottom w:val="single" w:sz="4" w:space="0" w:color="FFF9C5" w:themeColor="accent4" w:themeTint="66"/>
        <w:right w:val="single" w:sz="4" w:space="0" w:color="FFF9C5" w:themeColor="accent4" w:themeTint="66"/>
        <w:insideH w:val="single" w:sz="4" w:space="0" w:color="FFF9C5" w:themeColor="accent4" w:themeTint="66"/>
        <w:insideV w:val="single" w:sz="4" w:space="0" w:color="FFF9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5" w:themeTint="66"/>
        <w:left w:val="single" w:sz="4" w:space="0" w:color="F5A5B1" w:themeColor="accent5" w:themeTint="66"/>
        <w:bottom w:val="single" w:sz="4" w:space="0" w:color="F5A5B1" w:themeColor="accent5" w:themeTint="66"/>
        <w:right w:val="single" w:sz="4" w:space="0" w:color="F5A5B1" w:themeColor="accent5" w:themeTint="66"/>
        <w:insideH w:val="single" w:sz="4" w:space="0" w:color="F5A5B1" w:themeColor="accent5" w:themeTint="66"/>
        <w:insideV w:val="single" w:sz="4" w:space="0" w:color="F5A5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D3ECB8" w:themeColor="accent6" w:themeTint="66"/>
        <w:left w:val="single" w:sz="4" w:space="0" w:color="D3ECB8" w:themeColor="accent6" w:themeTint="66"/>
        <w:bottom w:val="single" w:sz="4" w:space="0" w:color="D3ECB8" w:themeColor="accent6" w:themeTint="66"/>
        <w:right w:val="single" w:sz="4" w:space="0" w:color="D3ECB8" w:themeColor="accent6" w:themeTint="66"/>
        <w:insideH w:val="single" w:sz="4" w:space="0" w:color="D3ECB8" w:themeColor="accent6" w:themeTint="66"/>
        <w:insideV w:val="single" w:sz="4" w:space="0" w:color="D3ECB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1" w:themeTint="99"/>
        <w:bottom w:val="single" w:sz="2" w:space="0" w:color="F0788A" w:themeColor="accent1" w:themeTint="99"/>
        <w:insideH w:val="single" w:sz="2" w:space="0" w:color="F0788A" w:themeColor="accent1" w:themeTint="99"/>
        <w:insideV w:val="single" w:sz="2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7B798" w:themeColor="accent2" w:themeTint="99"/>
        <w:bottom w:val="single" w:sz="2" w:space="0" w:color="F7B798" w:themeColor="accent2" w:themeTint="99"/>
        <w:insideH w:val="single" w:sz="2" w:space="0" w:color="F7B798" w:themeColor="accent2" w:themeTint="99"/>
        <w:insideV w:val="single" w:sz="2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79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C4B7D4" w:themeColor="accent3" w:themeTint="99"/>
        <w:bottom w:val="single" w:sz="2" w:space="0" w:color="C4B7D4" w:themeColor="accent3" w:themeTint="99"/>
        <w:insideH w:val="single" w:sz="2" w:space="0" w:color="C4B7D4" w:themeColor="accent3" w:themeTint="99"/>
        <w:insideV w:val="single" w:sz="2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7D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FF7A8" w:themeColor="accent4" w:themeTint="99"/>
        <w:bottom w:val="single" w:sz="2" w:space="0" w:color="FFF7A8" w:themeColor="accent4" w:themeTint="99"/>
        <w:insideH w:val="single" w:sz="2" w:space="0" w:color="FFF7A8" w:themeColor="accent4" w:themeTint="99"/>
        <w:insideV w:val="single" w:sz="2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7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5" w:themeTint="99"/>
        <w:bottom w:val="single" w:sz="2" w:space="0" w:color="F0788A" w:themeColor="accent5" w:themeTint="99"/>
        <w:insideH w:val="single" w:sz="2" w:space="0" w:color="F0788A" w:themeColor="accent5" w:themeTint="99"/>
        <w:insideV w:val="single" w:sz="2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BDE295" w:themeColor="accent6" w:themeTint="99"/>
        <w:bottom w:val="single" w:sz="2" w:space="0" w:color="BDE295" w:themeColor="accent6" w:themeTint="99"/>
        <w:insideH w:val="single" w:sz="2" w:space="0" w:color="BDE295" w:themeColor="accent6" w:themeTint="99"/>
        <w:insideV w:val="single" w:sz="2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E29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3">
    <w:name w:val="Grid Table 3"/>
    <w:basedOn w:val="TableNormal"/>
    <w:uiPriority w:val="48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9CFB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D8CFE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9C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5A5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D3ECB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521A7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521A7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521A7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521A7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521A7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521A7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521A7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521A7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521A7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521A7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521A7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1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  <w:shd w:val="clear" w:color="auto" w:fill="F8C7CE" w:themeFill="accent1" w:themeFillTint="3F"/>
      </w:tcPr>
    </w:tblStylePr>
    <w:tblStylePr w:type="band2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1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  <w:shd w:val="clear" w:color="auto" w:fill="FBE1D4" w:themeFill="accent2" w:themeFillTint="3F"/>
      </w:tcPr>
    </w:tblStylePr>
    <w:tblStylePr w:type="band2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1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  <w:shd w:val="clear" w:color="auto" w:fill="E6E1ED" w:themeFill="accent3" w:themeFillTint="3F"/>
      </w:tcPr>
    </w:tblStylePr>
    <w:tblStylePr w:type="band2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1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  <w:shd w:val="clear" w:color="auto" w:fill="FFFBDB" w:themeFill="accent4" w:themeFillTint="3F"/>
      </w:tcPr>
    </w:tblStylePr>
    <w:tblStylePr w:type="band2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1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  <w:shd w:val="clear" w:color="auto" w:fill="F8C7CE" w:themeFill="accent5" w:themeFillTint="3F"/>
      </w:tcPr>
    </w:tblStylePr>
    <w:tblStylePr w:type="band2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1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  <w:shd w:val="clear" w:color="auto" w:fill="E3F3D3" w:themeFill="accent6" w:themeFillTint="3F"/>
      </w:tcPr>
    </w:tblStylePr>
    <w:tblStylePr w:type="band2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521A7"/>
    <w:pPr>
      <w:spacing w:after="0"/>
    </w:pPr>
    <w:rPr>
      <w:rFonts w:eastAsiaTheme="minorHAns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521A7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521A7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521A7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521A7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521A7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521A7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E521A7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E521A7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521A7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521A7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521A7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521A7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2">
    <w:name w:val="List Table 2"/>
    <w:basedOn w:val="TableNormal"/>
    <w:uiPriority w:val="47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bottom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bottom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2-Accent4">
    <w:name w:val="List Table 2 Accent 4"/>
    <w:basedOn w:val="TableNormal"/>
    <w:uiPriority w:val="47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bottom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bottom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bottom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3">
    <w:name w:val="List Table 3"/>
    <w:basedOn w:val="TableNormal"/>
    <w:uiPriority w:val="48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88B8" w:themeColor="accent3"/>
          <w:right w:val="single" w:sz="4" w:space="0" w:color="9E88B8" w:themeColor="accent3"/>
        </w:tcBorders>
      </w:tcPr>
    </w:tblStylePr>
    <w:tblStylePr w:type="band1Horz">
      <w:tblPr/>
      <w:tcPr>
        <w:tcBorders>
          <w:top w:val="single" w:sz="4" w:space="0" w:color="9E88B8" w:themeColor="accent3"/>
          <w:bottom w:val="single" w:sz="4" w:space="0" w:color="9E88B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88B8" w:themeColor="accent3"/>
          <w:left w:val="nil"/>
        </w:tcBorders>
      </w:tcPr>
    </w:tblStylePr>
    <w:tblStylePr w:type="swCell">
      <w:tblPr/>
      <w:tcPr>
        <w:tcBorders>
          <w:top w:val="double" w:sz="4" w:space="0" w:color="9E88B8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26E" w:themeColor="accent4"/>
          <w:right w:val="single" w:sz="4" w:space="0" w:color="FFF26E" w:themeColor="accent4"/>
        </w:tcBorders>
      </w:tcPr>
    </w:tblStylePr>
    <w:tblStylePr w:type="band1Horz">
      <w:tblPr/>
      <w:tcPr>
        <w:tcBorders>
          <w:top w:val="single" w:sz="4" w:space="0" w:color="FFF26E" w:themeColor="accent4"/>
          <w:bottom w:val="single" w:sz="4" w:space="0" w:color="FFF26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26E" w:themeColor="accent4"/>
          <w:left w:val="nil"/>
        </w:tcBorders>
      </w:tcPr>
    </w:tblStylePr>
    <w:tblStylePr w:type="swCell">
      <w:tblPr/>
      <w:tcPr>
        <w:tcBorders>
          <w:top w:val="double" w:sz="4" w:space="0" w:color="FFF26E" w:themeColor="accent4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D050" w:themeColor="accent6"/>
          <w:right w:val="single" w:sz="4" w:space="0" w:color="92D050" w:themeColor="accent6"/>
        </w:tcBorders>
      </w:tcPr>
    </w:tblStylePr>
    <w:tblStylePr w:type="band1Horz">
      <w:tblPr/>
      <w:tcPr>
        <w:tcBorders>
          <w:top w:val="single" w:sz="4" w:space="0" w:color="92D050" w:themeColor="accent6"/>
          <w:bottom w:val="single" w:sz="4" w:space="0" w:color="92D05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D050" w:themeColor="accent6"/>
          <w:left w:val="nil"/>
        </w:tcBorders>
      </w:tcPr>
    </w:tblStylePr>
    <w:tblStylePr w:type="swCell">
      <w:tblPr/>
      <w:tcPr>
        <w:tcBorders>
          <w:top w:val="double" w:sz="4" w:space="0" w:color="92D05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521A7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521A7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28855" w:themeColor="accent2"/>
        <w:left w:val="single" w:sz="24" w:space="0" w:color="F28855" w:themeColor="accent2"/>
        <w:bottom w:val="single" w:sz="24" w:space="0" w:color="F28855" w:themeColor="accent2"/>
        <w:right w:val="single" w:sz="24" w:space="0" w:color="F28855" w:themeColor="accent2"/>
      </w:tblBorders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521A7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E88B8" w:themeColor="accent3"/>
        <w:left w:val="single" w:sz="24" w:space="0" w:color="9E88B8" w:themeColor="accent3"/>
        <w:bottom w:val="single" w:sz="24" w:space="0" w:color="9E88B8" w:themeColor="accent3"/>
        <w:right w:val="single" w:sz="24" w:space="0" w:color="9E88B8" w:themeColor="accent3"/>
      </w:tblBorders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521A7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FF26E" w:themeColor="accent4"/>
        <w:left w:val="single" w:sz="24" w:space="0" w:color="FFF26E" w:themeColor="accent4"/>
        <w:bottom w:val="single" w:sz="24" w:space="0" w:color="FFF26E" w:themeColor="accent4"/>
        <w:right w:val="single" w:sz="24" w:space="0" w:color="FFF26E" w:themeColor="accent4"/>
      </w:tblBorders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521A7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5"/>
        <w:left w:val="single" w:sz="24" w:space="0" w:color="E61F3D" w:themeColor="accent5"/>
        <w:bottom w:val="single" w:sz="24" w:space="0" w:color="E61F3D" w:themeColor="accent5"/>
        <w:right w:val="single" w:sz="24" w:space="0" w:color="E61F3D" w:themeColor="accent5"/>
      </w:tblBorders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521A7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2D050" w:themeColor="accent6"/>
        <w:left w:val="single" w:sz="24" w:space="0" w:color="92D050" w:themeColor="accent6"/>
        <w:bottom w:val="single" w:sz="24" w:space="0" w:color="92D050" w:themeColor="accent6"/>
        <w:right w:val="single" w:sz="24" w:space="0" w:color="92D050" w:themeColor="accent6"/>
      </w:tblBorders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521A7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E61F3D" w:themeColor="accent1"/>
        <w:bottom w:val="single" w:sz="4" w:space="0" w:color="E61F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521A7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28855" w:themeColor="accent2"/>
        <w:bottom w:val="single" w:sz="4" w:space="0" w:color="F2885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2885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521A7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9E88B8" w:themeColor="accent3"/>
        <w:bottom w:val="single" w:sz="4" w:space="0" w:color="9E88B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88B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521A7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26E" w:themeColor="accent4"/>
        <w:bottom w:val="single" w:sz="4" w:space="0" w:color="FFF26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F26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521A7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E61F3D" w:themeColor="accent5"/>
        <w:bottom w:val="single" w:sz="4" w:space="0" w:color="E61F3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521A7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92D050" w:themeColor="accent6"/>
        <w:bottom w:val="single" w:sz="4" w:space="0" w:color="92D05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2D05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521A7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85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85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85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85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521A7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88B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88B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88B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88B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521A7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26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26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26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26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521A7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521A7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D05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D05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D05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D05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  <w:insideV w:val="single" w:sz="8" w:space="0" w:color="EC576D" w:themeColor="accent1" w:themeTint="BF"/>
      </w:tblBorders>
    </w:tblPr>
    <w:tcPr>
      <w:shd w:val="clear" w:color="auto" w:fill="F8C7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  <w:insideV w:val="single" w:sz="8" w:space="0" w:color="F5A57F" w:themeColor="accent2" w:themeTint="BF"/>
      </w:tblBorders>
    </w:tblPr>
    <w:tcPr>
      <w:shd w:val="clear" w:color="auto" w:fill="FBE1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5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  <w:insideV w:val="single" w:sz="8" w:space="0" w:color="B6A5C9" w:themeColor="accent3" w:themeTint="BF"/>
      </w:tblBorders>
    </w:tblPr>
    <w:tcPr>
      <w:shd w:val="clear" w:color="auto" w:fill="E6E1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5C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  <w:insideV w:val="single" w:sz="8" w:space="0" w:color="FFF592" w:themeColor="accent4" w:themeTint="BF"/>
      </w:tblBorders>
    </w:tblPr>
    <w:tcPr>
      <w:shd w:val="clear" w:color="auto" w:fill="FFFB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59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  <w:insideV w:val="single" w:sz="8" w:space="0" w:color="EC576D" w:themeColor="accent5" w:themeTint="BF"/>
      </w:tblBorders>
    </w:tblPr>
    <w:tcPr>
      <w:shd w:val="clear" w:color="auto" w:fill="F8C7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  <w:insideV w:val="single" w:sz="8" w:space="0" w:color="ADDB7B" w:themeColor="accent6" w:themeTint="BF"/>
      </w:tblBorders>
    </w:tblPr>
    <w:tcPr>
      <w:shd w:val="clear" w:color="auto" w:fill="E3F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DB7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521A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521A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cPr>
      <w:shd w:val="clear" w:color="auto" w:fill="F8C7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1" w:themeFillTint="33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tcBorders>
          <w:insideH w:val="single" w:sz="6" w:space="0" w:color="E61F3D" w:themeColor="accent1"/>
          <w:insideV w:val="single" w:sz="6" w:space="0" w:color="E61F3D" w:themeColor="accent1"/>
        </w:tcBorders>
        <w:shd w:val="clear" w:color="auto" w:fill="F28F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521A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cPr>
      <w:shd w:val="clear" w:color="auto" w:fill="FBE1D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C" w:themeFill="accent2" w:themeFillTint="33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tcBorders>
          <w:insideH w:val="single" w:sz="6" w:space="0" w:color="F28855" w:themeColor="accent2"/>
          <w:insideV w:val="single" w:sz="6" w:space="0" w:color="F28855" w:themeColor="accent2"/>
        </w:tcBorders>
        <w:shd w:val="clear" w:color="auto" w:fill="F8C3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521A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cPr>
      <w:shd w:val="clear" w:color="auto" w:fill="E6E1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7F0" w:themeFill="accent3" w:themeFillTint="33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tcBorders>
          <w:insideH w:val="single" w:sz="6" w:space="0" w:color="9E88B8" w:themeColor="accent3"/>
          <w:insideV w:val="single" w:sz="6" w:space="0" w:color="9E88B8" w:themeColor="accent3"/>
        </w:tcBorders>
        <w:shd w:val="clear" w:color="auto" w:fill="CEC3D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521A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cPr>
      <w:shd w:val="clear" w:color="auto" w:fill="FFFB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D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CE2" w:themeFill="accent4" w:themeFillTint="33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tcBorders>
          <w:insideH w:val="single" w:sz="6" w:space="0" w:color="FFF26E" w:themeColor="accent4"/>
          <w:insideV w:val="single" w:sz="6" w:space="0" w:color="FFF26E" w:themeColor="accent4"/>
        </w:tcBorders>
        <w:shd w:val="clear" w:color="auto" w:fill="FFF8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521A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cPr>
      <w:shd w:val="clear" w:color="auto" w:fill="F8C7C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5" w:themeFillTint="33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tcBorders>
          <w:insideH w:val="single" w:sz="6" w:space="0" w:color="E61F3D" w:themeColor="accent5"/>
          <w:insideV w:val="single" w:sz="6" w:space="0" w:color="E61F3D" w:themeColor="accent5"/>
        </w:tcBorders>
        <w:shd w:val="clear" w:color="auto" w:fill="F28F9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521A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cPr>
      <w:shd w:val="clear" w:color="auto" w:fill="E3F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5DB" w:themeFill="accent6" w:themeFillTint="33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tcBorders>
          <w:insideH w:val="single" w:sz="6" w:space="0" w:color="92D050" w:themeColor="accent6"/>
          <w:insideV w:val="single" w:sz="6" w:space="0" w:color="92D050" w:themeColor="accent6"/>
        </w:tcBorders>
        <w:shd w:val="clear" w:color="auto" w:fill="C8E7A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3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3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1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3D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3D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B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8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8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E7A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E7A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shd w:val="clear" w:color="auto" w:fill="F8C7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855" w:themeColor="accent2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shd w:val="clear" w:color="auto" w:fill="FBE1D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88B8" w:themeColor="accent3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shd w:val="clear" w:color="auto" w:fill="E6E1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26E" w:themeColor="accent4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shd w:val="clear" w:color="auto" w:fill="FFFB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5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shd w:val="clear" w:color="auto" w:fill="F8C7C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521A7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D050" w:themeColor="accent6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shd w:val="clear" w:color="auto" w:fill="E3F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521A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521A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521A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885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85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85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521A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88B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88B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88B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1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521A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26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26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26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B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521A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521A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D05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D05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D05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1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B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521A7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A3905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A3905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A3905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A3905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A3905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6A3905"/>
    <w:rPr>
      <w:color w:val="0000FF"/>
      <w:u w:val="single"/>
      <w:shd w:val="clear" w:color="auto" w:fill="F3F2F1"/>
    </w:rPr>
  </w:style>
  <w:style w:type="table" w:styleId="Table3Deffects1">
    <w:name w:val="Table 3D effects 1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521A7"/>
    <w:pPr>
      <w:spacing w:after="0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521A7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6A3905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A3905"/>
    <w:pPr>
      <w:spacing w:after="160" w:line="259" w:lineRule="auto"/>
    </w:pPr>
    <w:rPr>
      <w:rFonts w:eastAsiaTheme="minorHAns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A3905"/>
    <w:pPr>
      <w:spacing w:after="160" w:line="259" w:lineRule="auto"/>
    </w:pPr>
    <w:rPr>
      <w:rFonts w:eastAsiaTheme="minorHAns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A3905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A3905"/>
    <w:pPr>
      <w:spacing w:after="160" w:line="259" w:lineRule="auto"/>
    </w:pPr>
    <w:rPr>
      <w:rFonts w:eastAsiaTheme="minorHAns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A3905"/>
    <w:pPr>
      <w:spacing w:after="160" w:line="259" w:lineRule="auto"/>
    </w:pPr>
    <w:rPr>
      <w:rFonts w:eastAsiaTheme="minorHAns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A3905"/>
    <w:pPr>
      <w:spacing w:after="160" w:line="259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A3905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A3905"/>
    <w:pPr>
      <w:spacing w:after="160" w:line="259" w:lineRule="auto"/>
    </w:pPr>
    <w:rPr>
      <w:rFonts w:eastAsiaTheme="minorHAns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A3905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6A3905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character" w:customStyle="1" w:styleId="CaptionChar">
    <w:name w:val="Caption Char"/>
    <w:aliases w:val="Légende Fig/Tab Char,topic Char,ASSET_caption Char,Label Char,Label1 Char,ASSET_caption1 Char,topic1 Char,c1 Char,Label2 Char,ASSET_caption2 Char,topic2 Char,c2 Char,Label11 Char,ASSET_caption11 Char,topic11 Char,c11 Char,Figure No Char"/>
    <w:link w:val="Caption"/>
    <w:uiPriority w:val="35"/>
    <w:rsid w:val="0079779C"/>
    <w:rPr>
      <w:rFonts w:eastAsiaTheme="minorHAnsi"/>
      <w:iCs/>
      <w:color w:val="AF132A" w:themeColor="accent5" w:themeShade="BF"/>
      <w:kern w:val="16"/>
      <w:sz w:val="20"/>
      <w:szCs w:val="18"/>
      <w:lang w:val="en-US"/>
    </w:rPr>
  </w:style>
  <w:style w:type="character" w:customStyle="1" w:styleId="ComboVU">
    <w:name w:val="ComboVU"/>
    <w:basedOn w:val="DefaultParagraphFont"/>
    <w:uiPriority w:val="1"/>
    <w:rsid w:val="00E521A7"/>
    <w:rPr>
      <w:rFonts w:ascii="Webdings" w:hAnsi="Webdings"/>
      <w:noProof/>
      <w:color w:val="FFC000"/>
      <w:sz w:val="24"/>
      <w:szCs w:val="24"/>
      <w:lang w:val="en-GB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character" w:customStyle="1" w:styleId="ComboIM">
    <w:name w:val="ComboIM"/>
    <w:basedOn w:val="DefaultParagraphFont"/>
    <w:uiPriority w:val="1"/>
    <w:rsid w:val="00E521A7"/>
    <w:rPr>
      <w:rFonts w:ascii="Wingdings 3" w:hAnsi="Wingdings 3"/>
      <w:color w:val="800080"/>
      <w:sz w:val="16"/>
      <w:szCs w:val="18"/>
      <w:u w:val="single"/>
    </w:rPr>
  </w:style>
  <w:style w:type="paragraph" w:customStyle="1" w:styleId="Mitigation">
    <w:name w:val="Mitigation"/>
    <w:basedOn w:val="Normal"/>
    <w:next w:val="BodyOfText"/>
    <w:link w:val="MitigationChar"/>
    <w:rsid w:val="006A3905"/>
    <w:pPr>
      <w:numPr>
        <w:numId w:val="25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6A3905"/>
    <w:rPr>
      <w:rFonts w:ascii="Corbel" w:eastAsiaTheme="minorHAnsi" w:hAnsi="Corbel"/>
      <w:kern w:val="16"/>
      <w:sz w:val="20"/>
      <w:lang w:val="en-GB"/>
    </w:rPr>
  </w:style>
  <w:style w:type="paragraph" w:customStyle="1" w:styleId="myStyle">
    <w:name w:val="myStyle"/>
    <w:basedOn w:val="BodyOfText"/>
    <w:link w:val="myStyleChar"/>
    <w:rsid w:val="00C218A3"/>
    <w:pPr>
      <w:spacing w:after="0"/>
    </w:pPr>
    <w:rPr>
      <w:color w:val="000000"/>
      <w:sz w:val="28"/>
      <w:lang w:val="en-GB"/>
    </w:rPr>
  </w:style>
  <w:style w:type="character" w:customStyle="1" w:styleId="myStyleChar">
    <w:name w:val="myStyle Char"/>
    <w:basedOn w:val="BodyOfTextChar"/>
    <w:link w:val="myStyle"/>
    <w:rsid w:val="00C218A3"/>
    <w:rPr>
      <w:rFonts w:eastAsiaTheme="minorHAnsi"/>
      <w:color w:val="000000"/>
      <w:kern w:val="16"/>
      <w:sz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MG\ISMS\01_ITR-ISMS\01-7_DocMgt\01-7-A_STA_ITR-WordTempl\STA_01-7-A_ITR-WordTempl_v1.6-20220312-ma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EB6A9FB15004073A1FAFBEFA7B82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0E40C-BF38-4220-8C9D-9F9E7A264DC1}"/>
      </w:docPartPr>
      <w:docPartBody>
        <w:p w:rsidR="00454B07" w:rsidRDefault="00454B07">
          <w:pPr>
            <w:pStyle w:val="8EB6A9FB15004073A1FAFBEFA7B82DD1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6B600F6D79F44F52AFCFF34D4A21A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0693E-9E4A-487D-A735-CB8AC4E26FD4}"/>
      </w:docPartPr>
      <w:docPartBody>
        <w:p w:rsidR="00454B07" w:rsidRDefault="00454B07">
          <w:pPr>
            <w:pStyle w:val="6B600F6D79F44F52AFCFF34D4A21A155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8331518274CA4F1FACF381E538917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65FCD-4FAA-422F-94D0-BC46E6F3ECED}"/>
      </w:docPartPr>
      <w:docPartBody>
        <w:p w:rsidR="00454B07" w:rsidRDefault="00454B07">
          <w:pPr>
            <w:pStyle w:val="8331518274CA4F1FACF381E538917C07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896955B28B8647BF8BE520DB51D1A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4798E-13A5-4C76-8B9F-52516CFE02CB}"/>
      </w:docPartPr>
      <w:docPartBody>
        <w:p w:rsidR="00454B07" w:rsidRDefault="00454B07">
          <w:pPr>
            <w:pStyle w:val="896955B28B8647BF8BE520DB51D1AF7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CCB54EDB59347159C24AD36DD03B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3E0C5-A751-42F8-830F-3B912F91534A}"/>
      </w:docPartPr>
      <w:docPartBody>
        <w:p w:rsidR="00454B07" w:rsidRDefault="00454B07">
          <w:pPr>
            <w:pStyle w:val="BCCB54EDB59347159C24AD36DD03BAC5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674B206000C04D6A96D17F6725EEE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46FBF-6B86-4C34-A2BC-34B63E6FB2FA}"/>
      </w:docPartPr>
      <w:docPartBody>
        <w:p w:rsidR="00454B07" w:rsidRDefault="00454B07">
          <w:pPr>
            <w:pStyle w:val="674B206000C04D6A96D17F6725EEE1B6"/>
          </w:pPr>
          <w:r>
            <w:rPr>
              <w:rStyle w:val="PlaceholderText"/>
            </w:rPr>
            <w:t>[Comments]</w:t>
          </w:r>
        </w:p>
      </w:docPartBody>
    </w:docPart>
    <w:docPart>
      <w:docPartPr>
        <w:name w:val="84DC9BC286444841815C5D7B88A64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6CAD4-D20C-4AFB-A9BA-509A4D285E16}"/>
      </w:docPartPr>
      <w:docPartBody>
        <w:p w:rsidR="007238A8" w:rsidRDefault="00682F42" w:rsidP="00682F42">
          <w:pPr>
            <w:pStyle w:val="84DC9BC286444841815C5D7B88A64657"/>
          </w:pPr>
          <w:r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B07"/>
    <w:rsid w:val="00003B9F"/>
    <w:rsid w:val="000727F6"/>
    <w:rsid w:val="00073C2C"/>
    <w:rsid w:val="00091385"/>
    <w:rsid w:val="000E5F52"/>
    <w:rsid w:val="00112671"/>
    <w:rsid w:val="001667AE"/>
    <w:rsid w:val="00243155"/>
    <w:rsid w:val="0028083B"/>
    <w:rsid w:val="002B6CFA"/>
    <w:rsid w:val="00313037"/>
    <w:rsid w:val="003406E2"/>
    <w:rsid w:val="00340722"/>
    <w:rsid w:val="00390620"/>
    <w:rsid w:val="003A677F"/>
    <w:rsid w:val="003F67FE"/>
    <w:rsid w:val="00454B07"/>
    <w:rsid w:val="00464C9F"/>
    <w:rsid w:val="00475814"/>
    <w:rsid w:val="004F17BE"/>
    <w:rsid w:val="004F19EC"/>
    <w:rsid w:val="00503422"/>
    <w:rsid w:val="00522F2C"/>
    <w:rsid w:val="0056286F"/>
    <w:rsid w:val="005C5528"/>
    <w:rsid w:val="005D020F"/>
    <w:rsid w:val="005D565A"/>
    <w:rsid w:val="005E50D2"/>
    <w:rsid w:val="005E662F"/>
    <w:rsid w:val="0066517B"/>
    <w:rsid w:val="00682F42"/>
    <w:rsid w:val="00686696"/>
    <w:rsid w:val="006F195F"/>
    <w:rsid w:val="007238A8"/>
    <w:rsid w:val="00753429"/>
    <w:rsid w:val="00773A81"/>
    <w:rsid w:val="007A266E"/>
    <w:rsid w:val="00805F34"/>
    <w:rsid w:val="00855DF9"/>
    <w:rsid w:val="0087740D"/>
    <w:rsid w:val="009761F0"/>
    <w:rsid w:val="009E6B97"/>
    <w:rsid w:val="00A508B5"/>
    <w:rsid w:val="00AB4FE7"/>
    <w:rsid w:val="00B92BB9"/>
    <w:rsid w:val="00B95905"/>
    <w:rsid w:val="00BF1B17"/>
    <w:rsid w:val="00C20830"/>
    <w:rsid w:val="00C37E83"/>
    <w:rsid w:val="00C51314"/>
    <w:rsid w:val="00CA3C96"/>
    <w:rsid w:val="00CB2874"/>
    <w:rsid w:val="00CC1E66"/>
    <w:rsid w:val="00CF7F24"/>
    <w:rsid w:val="00D11914"/>
    <w:rsid w:val="00D21578"/>
    <w:rsid w:val="00D8601C"/>
    <w:rsid w:val="00DA0690"/>
    <w:rsid w:val="00DE226A"/>
    <w:rsid w:val="00DF13B5"/>
    <w:rsid w:val="00E20FD3"/>
    <w:rsid w:val="00E6331C"/>
    <w:rsid w:val="00E912A2"/>
    <w:rsid w:val="00EA44F3"/>
    <w:rsid w:val="00EB1FEB"/>
    <w:rsid w:val="00ED61B9"/>
    <w:rsid w:val="00F5113E"/>
    <w:rsid w:val="00FD3F91"/>
    <w:rsid w:val="00FF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2F42"/>
  </w:style>
  <w:style w:type="paragraph" w:customStyle="1" w:styleId="D0A261FA72FD4C1E897EB81561EBCC10">
    <w:name w:val="D0A261FA72FD4C1E897EB81561EBCC10"/>
    <w:rsid w:val="005E50D2"/>
    <w:pPr>
      <w:spacing w:after="160" w:line="259" w:lineRule="auto"/>
    </w:pPr>
  </w:style>
  <w:style w:type="paragraph" w:customStyle="1" w:styleId="0F021600B8EF43CC88E5CAFB01C4D2B7">
    <w:name w:val="0F021600B8EF43CC88E5CAFB01C4D2B7"/>
    <w:rsid w:val="005E50D2"/>
    <w:pPr>
      <w:spacing w:after="160" w:line="259" w:lineRule="auto"/>
    </w:pPr>
  </w:style>
  <w:style w:type="paragraph" w:customStyle="1" w:styleId="BBCB0DB1CDE24CD4B387ECCC093A3EAF">
    <w:name w:val="BBCB0DB1CDE24CD4B387ECCC093A3EAF"/>
    <w:rsid w:val="005E50D2"/>
    <w:pPr>
      <w:spacing w:after="160" w:line="259" w:lineRule="auto"/>
    </w:pPr>
  </w:style>
  <w:style w:type="paragraph" w:customStyle="1" w:styleId="8EB6A9FB15004073A1FAFBEFA7B82DD1">
    <w:name w:val="8EB6A9FB15004073A1FAFBEFA7B82DD1"/>
    <w:rsid w:val="008F2694"/>
  </w:style>
  <w:style w:type="paragraph" w:customStyle="1" w:styleId="6B600F6D79F44F52AFCFF34D4A21A155">
    <w:name w:val="6B600F6D79F44F52AFCFF34D4A21A155"/>
    <w:rsid w:val="008F2694"/>
  </w:style>
  <w:style w:type="paragraph" w:customStyle="1" w:styleId="8331518274CA4F1FACF381E538917C07">
    <w:name w:val="8331518274CA4F1FACF381E538917C07"/>
    <w:rsid w:val="008F2694"/>
  </w:style>
  <w:style w:type="paragraph" w:customStyle="1" w:styleId="896955B28B8647BF8BE520DB51D1AF7F">
    <w:name w:val="896955B28B8647BF8BE520DB51D1AF7F"/>
    <w:rsid w:val="008F2694"/>
  </w:style>
  <w:style w:type="paragraph" w:customStyle="1" w:styleId="BCCB54EDB59347159C24AD36DD03BAC5">
    <w:name w:val="BCCB54EDB59347159C24AD36DD03BAC5"/>
    <w:rsid w:val="008F2694"/>
  </w:style>
  <w:style w:type="paragraph" w:customStyle="1" w:styleId="674B206000C04D6A96D17F6725EEE1B6">
    <w:name w:val="674B206000C04D6A96D17F6725EEE1B6"/>
    <w:rsid w:val="008F2694"/>
  </w:style>
  <w:style w:type="paragraph" w:customStyle="1" w:styleId="32A61A7971E44EEBB6BEEE9B2AB54EDF">
    <w:name w:val="32A61A7971E44EEBB6BEEE9B2AB54EDF"/>
    <w:rsid w:val="00E912A2"/>
    <w:pPr>
      <w:spacing w:after="160" w:line="259" w:lineRule="auto"/>
    </w:pPr>
  </w:style>
  <w:style w:type="paragraph" w:customStyle="1" w:styleId="D4AD9158D4B14CECA36EAB171511ED2C">
    <w:name w:val="D4AD9158D4B14CECA36EAB171511ED2C"/>
    <w:rsid w:val="00E912A2"/>
    <w:pPr>
      <w:spacing w:after="160" w:line="259" w:lineRule="auto"/>
    </w:pPr>
  </w:style>
  <w:style w:type="paragraph" w:customStyle="1" w:styleId="A2082CFCAF504D3AAA76AD35CE6FC0A3">
    <w:name w:val="A2082CFCAF504D3AAA76AD35CE6FC0A3"/>
    <w:rsid w:val="00E912A2"/>
    <w:pPr>
      <w:spacing w:after="160" w:line="259" w:lineRule="auto"/>
    </w:pPr>
  </w:style>
  <w:style w:type="paragraph" w:customStyle="1" w:styleId="AD309F9022F448788BAE5439AF771C46">
    <w:name w:val="AD309F9022F448788BAE5439AF771C46"/>
    <w:rsid w:val="00E912A2"/>
    <w:pPr>
      <w:spacing w:after="160" w:line="259" w:lineRule="auto"/>
    </w:pPr>
  </w:style>
  <w:style w:type="paragraph" w:customStyle="1" w:styleId="6276AA3EB9FC467FB43C6B8F61079D87">
    <w:name w:val="6276AA3EB9FC467FB43C6B8F61079D87"/>
    <w:rsid w:val="00475814"/>
  </w:style>
  <w:style w:type="paragraph" w:customStyle="1" w:styleId="9211BDC2A1944F98B820D74BBB1EFE8E">
    <w:name w:val="9211BDC2A1944F98B820D74BBB1EFE8E"/>
    <w:rsid w:val="00475814"/>
  </w:style>
  <w:style w:type="paragraph" w:customStyle="1" w:styleId="85A3EEF18A72460195AE630138BC4A63">
    <w:name w:val="85A3EEF18A72460195AE630138BC4A63"/>
    <w:rsid w:val="00475814"/>
  </w:style>
  <w:style w:type="paragraph" w:customStyle="1" w:styleId="7A843A9D2DFA4F22A7A56A024B0DD157">
    <w:name w:val="7A843A9D2DFA4F22A7A56A024B0DD157"/>
    <w:rsid w:val="003F67FE"/>
  </w:style>
  <w:style w:type="paragraph" w:customStyle="1" w:styleId="84DC9BC286444841815C5D7B88A64657">
    <w:name w:val="84DC9BC286444841815C5D7B88A64657"/>
    <w:rsid w:val="00682F4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ITR">
  <a:themeElements>
    <a:clrScheme name="ITR_2022">
      <a:dk1>
        <a:sysClr val="windowText" lastClr="000000"/>
      </a:dk1>
      <a:lt1>
        <a:srgbClr val="FFFFFF"/>
      </a:lt1>
      <a:dk2>
        <a:srgbClr val="00A3E0"/>
      </a:dk2>
      <a:lt2>
        <a:srgbClr val="F6F2F8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AD6D5-08FC-4A2E-A50A-9B3A1E60C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STA_01-7-A_ITR-WordTempl_v1.6-20220312-mau.dotx</Template>
  <TotalTime>4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Management System 
(ISMS)</vt:lpstr>
    </vt:vector>
  </TitlesOfParts>
  <Manager>?</Manager>
  <Company>?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Management System 
(ISMS)</dc:title>
  <dc:subject>Information Security Policy 
(ITR-InfoSec)</dc:subject>
  <dc:creator>itrust</dc:creator>
  <cp:keywords>3.8</cp:keywords>
  <dc:description>Internal (IN)</dc:description>
  <cp:revision>6</cp:revision>
  <cp:lastPrinted>2020-02-12T16:36:00Z</cp:lastPrinted>
  <dcterms:created xsi:type="dcterms:W3CDTF">2024-05-31T08:57:00Z</dcterms:created>
  <dcterms:modified xsi:type="dcterms:W3CDTF">2025-04-10T09:01:00Z</dcterms:modified>
  <cp:category>Policy</cp:category>
  <cp:contentStatus>Internal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U_LV1">
    <vt:i4>0</vt:i4>
  </property>
  <property fmtid="{D5CDD505-2E9C-101B-9397-08002B2CF9AE}" pid="3" name="VU_LV2">
    <vt:i4>0</vt:i4>
  </property>
  <property fmtid="{D5CDD505-2E9C-101B-9397-08002B2CF9AE}" pid="4" name="VU_LV3">
    <vt:i4>0</vt:i4>
  </property>
  <property fmtid="{D5CDD505-2E9C-101B-9397-08002B2CF9AE}" pid="5" name="VU_LV4">
    <vt:i4>0</vt:i4>
  </property>
  <property fmtid="{D5CDD505-2E9C-101B-9397-08002B2CF9AE}" pid="6" name="VU_LV5">
    <vt:i4>0</vt:i4>
  </property>
  <property fmtid="{D5CDD505-2E9C-101B-9397-08002B2CF9AE}" pid="7" name="VU_LV6">
    <vt:i4>0</vt:i4>
  </property>
  <property fmtid="{D5CDD505-2E9C-101B-9397-08002B2CF9AE}" pid="8" name="VU_LV7">
    <vt:i4>0</vt:i4>
  </property>
  <property fmtid="{D5CDD505-2E9C-101B-9397-08002B2CF9AE}" pid="9" name="IM_LV1">
    <vt:i4>0</vt:i4>
  </property>
  <property fmtid="{D5CDD505-2E9C-101B-9397-08002B2CF9AE}" pid="10" name="IM_LV2">
    <vt:i4>0</vt:i4>
  </property>
  <property fmtid="{D5CDD505-2E9C-101B-9397-08002B2CF9AE}" pid="11" name="IM_LV3">
    <vt:i4>0</vt:i4>
  </property>
  <property fmtid="{D5CDD505-2E9C-101B-9397-08002B2CF9AE}" pid="12" name="IM_LV4">
    <vt:i4>0</vt:i4>
  </property>
  <property fmtid="{D5CDD505-2E9C-101B-9397-08002B2CF9AE}" pid="13" name="TA_LV1">
    <vt:i4>0</vt:i4>
  </property>
  <property fmtid="{D5CDD505-2E9C-101B-9397-08002B2CF9AE}" pid="14" name="TA_LV2">
    <vt:i4>0</vt:i4>
  </property>
  <property fmtid="{D5CDD505-2E9C-101B-9397-08002B2CF9AE}" pid="15" name="TA_LV3">
    <vt:i4>0</vt:i4>
  </property>
  <property fmtid="{D5CDD505-2E9C-101B-9397-08002B2CF9AE}" pid="16" name="TA_LV4">
    <vt:i4>0</vt:i4>
  </property>
  <property fmtid="{D5CDD505-2E9C-101B-9397-08002B2CF9AE}" pid="17" name="TA_LV5">
    <vt:i4>0</vt:i4>
  </property>
  <property fmtid="{D5CDD505-2E9C-101B-9397-08002B2CF9AE}" pid="18" name="TA_LV6">
    <vt:i4>0</vt:i4>
  </property>
  <property fmtid="{D5CDD505-2E9C-101B-9397-08002B2CF9AE}" pid="19" name="TA_LV7">
    <vt:i4>0</vt:i4>
  </property>
  <property fmtid="{D5CDD505-2E9C-101B-9397-08002B2CF9AE}" pid="20" name="TA_LV8">
    <vt:i4>0</vt:i4>
  </property>
  <property fmtid="{D5CDD505-2E9C-101B-9397-08002B2CF9AE}" pid="21" name="TA_LV9">
    <vt:i4>0</vt:i4>
  </property>
  <property fmtid="{D5CDD505-2E9C-101B-9397-08002B2CF9AE}" pid="22" name="TA_LV10">
    <vt:i4>0</vt:i4>
  </property>
  <property fmtid="{D5CDD505-2E9C-101B-9397-08002B2CF9AE}" pid="23" name="LANG">
    <vt:lpwstr>EN</vt:lpwstr>
  </property>
  <property fmtid="{D5CDD505-2E9C-101B-9397-08002B2CF9AE}" pid="24" name="RE_LV1">
    <vt:i4>0</vt:i4>
  </property>
  <property fmtid="{D5CDD505-2E9C-101B-9397-08002B2CF9AE}" pid="25" name="RE_LV2">
    <vt:i4>0</vt:i4>
  </property>
  <property fmtid="{D5CDD505-2E9C-101B-9397-08002B2CF9AE}" pid="26" name="RE_LV3">
    <vt:i4>0</vt:i4>
  </property>
  <property fmtid="{D5CDD505-2E9C-101B-9397-08002B2CF9AE}" pid="27" name="RE_LV4">
    <vt:i4>0</vt:i4>
  </property>
  <property fmtid="{D5CDD505-2E9C-101B-9397-08002B2CF9AE}" pid="28" name="RE_LV5">
    <vt:i4>0</vt:i4>
  </property>
  <property fmtid="{D5CDD505-2E9C-101B-9397-08002B2CF9AE}" pid="29" name="RE_LV6">
    <vt:i4>0</vt:i4>
  </property>
  <property fmtid="{D5CDD505-2E9C-101B-9397-08002B2CF9AE}" pid="30" name="CO_LV1">
    <vt:i4>0</vt:i4>
  </property>
  <property fmtid="{D5CDD505-2E9C-101B-9397-08002B2CF9AE}" pid="31" name="CO_LV2">
    <vt:i4>0</vt:i4>
  </property>
  <property fmtid="{D5CDD505-2E9C-101B-9397-08002B2CF9AE}" pid="32" name="CO_LV3">
    <vt:i4>0</vt:i4>
  </property>
  <property fmtid="{D5CDD505-2E9C-101B-9397-08002B2CF9AE}" pid="33" name="CO_LV4">
    <vt:i4>0</vt:i4>
  </property>
  <property fmtid="{D5CDD505-2E9C-101B-9397-08002B2CF9AE}" pid="34" name="CO_LV5">
    <vt:i4>0</vt:i4>
  </property>
  <property fmtid="{D5CDD505-2E9C-101B-9397-08002B2CF9AE}" pid="35" name="CO_LV6">
    <vt:i4>0</vt:i4>
  </property>
  <property fmtid="{D5CDD505-2E9C-101B-9397-08002B2CF9AE}" pid="36" name="CO_LV7">
    <vt:i4>0</vt:i4>
  </property>
  <property fmtid="{D5CDD505-2E9C-101B-9397-08002B2CF9AE}" pid="37" name="CO_LV8">
    <vt:i4>0</vt:i4>
  </property>
  <property fmtid="{D5CDD505-2E9C-101B-9397-08002B2CF9AE}" pid="38" name="EV_DO">
    <vt:lpwstr>Acceptable</vt:lpwstr>
  </property>
  <property fmtid="{D5CDD505-2E9C-101B-9397-08002B2CF9AE}" pid="39" name="NB_DO">
    <vt:i4>0</vt:i4>
  </property>
  <property fmtid="{D5CDD505-2E9C-101B-9397-08002B2CF9AE}" pid="40" name="AC_LV1">
    <vt:i4>0</vt:i4>
  </property>
  <property fmtid="{D5CDD505-2E9C-101B-9397-08002B2CF9AE}" pid="41" name="AC_LV2">
    <vt:i4>0</vt:i4>
  </property>
  <property fmtid="{D5CDD505-2E9C-101B-9397-08002B2CF9AE}" pid="42" name="AC_LV3">
    <vt:i4>0</vt:i4>
  </property>
  <property fmtid="{D5CDD505-2E9C-101B-9397-08002B2CF9AE}" pid="43" name="AC_LV4">
    <vt:i4>0</vt:i4>
  </property>
  <property fmtid="{D5CDD505-2E9C-101B-9397-08002B2CF9AE}" pid="44" name="AC_LV5">
    <vt:i4>0</vt:i4>
  </property>
  <property fmtid="{D5CDD505-2E9C-101B-9397-08002B2CF9AE}" pid="45" name="AC_LV6">
    <vt:i4>0</vt:i4>
  </property>
  <property fmtid="{D5CDD505-2E9C-101B-9397-08002B2CF9AE}" pid="46" name="NC_LV1">
    <vt:i4>0</vt:i4>
  </property>
  <property fmtid="{D5CDD505-2E9C-101B-9397-08002B2CF9AE}" pid="47" name="NC_LV2">
    <vt:i4>0</vt:i4>
  </property>
  <property fmtid="{D5CDD505-2E9C-101B-9397-08002B2CF9AE}" pid="48" name="NC_LV3">
    <vt:i4>0</vt:i4>
  </property>
  <property fmtid="{D5CDD505-2E9C-101B-9397-08002B2CF9AE}" pid="49" name="MAX_VU_Value">
    <vt:i4>0</vt:i4>
  </property>
  <property fmtid="{D5CDD505-2E9C-101B-9397-08002B2CF9AE}" pid="50" name="MAX_VU_Type">
    <vt:lpwstr>?</vt:lpwstr>
  </property>
  <property fmtid="{D5CDD505-2E9C-101B-9397-08002B2CF9AE}" pid="51" name="TE_DO">
    <vt:i4>0</vt:i4>
  </property>
  <property fmtid="{D5CDD505-2E9C-101B-9397-08002B2CF9AE}" pid="52" name="NB_TA">
    <vt:i4>0</vt:i4>
  </property>
  <property fmtid="{D5CDD505-2E9C-101B-9397-08002B2CF9AE}" pid="53" name="RP_LV1">
    <vt:i4>0</vt:i4>
  </property>
  <property fmtid="{D5CDD505-2E9C-101B-9397-08002B2CF9AE}" pid="54" name="RP_LV2">
    <vt:i4>0</vt:i4>
  </property>
  <property fmtid="{D5CDD505-2E9C-101B-9397-08002B2CF9AE}" pid="55" name="RP_LV3">
    <vt:i4>0</vt:i4>
  </property>
  <property fmtid="{D5CDD505-2E9C-101B-9397-08002B2CF9AE}" pid="56" name="Framework">
    <vt:lpwstr>"Name of the framework"</vt:lpwstr>
  </property>
  <property fmtid="{D5CDD505-2E9C-101B-9397-08002B2CF9AE}" pid="57" name="Standard">
    <vt:lpwstr>"Name of the standard"</vt:lpwstr>
  </property>
  <property fmtid="{D5CDD505-2E9C-101B-9397-08002B2CF9AE}" pid="58" name="Framework_Version">
    <vt:lpwstr>V1.0</vt:lpwstr>
  </property>
</Properties>
</file>