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748"/>
      </w:tblGrid>
      <w:tr w:rsidR="001B0502" w:rsidRPr="006F2EBE" w14:paraId="68CA51E2" w14:textId="77777777" w:rsidTr="00DD4EC3">
        <w:trPr>
          <w:trHeight w:hRule="exact" w:val="2324"/>
        </w:trPr>
        <w:tc>
          <w:tcPr>
            <w:tcW w:w="9748" w:type="dxa"/>
            <w:vAlign w:val="center"/>
          </w:tcPr>
          <w:p w14:paraId="2873427C" w14:textId="77777777" w:rsidR="001B0502" w:rsidRPr="006F2EBE" w:rsidRDefault="009B1A50" w:rsidP="001359EF">
            <w:pPr>
              <w:pStyle w:val="ListNumber"/>
              <w:rPr>
                <w:noProof/>
              </w:rPr>
            </w:pPr>
            <w:r w:rsidRPr="006F2EBE">
              <w:rPr>
                <w:noProof/>
                <w:lang w:eastAsia="en-GB"/>
              </w:rPr>
              <w:drawing>
                <wp:inline distT="0" distB="0" distL="0" distR="0" wp14:anchorId="10B68936" wp14:editId="45BA8C1F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7A8" w:rsidRPr="006F2EBE" w14:paraId="7FD5BDDA" w14:textId="77777777" w:rsidTr="00DD4EC3">
        <w:trPr>
          <w:trHeight w:hRule="exact" w:val="2126"/>
        </w:trPr>
        <w:tc>
          <w:tcPr>
            <w:tcW w:w="9748" w:type="dxa"/>
            <w:vAlign w:val="center"/>
          </w:tcPr>
          <w:p w14:paraId="34B43158" w14:textId="77777777" w:rsidR="008A57A8" w:rsidRPr="006F2EBE" w:rsidRDefault="00000000" w:rsidP="006F2EBE">
            <w:pPr>
              <w:pStyle w:val="DocType"/>
              <w:ind w:left="284" w:right="284"/>
            </w:pPr>
            <w:sdt>
              <w:sdtPr>
                <w:alias w:val="Type of document"/>
                <w:tag w:val=""/>
                <w:id w:val="-775867391"/>
                <w:placeholder>
                  <w:docPart w:val="A32D34ED9BA34918BF27AD834B07BC06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6F2EBE" w:rsidRPr="006F2EBE">
                  <w:t>Procedure</w:t>
                </w:r>
              </w:sdtContent>
            </w:sdt>
          </w:p>
        </w:tc>
      </w:tr>
      <w:tr w:rsidR="00265EB3" w:rsidRPr="006F2EBE" w14:paraId="722A4AE2" w14:textId="77777777" w:rsidTr="00DD4EC3">
        <w:trPr>
          <w:trHeight w:hRule="exact" w:val="1701"/>
        </w:trPr>
        <w:tc>
          <w:tcPr>
            <w:tcW w:w="9748" w:type="dxa"/>
            <w:vAlign w:val="center"/>
          </w:tcPr>
          <w:p w14:paraId="45E15FF0" w14:textId="77777777" w:rsidR="008A57A8" w:rsidRPr="006F2EBE" w:rsidRDefault="00000000" w:rsidP="006F2EBE">
            <w:pPr>
              <w:pStyle w:val="Title"/>
              <w:rPr>
                <w:lang w:val="fr-FR"/>
              </w:rPr>
            </w:pPr>
            <w:sdt>
              <w:sdtPr>
                <w:alias w:val="Title"/>
                <w:tag w:val=""/>
                <w:id w:val="1061288612"/>
                <w:placeholder>
                  <w:docPart w:val="E63C8B44ACB84144AD5D294B6A82462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6F2EBE" w:rsidRPr="006F2EBE">
                  <w:t>TRICK Service</w:t>
                </w:r>
              </w:sdtContent>
            </w:sdt>
          </w:p>
        </w:tc>
      </w:tr>
      <w:tr w:rsidR="008A57A8" w:rsidRPr="006F2EBE" w14:paraId="7FC43AB5" w14:textId="77777777" w:rsidTr="00DD4EC3">
        <w:trPr>
          <w:trHeight w:val="2268"/>
        </w:trPr>
        <w:tc>
          <w:tcPr>
            <w:tcW w:w="9748" w:type="dxa"/>
            <w:vAlign w:val="center"/>
          </w:tcPr>
          <w:p w14:paraId="5B87B1FE" w14:textId="0800B7C1" w:rsidR="008A57A8" w:rsidRPr="006F2EBE" w:rsidRDefault="00000000" w:rsidP="007842AD">
            <w:pPr>
              <w:pStyle w:val="Subtitle"/>
              <w:rPr>
                <w:lang w:val="fr-FR"/>
              </w:rPr>
            </w:pPr>
            <w:sdt>
              <w:sdtPr>
                <w:rPr>
                  <w:lang w:val="fr-FR"/>
                </w:rPr>
                <w:alias w:val="Subject"/>
                <w:tag w:val=""/>
                <w:id w:val="1047265912"/>
                <w:placeholder>
                  <w:docPart w:val="03C36B445CBC440B81048CBF4C7B42A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7842AD">
                  <w:rPr>
                    <w:lang w:val="fr-FR"/>
                  </w:rPr>
                  <w:t>Change a TRICK Service profile</w:t>
                </w:r>
                <w:r w:rsidR="00180F35">
                  <w:rPr>
                    <w:lang w:val="fr-FR"/>
                  </w:rPr>
                  <w:t xml:space="preserve"> (TS-ChangeProfil)</w:t>
                </w:r>
              </w:sdtContent>
            </w:sdt>
          </w:p>
        </w:tc>
      </w:tr>
    </w:tbl>
    <w:p w14:paraId="260D1F00" w14:textId="77777777" w:rsidR="00DD4EC3" w:rsidRPr="006F2EBE" w:rsidRDefault="00DD4EC3">
      <w:pPr>
        <w:rPr>
          <w:lang w:val="fr-FR"/>
        </w:rPr>
      </w:pPr>
    </w:p>
    <w:p w14:paraId="606B168B" w14:textId="77777777" w:rsidR="00DD4EC3" w:rsidRPr="006F2EBE" w:rsidRDefault="003559F9" w:rsidP="00FB6D94">
      <w:pPr>
        <w:pStyle w:val="HDocProp"/>
        <w:rPr>
          <w:lang w:val="fr-FR"/>
        </w:rPr>
      </w:pPr>
      <w:r w:rsidRPr="006F2EBE">
        <w:rPr>
          <w:lang w:val="fr-FR"/>
        </w:rPr>
        <w:t>General information</w:t>
      </w:r>
    </w:p>
    <w:tbl>
      <w:tblPr>
        <w:tblStyle w:val="Tableitrust3"/>
        <w:tblW w:w="4946" w:type="pct"/>
        <w:tblLook w:val="0480" w:firstRow="0" w:lastRow="0" w:firstColumn="1" w:lastColumn="0" w:noHBand="0" w:noVBand="1"/>
      </w:tblPr>
      <w:tblGrid>
        <w:gridCol w:w="2355"/>
        <w:gridCol w:w="7234"/>
      </w:tblGrid>
      <w:tr w:rsidR="00C43BE2" w:rsidRPr="006F2EBE" w14:paraId="2AF772C5" w14:textId="77777777" w:rsidTr="000949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74CC0A5" w14:textId="77777777" w:rsidR="003559F9" w:rsidRPr="006F2EBE" w:rsidRDefault="003559F9" w:rsidP="003559F9">
            <w:pPr>
              <w:pStyle w:val="TabText1"/>
              <w:jc w:val="left"/>
            </w:pPr>
            <w:r w:rsidRPr="006F2EBE">
              <w:t>Sequence number</w:t>
            </w:r>
          </w:p>
        </w:tc>
        <w:tc>
          <w:tcPr>
            <w:tcW w:w="7372" w:type="dxa"/>
            <w:vAlign w:val="center"/>
          </w:tcPr>
          <w:p w14:paraId="26872DDE" w14:textId="77777777" w:rsidR="00C43BE2" w:rsidRPr="006F2EBE" w:rsidRDefault="007842AD" w:rsidP="000949FE">
            <w:pPr>
              <w:pStyle w:val="TabText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R607</w:t>
            </w:r>
          </w:p>
        </w:tc>
      </w:tr>
      <w:tr w:rsidR="00C43BE2" w:rsidRPr="006F2EBE" w14:paraId="0A9B7C6C" w14:textId="77777777" w:rsidTr="000949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1FAB03A" w14:textId="77777777" w:rsidR="00C43BE2" w:rsidRPr="006F2EBE" w:rsidRDefault="00C43BE2" w:rsidP="000949FE">
            <w:pPr>
              <w:pStyle w:val="TabText1"/>
              <w:jc w:val="left"/>
            </w:pPr>
            <w:r w:rsidRPr="006F2EBE">
              <w:t>Version</w:t>
            </w:r>
          </w:p>
        </w:tc>
        <w:tc>
          <w:tcPr>
            <w:tcW w:w="7372" w:type="dxa"/>
            <w:vAlign w:val="center"/>
          </w:tcPr>
          <w:p w14:paraId="394797E8" w14:textId="77777777" w:rsidR="00C43BE2" w:rsidRPr="006F2EBE" w:rsidRDefault="00000000" w:rsidP="000A5E32">
            <w:pPr>
              <w:pStyle w:val="TabText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Version"/>
                <w:tag w:val=""/>
                <w:id w:val="2063516404"/>
                <w:placeholder>
                  <w:docPart w:val="ECA06289C72B4C6E975F8024F64BEFD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0A5E32">
                  <w:t>1.0</w:t>
                </w:r>
              </w:sdtContent>
            </w:sdt>
          </w:p>
        </w:tc>
      </w:tr>
      <w:tr w:rsidR="00C43BE2" w:rsidRPr="006F2EBE" w14:paraId="5B819A20" w14:textId="77777777" w:rsidTr="000949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A00E63F" w14:textId="77777777" w:rsidR="00C43BE2" w:rsidRPr="006F2EBE" w:rsidRDefault="003559F9" w:rsidP="000949FE">
            <w:pPr>
              <w:pStyle w:val="TabText1"/>
              <w:jc w:val="left"/>
            </w:pPr>
            <w:r w:rsidRPr="006F2EBE">
              <w:t>State</w:t>
            </w:r>
          </w:p>
        </w:tc>
        <w:sdt>
          <w:sdtPr>
            <w:alias w:val="State"/>
            <w:tag w:val="État"/>
            <w:id w:val="-566890232"/>
            <w:placeholder>
              <w:docPart w:val="D0EAC927ADEB457AB9573F43A929C959"/>
            </w:placeholder>
            <w:comboBox>
              <w:listItem w:displayText="Draft" w:value="Draft"/>
              <w:listItem w:displayText="Final draft" w:value="Final draft"/>
              <w:listItem w:displayText="Final" w:value="Final"/>
            </w:comboBox>
          </w:sdtPr>
          <w:sdtContent>
            <w:tc>
              <w:tcPr>
                <w:tcW w:w="7372" w:type="dxa"/>
                <w:vAlign w:val="center"/>
              </w:tcPr>
              <w:p w14:paraId="5F8DBC67" w14:textId="77777777" w:rsidR="00C43BE2" w:rsidRPr="006F2EBE" w:rsidRDefault="000A5E32" w:rsidP="000949FE">
                <w:pPr>
                  <w:pStyle w:val="TabText1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Final</w:t>
                </w:r>
              </w:p>
            </w:tc>
          </w:sdtContent>
        </w:sdt>
      </w:tr>
      <w:tr w:rsidR="006274DD" w:rsidRPr="006F2EBE" w14:paraId="50171312" w14:textId="77777777" w:rsidTr="000949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602AE3F" w14:textId="77777777" w:rsidR="006274DD" w:rsidRPr="006F2EBE" w:rsidRDefault="003559F9" w:rsidP="000949FE">
            <w:pPr>
              <w:pStyle w:val="TabText1"/>
              <w:jc w:val="left"/>
            </w:pPr>
            <w:r w:rsidRPr="006F2EBE">
              <w:t>Approved by</w:t>
            </w:r>
          </w:p>
        </w:tc>
        <w:tc>
          <w:tcPr>
            <w:tcW w:w="7372" w:type="dxa"/>
            <w:vAlign w:val="center"/>
          </w:tcPr>
          <w:p w14:paraId="7FE35A95" w14:textId="77777777" w:rsidR="006274DD" w:rsidRPr="006F2EBE" w:rsidRDefault="000A5E32" w:rsidP="000949FE">
            <w:pPr>
              <w:pStyle w:val="TabText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S. Muller</w:t>
            </w:r>
          </w:p>
        </w:tc>
      </w:tr>
      <w:tr w:rsidR="00C43BE2" w:rsidRPr="006F2EBE" w14:paraId="36956F9F" w14:textId="77777777" w:rsidTr="000949F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204366A4" w14:textId="77777777" w:rsidR="00C43BE2" w:rsidRPr="006F2EBE" w:rsidRDefault="003559F9" w:rsidP="000949FE">
            <w:pPr>
              <w:pStyle w:val="TabText1"/>
              <w:jc w:val="left"/>
            </w:pPr>
            <w:r w:rsidRPr="006F2EBE">
              <w:t>Date</w:t>
            </w:r>
          </w:p>
        </w:tc>
        <w:sdt>
          <w:sdtPr>
            <w:alias w:val="Approval date"/>
            <w:tag w:val="Approval date"/>
            <w:id w:val="-1232544643"/>
            <w:placeholder>
              <w:docPart w:val="654A6D663A434E0AA11E38C4E6A7F845"/>
            </w:placeholder>
            <w:date w:fullDate="2018-08-17T00:00:00Z">
              <w:dateFormat w:val="dd/MM/yyyy"/>
              <w:lid w:val="fr-LU"/>
              <w:storeMappedDataAs w:val="dateTime"/>
              <w:calendar w:val="gregorian"/>
            </w:date>
          </w:sdtPr>
          <w:sdtContent>
            <w:tc>
              <w:tcPr>
                <w:tcW w:w="7372" w:type="dxa"/>
                <w:vAlign w:val="center"/>
              </w:tcPr>
              <w:p w14:paraId="54C577E5" w14:textId="77777777" w:rsidR="00C43BE2" w:rsidRPr="006F2EBE" w:rsidRDefault="00EE6036" w:rsidP="000949FE">
                <w:pPr>
                  <w:pStyle w:val="TabText1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fr-LU"/>
                  </w:rPr>
                  <w:t>17/08/2018</w:t>
                </w:r>
              </w:p>
            </w:tc>
          </w:sdtContent>
        </w:sdt>
      </w:tr>
      <w:tr w:rsidR="00980476" w:rsidRPr="006F2EBE" w14:paraId="3D8E93B6" w14:textId="77777777" w:rsidTr="000949F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DE80207" w14:textId="77777777" w:rsidR="00980476" w:rsidRPr="006F2EBE" w:rsidRDefault="00980476" w:rsidP="000949FE">
            <w:pPr>
              <w:pStyle w:val="TabText1"/>
              <w:jc w:val="left"/>
            </w:pPr>
            <w:r w:rsidRPr="006F2EBE">
              <w:t>Classification</w:t>
            </w:r>
          </w:p>
        </w:tc>
        <w:sdt>
          <w:sdtPr>
            <w:alias w:val="Classification"/>
            <w:tag w:val=""/>
            <w:id w:val="1348145226"/>
            <w:placeholder>
              <w:docPart w:val="7F1498641D6B440E8BF6306AE22184B4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  <w:vAlign w:val="center"/>
              </w:tcPr>
              <w:p w14:paraId="68A28328" w14:textId="77777777" w:rsidR="00980476" w:rsidRPr="006F2EBE" w:rsidRDefault="006F2EBE" w:rsidP="006F2EBE">
                <w:pPr>
                  <w:pStyle w:val="TabText1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Public</w:t>
                </w:r>
              </w:p>
            </w:tc>
          </w:sdtContent>
        </w:sdt>
      </w:tr>
    </w:tbl>
    <w:p w14:paraId="21C58276" w14:textId="77777777" w:rsidR="00A1100E" w:rsidRPr="006F2EBE" w:rsidRDefault="00A1100E" w:rsidP="00E5766B"/>
    <w:p w14:paraId="312ABE70" w14:textId="77777777" w:rsidR="0078413D" w:rsidRPr="006F2EBE" w:rsidRDefault="0078413D">
      <w:pPr>
        <w:spacing w:after="120"/>
        <w:jc w:val="left"/>
      </w:pPr>
      <w:r w:rsidRPr="006F2EBE">
        <w:rPr>
          <w:b/>
        </w:rPr>
        <w:br w:type="page"/>
      </w:r>
    </w:p>
    <w:sectPr w:rsidR="0078413D" w:rsidRPr="006F2EBE" w:rsidSect="00096979">
      <w:headerReference w:type="default" r:id="rId9"/>
      <w:footerReference w:type="default" r:id="rId10"/>
      <w:pgSz w:w="11907" w:h="16840" w:code="9"/>
      <w:pgMar w:top="1418" w:right="851" w:bottom="1134" w:left="851" w:header="425" w:footer="57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CA05E" w14:textId="77777777" w:rsidR="00754377" w:rsidRDefault="00754377" w:rsidP="00E5766B">
      <w:r>
        <w:separator/>
      </w:r>
    </w:p>
  </w:endnote>
  <w:endnote w:type="continuationSeparator" w:id="0">
    <w:p w14:paraId="11857702" w14:textId="77777777" w:rsidR="00754377" w:rsidRDefault="00754377" w:rsidP="00E5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</w:tblBorders>
      <w:tblCellMar>
        <w:top w:w="57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152"/>
      <w:gridCol w:w="2626"/>
    </w:tblGrid>
    <w:tr w:rsidR="001B2718" w:rsidRPr="007E64A5" w14:paraId="29D9551E" w14:textId="77777777" w:rsidTr="00031A6B">
      <w:trPr>
        <w:trHeight w:val="420"/>
      </w:trPr>
      <w:tc>
        <w:tcPr>
          <w:tcW w:w="3657" w:type="pct"/>
        </w:tcPr>
        <w:p w14:paraId="7053B601" w14:textId="77777777" w:rsidR="001B2718" w:rsidRPr="00C96067" w:rsidRDefault="001B2718" w:rsidP="00157746">
          <w:pPr>
            <w:pStyle w:val="Headerfootertext"/>
          </w:pPr>
          <w:r>
            <w:t>Re</w:t>
          </w:r>
          <w:r w:rsidRPr="00C96067">
            <w:t xml:space="preserve">f. </w:t>
          </w:r>
          <w:r w:rsidRPr="007E64A5">
            <w:fldChar w:fldCharType="begin"/>
          </w:r>
          <w:r w:rsidRPr="00C96067">
            <w:instrText xml:space="preserve"> FILENAME </w:instrText>
          </w:r>
          <w:r w:rsidRPr="007E64A5">
            <w:fldChar w:fldCharType="separate"/>
          </w:r>
          <w:r w:rsidR="00FC58F4">
            <w:rPr>
              <w:noProof/>
            </w:rPr>
            <w:t>PRO_R607_ChngProf_v1.0.docx</w:t>
          </w:r>
          <w:r w:rsidRPr="007E64A5">
            <w:fldChar w:fldCharType="end"/>
          </w:r>
        </w:p>
      </w:tc>
      <w:tc>
        <w:tcPr>
          <w:tcW w:w="1343" w:type="pct"/>
        </w:tcPr>
        <w:sdt>
          <w:sdtPr>
            <w:id w:val="589430426"/>
            <w:docPartObj>
              <w:docPartGallery w:val="Page Numbers (Top of Page)"/>
              <w:docPartUnique/>
            </w:docPartObj>
          </w:sdtPr>
          <w:sdtContent>
            <w:p w14:paraId="567A3893" w14:textId="77777777" w:rsidR="001B2718" w:rsidRPr="007E64A5" w:rsidRDefault="001B2718" w:rsidP="00157746">
              <w:pPr>
                <w:pStyle w:val="Headerfootertext"/>
                <w:jc w:val="right"/>
              </w:pPr>
              <w:r w:rsidRPr="0007775C">
                <w:t xml:space="preserve">Page </w:t>
              </w:r>
              <w:r w:rsidRPr="0007775C">
                <w:fldChar w:fldCharType="begin"/>
              </w:r>
              <w:r w:rsidRPr="0007775C">
                <w:instrText xml:space="preserve"> PAGE </w:instrText>
              </w:r>
              <w:r w:rsidRPr="0007775C">
                <w:fldChar w:fldCharType="separate"/>
              </w:r>
              <w:r w:rsidR="00FC58F4">
                <w:rPr>
                  <w:noProof/>
                </w:rPr>
                <w:t>2</w:t>
              </w:r>
              <w:r w:rsidRPr="0007775C">
                <w:fldChar w:fldCharType="end"/>
              </w:r>
              <w:r w:rsidRPr="0007775C">
                <w:t xml:space="preserve"> </w:t>
              </w:r>
              <w:r>
                <w:t>of</w:t>
              </w:r>
              <w:r w:rsidRPr="0007775C">
                <w:t xml:space="preserve">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="00FC58F4"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11A32117" w14:textId="77777777" w:rsidR="001B2718" w:rsidRDefault="001B2718" w:rsidP="00E576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14D1A" w14:textId="77777777" w:rsidR="00754377" w:rsidRDefault="00754377" w:rsidP="00E5766B">
      <w:r>
        <w:separator/>
      </w:r>
    </w:p>
  </w:footnote>
  <w:footnote w:type="continuationSeparator" w:id="0">
    <w:p w14:paraId="2CB3050A" w14:textId="77777777" w:rsidR="00754377" w:rsidRDefault="00754377" w:rsidP="00E5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112"/>
      <w:gridCol w:w="1133"/>
      <w:gridCol w:w="4393"/>
    </w:tblGrid>
    <w:tr w:rsidR="001B2718" w:rsidRPr="0007775C" w14:paraId="0352A382" w14:textId="77777777" w:rsidTr="00280C2A">
      <w:trPr>
        <w:trHeight w:val="20"/>
        <w:jc w:val="center"/>
      </w:trPr>
      <w:tc>
        <w:tcPr>
          <w:tcW w:w="2133" w:type="pct"/>
          <w:vMerge w:val="restart"/>
          <w:vAlign w:val="center"/>
        </w:tcPr>
        <w:p w14:paraId="44DAC723" w14:textId="77777777" w:rsidR="001B2718" w:rsidRPr="0007775C" w:rsidRDefault="001B2718" w:rsidP="006D34D8">
          <w:pPr>
            <w:pStyle w:val="Headerfootertext"/>
          </w:pPr>
          <w:r w:rsidRPr="0007775C">
            <w:rPr>
              <w:noProof/>
            </w:rPr>
            <w:drawing>
              <wp:inline distT="0" distB="0" distL="0" distR="0" wp14:anchorId="692CF194" wp14:editId="7C3CB498">
                <wp:extent cx="1151831" cy="540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Public\Gouvernance SSI\Administration interne\Corporate identity\RGB _ screen\ANSSI\ANSSI_EXP_RGB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028" b="9028"/>
                        <a:stretch/>
                      </pic:blipFill>
                      <pic:spPr bwMode="auto">
                        <a:xfrm>
                          <a:off x="0" y="0"/>
                          <a:ext cx="1151831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" w:type="pct"/>
        </w:tcPr>
        <w:p w14:paraId="18165B3D" w14:textId="77777777" w:rsidR="001B2718" w:rsidRPr="00846631" w:rsidRDefault="001B2718" w:rsidP="006D34D8">
          <w:pPr>
            <w:pStyle w:val="Headerfootertitle"/>
          </w:pPr>
          <w:r w:rsidRPr="00846631">
            <w:t>Type/Client</w:t>
          </w:r>
        </w:p>
      </w:tc>
      <w:tc>
        <w:tcPr>
          <w:tcW w:w="2279" w:type="pct"/>
        </w:tcPr>
        <w:p w14:paraId="2CB6FE9D" w14:textId="77777777" w:rsidR="001B2718" w:rsidRPr="00846631" w:rsidRDefault="00000000" w:rsidP="006D34D8">
          <w:pPr>
            <w:pStyle w:val="Headerfootertext"/>
          </w:pPr>
          <w:sdt>
            <w:sdtPr>
              <w:alias w:val="Type de document"/>
              <w:tag w:val=""/>
              <w:id w:val="7679093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6F2EBE">
                <w:t>Procedure</w:t>
              </w:r>
            </w:sdtContent>
          </w:sdt>
        </w:p>
      </w:tc>
    </w:tr>
    <w:tr w:rsidR="001B2718" w:rsidRPr="0007775C" w14:paraId="3D1F486A" w14:textId="77777777" w:rsidTr="00280C2A">
      <w:trPr>
        <w:trHeight w:val="20"/>
        <w:jc w:val="center"/>
      </w:trPr>
      <w:tc>
        <w:tcPr>
          <w:tcW w:w="2133" w:type="pct"/>
          <w:vMerge/>
        </w:tcPr>
        <w:p w14:paraId="145756DF" w14:textId="77777777" w:rsidR="001B2718" w:rsidRPr="0007775C" w:rsidRDefault="001B2718" w:rsidP="00E5766B"/>
      </w:tc>
      <w:tc>
        <w:tcPr>
          <w:tcW w:w="588" w:type="pct"/>
        </w:tcPr>
        <w:p w14:paraId="75AC55AB" w14:textId="77777777" w:rsidR="001B2718" w:rsidRPr="00846631" w:rsidRDefault="001B2718" w:rsidP="00E5766B">
          <w:pPr>
            <w:pStyle w:val="Headerfootertitle"/>
          </w:pPr>
          <w:r w:rsidRPr="00846631">
            <w:t>Proje</w:t>
          </w:r>
          <w:r>
            <w:t>c</w:t>
          </w:r>
          <w:r w:rsidRPr="00846631">
            <w:t>t</w:t>
          </w:r>
        </w:p>
      </w:tc>
      <w:sdt>
        <w:sdtPr>
          <w:alias w:val="Titre"/>
          <w:tag w:val=""/>
          <w:id w:val="28270132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2279" w:type="pct"/>
            </w:tcPr>
            <w:p w14:paraId="6F5F7BDA" w14:textId="77777777" w:rsidR="001B2718" w:rsidRPr="00846631" w:rsidRDefault="006F2EBE" w:rsidP="00E5766B">
              <w:pPr>
                <w:pStyle w:val="Headerfootertext"/>
              </w:pPr>
              <w:r>
                <w:t>TRICK Service</w:t>
              </w:r>
            </w:p>
          </w:tc>
        </w:sdtContent>
      </w:sdt>
    </w:tr>
    <w:tr w:rsidR="001B2718" w:rsidRPr="0007775C" w14:paraId="00944D5C" w14:textId="77777777" w:rsidTr="00280C2A">
      <w:trPr>
        <w:trHeight w:val="20"/>
        <w:jc w:val="center"/>
      </w:trPr>
      <w:tc>
        <w:tcPr>
          <w:tcW w:w="2133" w:type="pct"/>
          <w:vMerge/>
        </w:tcPr>
        <w:p w14:paraId="7429EBD6" w14:textId="77777777" w:rsidR="001B2718" w:rsidRPr="0007775C" w:rsidRDefault="001B2718" w:rsidP="00E5766B"/>
      </w:tc>
      <w:tc>
        <w:tcPr>
          <w:tcW w:w="588" w:type="pct"/>
        </w:tcPr>
        <w:p w14:paraId="07496F13" w14:textId="77777777" w:rsidR="001B2718" w:rsidRPr="00846631" w:rsidRDefault="001B2718" w:rsidP="00E5766B">
          <w:pPr>
            <w:pStyle w:val="Headerfootertitle"/>
          </w:pPr>
          <w:r>
            <w:t>Titl</w:t>
          </w:r>
          <w:r w:rsidRPr="00846631">
            <w:t>e</w:t>
          </w:r>
        </w:p>
      </w:tc>
      <w:sdt>
        <w:sdtPr>
          <w:alias w:val="Sujet"/>
          <w:tag w:val=""/>
          <w:id w:val="-747956441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279" w:type="pct"/>
            </w:tcPr>
            <w:p w14:paraId="2736E8F9" w14:textId="7F6D05B0" w:rsidR="001B2718" w:rsidRPr="00846631" w:rsidRDefault="00180F35" w:rsidP="00E5766B">
              <w:pPr>
                <w:pStyle w:val="Headerfootertext"/>
              </w:pPr>
              <w:r>
                <w:t>Change a TRICK Service profile (TS-</w:t>
              </w:r>
              <w:proofErr w:type="spellStart"/>
              <w:r>
                <w:t>ChangeProfil</w:t>
              </w:r>
              <w:proofErr w:type="spellEnd"/>
              <w:r>
                <w:t>)</w:t>
              </w:r>
            </w:p>
          </w:tc>
        </w:sdtContent>
      </w:sdt>
    </w:tr>
    <w:tr w:rsidR="001B2718" w:rsidRPr="0007775C" w14:paraId="20FB3E0C" w14:textId="77777777" w:rsidTr="006D34D8">
      <w:trPr>
        <w:trHeight w:val="264"/>
        <w:jc w:val="center"/>
      </w:trPr>
      <w:tc>
        <w:tcPr>
          <w:tcW w:w="2133" w:type="pct"/>
          <w:vMerge/>
        </w:tcPr>
        <w:p w14:paraId="54687F0A" w14:textId="77777777" w:rsidR="001B2718" w:rsidRPr="0007775C" w:rsidRDefault="001B2718" w:rsidP="00E5766B"/>
      </w:tc>
      <w:tc>
        <w:tcPr>
          <w:tcW w:w="588" w:type="pct"/>
        </w:tcPr>
        <w:p w14:paraId="47DE7A73" w14:textId="77777777" w:rsidR="001B2718" w:rsidRPr="00846631" w:rsidRDefault="001B2718" w:rsidP="00E5766B">
          <w:pPr>
            <w:pStyle w:val="Headerfootertitle"/>
          </w:pPr>
          <w:r w:rsidRPr="00846631">
            <w:t>Classification</w:t>
          </w:r>
        </w:p>
      </w:tc>
      <w:sdt>
        <w:sdtPr>
          <w:alias w:val="Classification"/>
          <w:tag w:val=""/>
          <w:id w:val="-204304521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279" w:type="pct"/>
            </w:tcPr>
            <w:p w14:paraId="3D0C6E96" w14:textId="77777777" w:rsidR="001B2718" w:rsidRPr="00846631" w:rsidRDefault="006F2EBE" w:rsidP="00E5766B">
              <w:pPr>
                <w:pStyle w:val="Headerfootertext"/>
              </w:pPr>
              <w:r>
                <w:t>Public</w:t>
              </w:r>
            </w:p>
          </w:tc>
        </w:sdtContent>
      </w:sdt>
    </w:tr>
  </w:tbl>
  <w:p w14:paraId="618805C2" w14:textId="77777777" w:rsidR="001B2718" w:rsidRPr="005A526D" w:rsidRDefault="001B2718" w:rsidP="00E576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6CB2469"/>
    <w:multiLevelType w:val="multilevel"/>
    <w:tmpl w:val="FC0A9CDE"/>
    <w:styleLink w:val="Bullet"/>
    <w:lvl w:ilvl="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  <w:color w:val="ED1B2F"/>
      </w:rPr>
    </w:lvl>
    <w:lvl w:ilvl="1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lvlText w:val=""/>
      <w:lvlJc w:val="left"/>
      <w:pPr>
        <w:ind w:left="1985" w:hanging="284"/>
      </w:pPr>
      <w:rPr>
        <w:rFonts w:ascii="Wingdings" w:hAnsi="Wingdings" w:hint="default"/>
        <w:color w:val="E61F3D"/>
      </w:rPr>
    </w:lvl>
    <w:lvl w:ilvl="3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34D93697"/>
    <w:multiLevelType w:val="multilevel"/>
    <w:tmpl w:val="BC7441CC"/>
    <w:lvl w:ilvl="0">
      <w:start w:val="1"/>
      <w:numFmt w:val="decimal"/>
      <w:pStyle w:val="Heading1"/>
      <w:lvlText w:val="%1"/>
      <w:lvlJc w:val="left"/>
      <w:pPr>
        <w:ind w:left="4827" w:hanging="432"/>
      </w:pPr>
    </w:lvl>
    <w:lvl w:ilvl="1">
      <w:start w:val="1"/>
      <w:numFmt w:val="decimal"/>
      <w:pStyle w:val="Heading2"/>
      <w:lvlText w:val="%1.%2"/>
      <w:lvlJc w:val="left"/>
      <w:pPr>
        <w:ind w:left="369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4D63081F"/>
    <w:multiLevelType w:val="hybridMultilevel"/>
    <w:tmpl w:val="48762FCE"/>
    <w:lvl w:ilvl="0" w:tplc="5BCC35CE">
      <w:start w:val="1"/>
      <w:numFmt w:val="decimal"/>
      <w:pStyle w:val="ReferenceList"/>
      <w:lvlText w:val="[%1]"/>
      <w:lvlJc w:val="right"/>
      <w:pPr>
        <w:ind w:left="644" w:hanging="360"/>
      </w:pPr>
      <w:rPr>
        <w:rFonts w:ascii="Corbel" w:hAnsi="Corbel"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24FC9"/>
    <w:multiLevelType w:val="multilevel"/>
    <w:tmpl w:val="1D36112A"/>
    <w:styleLink w:val="EnumrationListe"/>
    <w:lvl w:ilvl="0">
      <w:start w:val="1"/>
      <w:numFmt w:val="decimal"/>
      <w:pStyle w:val="EnumerationL1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pStyle w:val="EnumerationL2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pStyle w:val="EnumerationL3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pStyle w:val="EnumrationL4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7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31CCE"/>
    <w:multiLevelType w:val="multilevel"/>
    <w:tmpl w:val="75D4D5D4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D1B2F"/>
      </w:rPr>
    </w:lvl>
    <w:lvl w:ilvl="1">
      <w:start w:val="1"/>
      <w:numFmt w:val="bullet"/>
      <w:pStyle w:val="BulletL2"/>
      <w:lvlText w:val=""/>
      <w:lvlJc w:val="left"/>
      <w:pPr>
        <w:ind w:left="851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pStyle w:val="BulletL3"/>
      <w:lvlText w:val=""/>
      <w:lvlJc w:val="left"/>
      <w:pPr>
        <w:tabs>
          <w:tab w:val="num" w:pos="1276"/>
        </w:tabs>
        <w:ind w:left="1134" w:hanging="283"/>
      </w:pPr>
      <w:rPr>
        <w:rFonts w:ascii="Wingdings" w:hAnsi="Wingdings" w:hint="default"/>
        <w:color w:val="E61F3D"/>
      </w:rPr>
    </w:lvl>
    <w:lvl w:ilvl="3">
      <w:start w:val="1"/>
      <w:numFmt w:val="bullet"/>
      <w:pStyle w:val="BulletL4"/>
      <w:lvlText w:val="o"/>
      <w:lvlJc w:val="left"/>
      <w:pPr>
        <w:ind w:left="1418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1701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977" w:hanging="425"/>
      </w:pPr>
      <w:rPr>
        <w:rFonts w:ascii="Wingdings" w:hAnsi="Wingdings" w:hint="default"/>
      </w:rPr>
    </w:lvl>
  </w:abstractNum>
  <w:abstractNum w:abstractNumId="9" w15:restartNumberingAfterBreak="0">
    <w:nsid w:val="619D217F"/>
    <w:multiLevelType w:val="multilevel"/>
    <w:tmpl w:val="23BEB098"/>
    <w:numStyleLink w:val="CodeList"/>
  </w:abstractNum>
  <w:abstractNum w:abstractNumId="10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13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1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598603">
    <w:abstractNumId w:val="2"/>
  </w:num>
  <w:num w:numId="2" w16cid:durableId="1544364722">
    <w:abstractNumId w:val="13"/>
  </w:num>
  <w:num w:numId="3" w16cid:durableId="1549998750">
    <w:abstractNumId w:val="5"/>
  </w:num>
  <w:num w:numId="4" w16cid:durableId="1066879181">
    <w:abstractNumId w:val="6"/>
  </w:num>
  <w:num w:numId="5" w16cid:durableId="526606089">
    <w:abstractNumId w:val="1"/>
  </w:num>
  <w:num w:numId="6" w16cid:durableId="2039160411">
    <w:abstractNumId w:val="0"/>
  </w:num>
  <w:num w:numId="7" w16cid:durableId="1999724106">
    <w:abstractNumId w:val="11"/>
  </w:num>
  <w:num w:numId="8" w16cid:durableId="1857499074">
    <w:abstractNumId w:val="3"/>
  </w:num>
  <w:num w:numId="9" w16cid:durableId="689062280">
    <w:abstractNumId w:val="7"/>
  </w:num>
  <w:num w:numId="10" w16cid:durableId="1332684975">
    <w:abstractNumId w:val="10"/>
  </w:num>
  <w:num w:numId="11" w16cid:durableId="808404558">
    <w:abstractNumId w:val="4"/>
  </w:num>
  <w:num w:numId="12" w16cid:durableId="1201236297">
    <w:abstractNumId w:val="8"/>
  </w:num>
  <w:num w:numId="13" w16cid:durableId="1849638789">
    <w:abstractNumId w:val="12"/>
  </w:num>
  <w:num w:numId="14" w16cid:durableId="1752581999">
    <w:abstractNumId w:val="9"/>
  </w:num>
  <w:num w:numId="15" w16cid:durableId="180384060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EBE"/>
    <w:rsid w:val="000004EF"/>
    <w:rsid w:val="00002058"/>
    <w:rsid w:val="00002612"/>
    <w:rsid w:val="00003355"/>
    <w:rsid w:val="00005FB2"/>
    <w:rsid w:val="0000664F"/>
    <w:rsid w:val="00007657"/>
    <w:rsid w:val="00010399"/>
    <w:rsid w:val="00010904"/>
    <w:rsid w:val="000160C5"/>
    <w:rsid w:val="000175D1"/>
    <w:rsid w:val="00020992"/>
    <w:rsid w:val="00020DA9"/>
    <w:rsid w:val="0002127E"/>
    <w:rsid w:val="00022CAE"/>
    <w:rsid w:val="00023951"/>
    <w:rsid w:val="000251F2"/>
    <w:rsid w:val="00026E4F"/>
    <w:rsid w:val="000272E5"/>
    <w:rsid w:val="000301B7"/>
    <w:rsid w:val="00031584"/>
    <w:rsid w:val="00031A6B"/>
    <w:rsid w:val="00034A80"/>
    <w:rsid w:val="00034B25"/>
    <w:rsid w:val="00036F61"/>
    <w:rsid w:val="00040CD7"/>
    <w:rsid w:val="0004570D"/>
    <w:rsid w:val="00045741"/>
    <w:rsid w:val="00045D25"/>
    <w:rsid w:val="0004662F"/>
    <w:rsid w:val="00046BF1"/>
    <w:rsid w:val="00047E4B"/>
    <w:rsid w:val="000500CE"/>
    <w:rsid w:val="00051CD1"/>
    <w:rsid w:val="00052242"/>
    <w:rsid w:val="000535CC"/>
    <w:rsid w:val="000544DA"/>
    <w:rsid w:val="00054A91"/>
    <w:rsid w:val="00060638"/>
    <w:rsid w:val="00060AFE"/>
    <w:rsid w:val="000628B8"/>
    <w:rsid w:val="00063897"/>
    <w:rsid w:val="0006544F"/>
    <w:rsid w:val="00066571"/>
    <w:rsid w:val="00072E1D"/>
    <w:rsid w:val="00073994"/>
    <w:rsid w:val="00074889"/>
    <w:rsid w:val="00076C7E"/>
    <w:rsid w:val="000771A5"/>
    <w:rsid w:val="0007775C"/>
    <w:rsid w:val="000778C8"/>
    <w:rsid w:val="000800D4"/>
    <w:rsid w:val="00085C32"/>
    <w:rsid w:val="000909B8"/>
    <w:rsid w:val="00090A0B"/>
    <w:rsid w:val="00092837"/>
    <w:rsid w:val="00094323"/>
    <w:rsid w:val="000949FE"/>
    <w:rsid w:val="00096979"/>
    <w:rsid w:val="000A025C"/>
    <w:rsid w:val="000A3BA1"/>
    <w:rsid w:val="000A551A"/>
    <w:rsid w:val="000A5E32"/>
    <w:rsid w:val="000A621F"/>
    <w:rsid w:val="000B1F90"/>
    <w:rsid w:val="000B581A"/>
    <w:rsid w:val="000B7086"/>
    <w:rsid w:val="000B7E3D"/>
    <w:rsid w:val="000C19A2"/>
    <w:rsid w:val="000C4039"/>
    <w:rsid w:val="000C6F5B"/>
    <w:rsid w:val="000D042F"/>
    <w:rsid w:val="000D0CAF"/>
    <w:rsid w:val="000D140A"/>
    <w:rsid w:val="000D1417"/>
    <w:rsid w:val="000D24F6"/>
    <w:rsid w:val="000D33D0"/>
    <w:rsid w:val="000D4968"/>
    <w:rsid w:val="000D4D87"/>
    <w:rsid w:val="000D7489"/>
    <w:rsid w:val="000E20EC"/>
    <w:rsid w:val="000F0C72"/>
    <w:rsid w:val="000F0D83"/>
    <w:rsid w:val="000F336E"/>
    <w:rsid w:val="000F4AD5"/>
    <w:rsid w:val="000F4FF4"/>
    <w:rsid w:val="000F5FB6"/>
    <w:rsid w:val="000F63C7"/>
    <w:rsid w:val="000F7D05"/>
    <w:rsid w:val="001020C4"/>
    <w:rsid w:val="00103E21"/>
    <w:rsid w:val="00107BCA"/>
    <w:rsid w:val="00107FA7"/>
    <w:rsid w:val="001121AC"/>
    <w:rsid w:val="00112F80"/>
    <w:rsid w:val="00115B7B"/>
    <w:rsid w:val="00117387"/>
    <w:rsid w:val="00120B41"/>
    <w:rsid w:val="00121284"/>
    <w:rsid w:val="001217E8"/>
    <w:rsid w:val="0012386D"/>
    <w:rsid w:val="00124E32"/>
    <w:rsid w:val="00126F3A"/>
    <w:rsid w:val="0013011E"/>
    <w:rsid w:val="00131E38"/>
    <w:rsid w:val="0013245D"/>
    <w:rsid w:val="00133664"/>
    <w:rsid w:val="00134C7F"/>
    <w:rsid w:val="00134CB2"/>
    <w:rsid w:val="001359EF"/>
    <w:rsid w:val="001368A4"/>
    <w:rsid w:val="00137C71"/>
    <w:rsid w:val="0014719F"/>
    <w:rsid w:val="00147B80"/>
    <w:rsid w:val="00151566"/>
    <w:rsid w:val="00154AE2"/>
    <w:rsid w:val="0015504F"/>
    <w:rsid w:val="00157746"/>
    <w:rsid w:val="00157E84"/>
    <w:rsid w:val="00160B7A"/>
    <w:rsid w:val="00161FAC"/>
    <w:rsid w:val="00162891"/>
    <w:rsid w:val="00164282"/>
    <w:rsid w:val="00167444"/>
    <w:rsid w:val="0017009D"/>
    <w:rsid w:val="00170D4A"/>
    <w:rsid w:val="00174E96"/>
    <w:rsid w:val="00176124"/>
    <w:rsid w:val="00177844"/>
    <w:rsid w:val="00180F35"/>
    <w:rsid w:val="00185A80"/>
    <w:rsid w:val="00185CEB"/>
    <w:rsid w:val="001903F3"/>
    <w:rsid w:val="00190678"/>
    <w:rsid w:val="00190C38"/>
    <w:rsid w:val="001925EF"/>
    <w:rsid w:val="001926E0"/>
    <w:rsid w:val="00193CE0"/>
    <w:rsid w:val="00197B46"/>
    <w:rsid w:val="001A333E"/>
    <w:rsid w:val="001A417D"/>
    <w:rsid w:val="001A55CD"/>
    <w:rsid w:val="001A6049"/>
    <w:rsid w:val="001A60FA"/>
    <w:rsid w:val="001A7201"/>
    <w:rsid w:val="001B01E7"/>
    <w:rsid w:val="001B0502"/>
    <w:rsid w:val="001B2718"/>
    <w:rsid w:val="001B4B75"/>
    <w:rsid w:val="001B6466"/>
    <w:rsid w:val="001B7EA5"/>
    <w:rsid w:val="001C4278"/>
    <w:rsid w:val="001C540D"/>
    <w:rsid w:val="001C62C9"/>
    <w:rsid w:val="001C656F"/>
    <w:rsid w:val="001C7574"/>
    <w:rsid w:val="001D3A93"/>
    <w:rsid w:val="001D429B"/>
    <w:rsid w:val="001D7508"/>
    <w:rsid w:val="001E3880"/>
    <w:rsid w:val="001E38DC"/>
    <w:rsid w:val="001E555B"/>
    <w:rsid w:val="001E5FD4"/>
    <w:rsid w:val="001E6FBD"/>
    <w:rsid w:val="001E7357"/>
    <w:rsid w:val="001F00FC"/>
    <w:rsid w:val="001F5C88"/>
    <w:rsid w:val="001F69B4"/>
    <w:rsid w:val="001F6BFD"/>
    <w:rsid w:val="0020382C"/>
    <w:rsid w:val="002042DF"/>
    <w:rsid w:val="00204AD6"/>
    <w:rsid w:val="00206247"/>
    <w:rsid w:val="00211634"/>
    <w:rsid w:val="00211764"/>
    <w:rsid w:val="00212B6B"/>
    <w:rsid w:val="00213F7B"/>
    <w:rsid w:val="0021437E"/>
    <w:rsid w:val="00215547"/>
    <w:rsid w:val="00216DF7"/>
    <w:rsid w:val="00221EB0"/>
    <w:rsid w:val="00221FA5"/>
    <w:rsid w:val="00222396"/>
    <w:rsid w:val="002226BB"/>
    <w:rsid w:val="00222D88"/>
    <w:rsid w:val="0022691C"/>
    <w:rsid w:val="0023064C"/>
    <w:rsid w:val="00230C87"/>
    <w:rsid w:val="00230DF9"/>
    <w:rsid w:val="00232138"/>
    <w:rsid w:val="0023397C"/>
    <w:rsid w:val="002366BF"/>
    <w:rsid w:val="00240933"/>
    <w:rsid w:val="00241BD3"/>
    <w:rsid w:val="002427AA"/>
    <w:rsid w:val="00242D70"/>
    <w:rsid w:val="002450BA"/>
    <w:rsid w:val="00245E71"/>
    <w:rsid w:val="0024634B"/>
    <w:rsid w:val="00251893"/>
    <w:rsid w:val="00253847"/>
    <w:rsid w:val="00254C9F"/>
    <w:rsid w:val="0025558B"/>
    <w:rsid w:val="002579A8"/>
    <w:rsid w:val="00257A50"/>
    <w:rsid w:val="002609C9"/>
    <w:rsid w:val="00260AA3"/>
    <w:rsid w:val="00261002"/>
    <w:rsid w:val="0026288E"/>
    <w:rsid w:val="00263505"/>
    <w:rsid w:val="00263640"/>
    <w:rsid w:val="00263BB7"/>
    <w:rsid w:val="002654AA"/>
    <w:rsid w:val="00265EB3"/>
    <w:rsid w:val="00266B28"/>
    <w:rsid w:val="002671D2"/>
    <w:rsid w:val="00270A51"/>
    <w:rsid w:val="00270E84"/>
    <w:rsid w:val="0027174C"/>
    <w:rsid w:val="00276976"/>
    <w:rsid w:val="00276C34"/>
    <w:rsid w:val="00277371"/>
    <w:rsid w:val="0027779B"/>
    <w:rsid w:val="00280C2A"/>
    <w:rsid w:val="0028346B"/>
    <w:rsid w:val="002837DE"/>
    <w:rsid w:val="00285137"/>
    <w:rsid w:val="00287850"/>
    <w:rsid w:val="00287BFB"/>
    <w:rsid w:val="002908DA"/>
    <w:rsid w:val="00293763"/>
    <w:rsid w:val="00294761"/>
    <w:rsid w:val="00297D38"/>
    <w:rsid w:val="002A0156"/>
    <w:rsid w:val="002A01D7"/>
    <w:rsid w:val="002A0EA0"/>
    <w:rsid w:val="002A1D2C"/>
    <w:rsid w:val="002A2B13"/>
    <w:rsid w:val="002A3B7C"/>
    <w:rsid w:val="002A552D"/>
    <w:rsid w:val="002A5567"/>
    <w:rsid w:val="002A5F38"/>
    <w:rsid w:val="002A6477"/>
    <w:rsid w:val="002A7482"/>
    <w:rsid w:val="002B0571"/>
    <w:rsid w:val="002B2D14"/>
    <w:rsid w:val="002B480E"/>
    <w:rsid w:val="002B4A94"/>
    <w:rsid w:val="002C02BF"/>
    <w:rsid w:val="002C21D6"/>
    <w:rsid w:val="002C27D0"/>
    <w:rsid w:val="002C30E7"/>
    <w:rsid w:val="002C31B1"/>
    <w:rsid w:val="002C4B73"/>
    <w:rsid w:val="002C5AA1"/>
    <w:rsid w:val="002D56A0"/>
    <w:rsid w:val="002D572D"/>
    <w:rsid w:val="002D64CA"/>
    <w:rsid w:val="002D79E3"/>
    <w:rsid w:val="002E03E1"/>
    <w:rsid w:val="002E0D26"/>
    <w:rsid w:val="002E1526"/>
    <w:rsid w:val="002E1BC7"/>
    <w:rsid w:val="002E2A12"/>
    <w:rsid w:val="002E544C"/>
    <w:rsid w:val="002E57B0"/>
    <w:rsid w:val="002E58F0"/>
    <w:rsid w:val="002E67FA"/>
    <w:rsid w:val="002E79D6"/>
    <w:rsid w:val="002F0A66"/>
    <w:rsid w:val="002F13CE"/>
    <w:rsid w:val="002F14F3"/>
    <w:rsid w:val="002F3A6C"/>
    <w:rsid w:val="002F6501"/>
    <w:rsid w:val="002F79AD"/>
    <w:rsid w:val="00304291"/>
    <w:rsid w:val="00304879"/>
    <w:rsid w:val="0030499C"/>
    <w:rsid w:val="00304A74"/>
    <w:rsid w:val="00306A61"/>
    <w:rsid w:val="00307BAC"/>
    <w:rsid w:val="00311B02"/>
    <w:rsid w:val="003124B2"/>
    <w:rsid w:val="00313D39"/>
    <w:rsid w:val="00313FDB"/>
    <w:rsid w:val="00314D9D"/>
    <w:rsid w:val="003166D5"/>
    <w:rsid w:val="0031738F"/>
    <w:rsid w:val="0031762C"/>
    <w:rsid w:val="00321942"/>
    <w:rsid w:val="0032290A"/>
    <w:rsid w:val="00322BCB"/>
    <w:rsid w:val="00326810"/>
    <w:rsid w:val="00326CE4"/>
    <w:rsid w:val="00326ECB"/>
    <w:rsid w:val="00330A88"/>
    <w:rsid w:val="00330D11"/>
    <w:rsid w:val="00331F38"/>
    <w:rsid w:val="00332FAC"/>
    <w:rsid w:val="00337B61"/>
    <w:rsid w:val="00341D09"/>
    <w:rsid w:val="00341DFD"/>
    <w:rsid w:val="00343758"/>
    <w:rsid w:val="00343DF0"/>
    <w:rsid w:val="003447C4"/>
    <w:rsid w:val="003454E5"/>
    <w:rsid w:val="00347D45"/>
    <w:rsid w:val="00350689"/>
    <w:rsid w:val="003521A2"/>
    <w:rsid w:val="003559F9"/>
    <w:rsid w:val="00357E1F"/>
    <w:rsid w:val="00361517"/>
    <w:rsid w:val="00366CD1"/>
    <w:rsid w:val="00367770"/>
    <w:rsid w:val="00371166"/>
    <w:rsid w:val="003732D8"/>
    <w:rsid w:val="00374B42"/>
    <w:rsid w:val="00377896"/>
    <w:rsid w:val="00381B8C"/>
    <w:rsid w:val="00386057"/>
    <w:rsid w:val="00387A41"/>
    <w:rsid w:val="00387E08"/>
    <w:rsid w:val="00392711"/>
    <w:rsid w:val="003951CB"/>
    <w:rsid w:val="003960FD"/>
    <w:rsid w:val="00396304"/>
    <w:rsid w:val="003A2E37"/>
    <w:rsid w:val="003A544E"/>
    <w:rsid w:val="003B0CB2"/>
    <w:rsid w:val="003B2DE2"/>
    <w:rsid w:val="003B3378"/>
    <w:rsid w:val="003B416E"/>
    <w:rsid w:val="003B549F"/>
    <w:rsid w:val="003B6FC7"/>
    <w:rsid w:val="003C1F83"/>
    <w:rsid w:val="003C3837"/>
    <w:rsid w:val="003D0249"/>
    <w:rsid w:val="003D5702"/>
    <w:rsid w:val="003D6625"/>
    <w:rsid w:val="003D75D5"/>
    <w:rsid w:val="003E0A12"/>
    <w:rsid w:val="003E1273"/>
    <w:rsid w:val="003E2BB2"/>
    <w:rsid w:val="003E3164"/>
    <w:rsid w:val="003E59B3"/>
    <w:rsid w:val="003E7548"/>
    <w:rsid w:val="003E7EB8"/>
    <w:rsid w:val="003F571F"/>
    <w:rsid w:val="00400925"/>
    <w:rsid w:val="00401300"/>
    <w:rsid w:val="00404599"/>
    <w:rsid w:val="004075E6"/>
    <w:rsid w:val="004120E6"/>
    <w:rsid w:val="004131CF"/>
    <w:rsid w:val="004145B2"/>
    <w:rsid w:val="00415D04"/>
    <w:rsid w:val="0041759C"/>
    <w:rsid w:val="00417712"/>
    <w:rsid w:val="00417DD4"/>
    <w:rsid w:val="00421D5E"/>
    <w:rsid w:val="004224DD"/>
    <w:rsid w:val="00422FCC"/>
    <w:rsid w:val="00426CD5"/>
    <w:rsid w:val="00426E33"/>
    <w:rsid w:val="004278DC"/>
    <w:rsid w:val="00427EA1"/>
    <w:rsid w:val="00430AE1"/>
    <w:rsid w:val="0043546F"/>
    <w:rsid w:val="00437048"/>
    <w:rsid w:val="00440AA0"/>
    <w:rsid w:val="00441E0F"/>
    <w:rsid w:val="00441E1A"/>
    <w:rsid w:val="00442444"/>
    <w:rsid w:val="004455D2"/>
    <w:rsid w:val="0044589B"/>
    <w:rsid w:val="00447F7A"/>
    <w:rsid w:val="004539B8"/>
    <w:rsid w:val="00454BCE"/>
    <w:rsid w:val="00457D63"/>
    <w:rsid w:val="00462271"/>
    <w:rsid w:val="004665DF"/>
    <w:rsid w:val="0046707D"/>
    <w:rsid w:val="004707AD"/>
    <w:rsid w:val="00470C1F"/>
    <w:rsid w:val="00475156"/>
    <w:rsid w:val="004768DA"/>
    <w:rsid w:val="0047692E"/>
    <w:rsid w:val="004774C7"/>
    <w:rsid w:val="00477EB8"/>
    <w:rsid w:val="00480157"/>
    <w:rsid w:val="00481D23"/>
    <w:rsid w:val="0048377A"/>
    <w:rsid w:val="00490286"/>
    <w:rsid w:val="00491624"/>
    <w:rsid w:val="004939DC"/>
    <w:rsid w:val="00493F9F"/>
    <w:rsid w:val="004951D2"/>
    <w:rsid w:val="004A241A"/>
    <w:rsid w:val="004A2D17"/>
    <w:rsid w:val="004A2D5C"/>
    <w:rsid w:val="004A41A8"/>
    <w:rsid w:val="004A4F4C"/>
    <w:rsid w:val="004A5B71"/>
    <w:rsid w:val="004A5EE7"/>
    <w:rsid w:val="004A73D5"/>
    <w:rsid w:val="004B212F"/>
    <w:rsid w:val="004B4AE7"/>
    <w:rsid w:val="004B51C0"/>
    <w:rsid w:val="004B5443"/>
    <w:rsid w:val="004C302B"/>
    <w:rsid w:val="004C4829"/>
    <w:rsid w:val="004C48F6"/>
    <w:rsid w:val="004C6EE2"/>
    <w:rsid w:val="004D0F9A"/>
    <w:rsid w:val="004D12F1"/>
    <w:rsid w:val="004D6A91"/>
    <w:rsid w:val="004D7F8C"/>
    <w:rsid w:val="004E071F"/>
    <w:rsid w:val="004E0E6A"/>
    <w:rsid w:val="004E244E"/>
    <w:rsid w:val="004E2453"/>
    <w:rsid w:val="004E2868"/>
    <w:rsid w:val="004E2B95"/>
    <w:rsid w:val="004E3728"/>
    <w:rsid w:val="004E41F2"/>
    <w:rsid w:val="004E4D9E"/>
    <w:rsid w:val="004E7338"/>
    <w:rsid w:val="004E7FD6"/>
    <w:rsid w:val="004F1468"/>
    <w:rsid w:val="004F36DD"/>
    <w:rsid w:val="004F4304"/>
    <w:rsid w:val="004F6956"/>
    <w:rsid w:val="005007CE"/>
    <w:rsid w:val="00501EA5"/>
    <w:rsid w:val="00505547"/>
    <w:rsid w:val="0050670C"/>
    <w:rsid w:val="00510338"/>
    <w:rsid w:val="00511DE7"/>
    <w:rsid w:val="00511E92"/>
    <w:rsid w:val="00513242"/>
    <w:rsid w:val="005136DE"/>
    <w:rsid w:val="0051544A"/>
    <w:rsid w:val="00517D6B"/>
    <w:rsid w:val="00520226"/>
    <w:rsid w:val="005245EF"/>
    <w:rsid w:val="00526677"/>
    <w:rsid w:val="00526EA7"/>
    <w:rsid w:val="00530756"/>
    <w:rsid w:val="00533081"/>
    <w:rsid w:val="00533F36"/>
    <w:rsid w:val="0053435C"/>
    <w:rsid w:val="00534471"/>
    <w:rsid w:val="005346DA"/>
    <w:rsid w:val="005364D5"/>
    <w:rsid w:val="00537F6B"/>
    <w:rsid w:val="00540290"/>
    <w:rsid w:val="00543159"/>
    <w:rsid w:val="00543F2F"/>
    <w:rsid w:val="0054435E"/>
    <w:rsid w:val="00545983"/>
    <w:rsid w:val="005466FF"/>
    <w:rsid w:val="005475A3"/>
    <w:rsid w:val="005511D8"/>
    <w:rsid w:val="0055168F"/>
    <w:rsid w:val="005528BA"/>
    <w:rsid w:val="005545F6"/>
    <w:rsid w:val="0056012C"/>
    <w:rsid w:val="005616BA"/>
    <w:rsid w:val="00562E42"/>
    <w:rsid w:val="0056418D"/>
    <w:rsid w:val="005645E6"/>
    <w:rsid w:val="00564834"/>
    <w:rsid w:val="00566619"/>
    <w:rsid w:val="00567430"/>
    <w:rsid w:val="0057015C"/>
    <w:rsid w:val="0057207A"/>
    <w:rsid w:val="00572E45"/>
    <w:rsid w:val="005754E7"/>
    <w:rsid w:val="00576EC0"/>
    <w:rsid w:val="0057757B"/>
    <w:rsid w:val="00577A07"/>
    <w:rsid w:val="00577D20"/>
    <w:rsid w:val="0058065A"/>
    <w:rsid w:val="00582057"/>
    <w:rsid w:val="0058321C"/>
    <w:rsid w:val="005846EE"/>
    <w:rsid w:val="00584845"/>
    <w:rsid w:val="005859BE"/>
    <w:rsid w:val="00586172"/>
    <w:rsid w:val="00586511"/>
    <w:rsid w:val="00590F4A"/>
    <w:rsid w:val="00591075"/>
    <w:rsid w:val="00591246"/>
    <w:rsid w:val="00592365"/>
    <w:rsid w:val="005928A3"/>
    <w:rsid w:val="005951FC"/>
    <w:rsid w:val="00595DBD"/>
    <w:rsid w:val="005977C6"/>
    <w:rsid w:val="005A3866"/>
    <w:rsid w:val="005A3913"/>
    <w:rsid w:val="005A3FBA"/>
    <w:rsid w:val="005A49A0"/>
    <w:rsid w:val="005A526D"/>
    <w:rsid w:val="005A54CB"/>
    <w:rsid w:val="005A67F9"/>
    <w:rsid w:val="005A7116"/>
    <w:rsid w:val="005A7AD5"/>
    <w:rsid w:val="005B02BA"/>
    <w:rsid w:val="005B0D3C"/>
    <w:rsid w:val="005B119E"/>
    <w:rsid w:val="005B1575"/>
    <w:rsid w:val="005B172D"/>
    <w:rsid w:val="005B2799"/>
    <w:rsid w:val="005B3717"/>
    <w:rsid w:val="005B5FC6"/>
    <w:rsid w:val="005B70E0"/>
    <w:rsid w:val="005C37D1"/>
    <w:rsid w:val="005C40DD"/>
    <w:rsid w:val="005C4616"/>
    <w:rsid w:val="005C6620"/>
    <w:rsid w:val="005C6E78"/>
    <w:rsid w:val="005D2290"/>
    <w:rsid w:val="005D37DA"/>
    <w:rsid w:val="005D43E4"/>
    <w:rsid w:val="005D51C0"/>
    <w:rsid w:val="005E1786"/>
    <w:rsid w:val="005E2BC9"/>
    <w:rsid w:val="005E426E"/>
    <w:rsid w:val="005E79F5"/>
    <w:rsid w:val="005F082F"/>
    <w:rsid w:val="005F1483"/>
    <w:rsid w:val="005F1608"/>
    <w:rsid w:val="005F3AD1"/>
    <w:rsid w:val="005F5193"/>
    <w:rsid w:val="005F5E2D"/>
    <w:rsid w:val="006028D5"/>
    <w:rsid w:val="0060355C"/>
    <w:rsid w:val="00604C75"/>
    <w:rsid w:val="00606E67"/>
    <w:rsid w:val="00610243"/>
    <w:rsid w:val="00610A09"/>
    <w:rsid w:val="00610AC5"/>
    <w:rsid w:val="00610C4F"/>
    <w:rsid w:val="0061112A"/>
    <w:rsid w:val="0061139A"/>
    <w:rsid w:val="00611C2C"/>
    <w:rsid w:val="00613563"/>
    <w:rsid w:val="00614147"/>
    <w:rsid w:val="006145AF"/>
    <w:rsid w:val="006147FF"/>
    <w:rsid w:val="00616166"/>
    <w:rsid w:val="00616644"/>
    <w:rsid w:val="006216A5"/>
    <w:rsid w:val="0062234E"/>
    <w:rsid w:val="0062725A"/>
    <w:rsid w:val="006274DD"/>
    <w:rsid w:val="006313DE"/>
    <w:rsid w:val="00631B70"/>
    <w:rsid w:val="006324EF"/>
    <w:rsid w:val="006329B0"/>
    <w:rsid w:val="00632C01"/>
    <w:rsid w:val="00633569"/>
    <w:rsid w:val="00633AC6"/>
    <w:rsid w:val="00634751"/>
    <w:rsid w:val="006356E5"/>
    <w:rsid w:val="0064090C"/>
    <w:rsid w:val="0064192C"/>
    <w:rsid w:val="00644AE2"/>
    <w:rsid w:val="006465A8"/>
    <w:rsid w:val="00646BAD"/>
    <w:rsid w:val="006479E3"/>
    <w:rsid w:val="0065069D"/>
    <w:rsid w:val="00650ACA"/>
    <w:rsid w:val="00650E55"/>
    <w:rsid w:val="006517E1"/>
    <w:rsid w:val="00651A91"/>
    <w:rsid w:val="00651BA2"/>
    <w:rsid w:val="006536D5"/>
    <w:rsid w:val="00653F91"/>
    <w:rsid w:val="00654645"/>
    <w:rsid w:val="006570E2"/>
    <w:rsid w:val="0066356F"/>
    <w:rsid w:val="00664EFB"/>
    <w:rsid w:val="006740A9"/>
    <w:rsid w:val="00674889"/>
    <w:rsid w:val="00680209"/>
    <w:rsid w:val="006804E0"/>
    <w:rsid w:val="0068141A"/>
    <w:rsid w:val="006833B4"/>
    <w:rsid w:val="00683B3E"/>
    <w:rsid w:val="00684298"/>
    <w:rsid w:val="006849DF"/>
    <w:rsid w:val="00687635"/>
    <w:rsid w:val="00687E2B"/>
    <w:rsid w:val="00687E67"/>
    <w:rsid w:val="0069226F"/>
    <w:rsid w:val="00693C40"/>
    <w:rsid w:val="00694EDA"/>
    <w:rsid w:val="006979D9"/>
    <w:rsid w:val="00697BA9"/>
    <w:rsid w:val="006A1FC5"/>
    <w:rsid w:val="006A2081"/>
    <w:rsid w:val="006A2E28"/>
    <w:rsid w:val="006A7508"/>
    <w:rsid w:val="006B0468"/>
    <w:rsid w:val="006B0FE2"/>
    <w:rsid w:val="006B1A4D"/>
    <w:rsid w:val="006B1D86"/>
    <w:rsid w:val="006B3014"/>
    <w:rsid w:val="006B4E2C"/>
    <w:rsid w:val="006B7B06"/>
    <w:rsid w:val="006C3298"/>
    <w:rsid w:val="006C4A1D"/>
    <w:rsid w:val="006C5779"/>
    <w:rsid w:val="006C580F"/>
    <w:rsid w:val="006C5993"/>
    <w:rsid w:val="006C5C8B"/>
    <w:rsid w:val="006C61D7"/>
    <w:rsid w:val="006C691C"/>
    <w:rsid w:val="006D04E4"/>
    <w:rsid w:val="006D1696"/>
    <w:rsid w:val="006D34D8"/>
    <w:rsid w:val="006D7BC6"/>
    <w:rsid w:val="006E0E2D"/>
    <w:rsid w:val="006E1047"/>
    <w:rsid w:val="006E1697"/>
    <w:rsid w:val="006E26C9"/>
    <w:rsid w:val="006E62CF"/>
    <w:rsid w:val="006F2766"/>
    <w:rsid w:val="006F2BA9"/>
    <w:rsid w:val="006F2EBE"/>
    <w:rsid w:val="006F533C"/>
    <w:rsid w:val="006F57FF"/>
    <w:rsid w:val="006F583D"/>
    <w:rsid w:val="006F71EF"/>
    <w:rsid w:val="006F78B8"/>
    <w:rsid w:val="0070115E"/>
    <w:rsid w:val="007016E3"/>
    <w:rsid w:val="0070200C"/>
    <w:rsid w:val="00702A07"/>
    <w:rsid w:val="007031AB"/>
    <w:rsid w:val="007059FA"/>
    <w:rsid w:val="00706CCA"/>
    <w:rsid w:val="00706CD5"/>
    <w:rsid w:val="00712CC3"/>
    <w:rsid w:val="00714C57"/>
    <w:rsid w:val="0071619B"/>
    <w:rsid w:val="007173F5"/>
    <w:rsid w:val="007250EA"/>
    <w:rsid w:val="00726C55"/>
    <w:rsid w:val="00726EB5"/>
    <w:rsid w:val="00731482"/>
    <w:rsid w:val="00732739"/>
    <w:rsid w:val="00733A7F"/>
    <w:rsid w:val="00736ED3"/>
    <w:rsid w:val="00736F3B"/>
    <w:rsid w:val="00737819"/>
    <w:rsid w:val="00740C76"/>
    <w:rsid w:val="00742B43"/>
    <w:rsid w:val="00744567"/>
    <w:rsid w:val="007458F1"/>
    <w:rsid w:val="00752233"/>
    <w:rsid w:val="00753CCC"/>
    <w:rsid w:val="00754377"/>
    <w:rsid w:val="00761D64"/>
    <w:rsid w:val="007630C0"/>
    <w:rsid w:val="00763CD3"/>
    <w:rsid w:val="00763E1A"/>
    <w:rsid w:val="00765297"/>
    <w:rsid w:val="0076530D"/>
    <w:rsid w:val="007658C7"/>
    <w:rsid w:val="00766D6A"/>
    <w:rsid w:val="007671C2"/>
    <w:rsid w:val="00767ADA"/>
    <w:rsid w:val="00770D2F"/>
    <w:rsid w:val="0077389E"/>
    <w:rsid w:val="007748A5"/>
    <w:rsid w:val="007754F2"/>
    <w:rsid w:val="00776B9E"/>
    <w:rsid w:val="007804E9"/>
    <w:rsid w:val="00781D19"/>
    <w:rsid w:val="0078339B"/>
    <w:rsid w:val="0078407A"/>
    <w:rsid w:val="007840D9"/>
    <w:rsid w:val="0078413D"/>
    <w:rsid w:val="007842AD"/>
    <w:rsid w:val="0079128A"/>
    <w:rsid w:val="00791D01"/>
    <w:rsid w:val="00792962"/>
    <w:rsid w:val="007929FC"/>
    <w:rsid w:val="007946AE"/>
    <w:rsid w:val="00795AB2"/>
    <w:rsid w:val="00796555"/>
    <w:rsid w:val="007979F4"/>
    <w:rsid w:val="007A5EF7"/>
    <w:rsid w:val="007A6014"/>
    <w:rsid w:val="007A6566"/>
    <w:rsid w:val="007A7FE3"/>
    <w:rsid w:val="007B045F"/>
    <w:rsid w:val="007B4AD6"/>
    <w:rsid w:val="007B51B6"/>
    <w:rsid w:val="007C2332"/>
    <w:rsid w:val="007C23ED"/>
    <w:rsid w:val="007C3672"/>
    <w:rsid w:val="007C6659"/>
    <w:rsid w:val="007D2947"/>
    <w:rsid w:val="007D2E79"/>
    <w:rsid w:val="007D316A"/>
    <w:rsid w:val="007D3796"/>
    <w:rsid w:val="007D3BD6"/>
    <w:rsid w:val="007D3D83"/>
    <w:rsid w:val="007D4679"/>
    <w:rsid w:val="007E1921"/>
    <w:rsid w:val="007E32CF"/>
    <w:rsid w:val="007E685A"/>
    <w:rsid w:val="007F21B1"/>
    <w:rsid w:val="007F3147"/>
    <w:rsid w:val="007F393E"/>
    <w:rsid w:val="007F3E7D"/>
    <w:rsid w:val="00800063"/>
    <w:rsid w:val="00800977"/>
    <w:rsid w:val="00800EF7"/>
    <w:rsid w:val="00802224"/>
    <w:rsid w:val="008069E0"/>
    <w:rsid w:val="008116A7"/>
    <w:rsid w:val="00821394"/>
    <w:rsid w:val="00824D2E"/>
    <w:rsid w:val="008250D7"/>
    <w:rsid w:val="00826B59"/>
    <w:rsid w:val="00826DFE"/>
    <w:rsid w:val="008273EB"/>
    <w:rsid w:val="00830023"/>
    <w:rsid w:val="00830410"/>
    <w:rsid w:val="00832B34"/>
    <w:rsid w:val="00833182"/>
    <w:rsid w:val="00835A1E"/>
    <w:rsid w:val="00840514"/>
    <w:rsid w:val="0084174B"/>
    <w:rsid w:val="00842BC6"/>
    <w:rsid w:val="008454BA"/>
    <w:rsid w:val="00846631"/>
    <w:rsid w:val="0085094D"/>
    <w:rsid w:val="008529CB"/>
    <w:rsid w:val="00854A7F"/>
    <w:rsid w:val="00855827"/>
    <w:rsid w:val="008564E1"/>
    <w:rsid w:val="00860647"/>
    <w:rsid w:val="0086069E"/>
    <w:rsid w:val="00861469"/>
    <w:rsid w:val="00863DD4"/>
    <w:rsid w:val="008641B9"/>
    <w:rsid w:val="008670E8"/>
    <w:rsid w:val="00870ACE"/>
    <w:rsid w:val="00873781"/>
    <w:rsid w:val="00873D64"/>
    <w:rsid w:val="00876033"/>
    <w:rsid w:val="00876CF8"/>
    <w:rsid w:val="00883A56"/>
    <w:rsid w:val="00884437"/>
    <w:rsid w:val="00884B41"/>
    <w:rsid w:val="008866D0"/>
    <w:rsid w:val="00886BCC"/>
    <w:rsid w:val="0088753F"/>
    <w:rsid w:val="008930FC"/>
    <w:rsid w:val="0089521B"/>
    <w:rsid w:val="00895888"/>
    <w:rsid w:val="008A1788"/>
    <w:rsid w:val="008A287A"/>
    <w:rsid w:val="008A57A8"/>
    <w:rsid w:val="008A5919"/>
    <w:rsid w:val="008A69D4"/>
    <w:rsid w:val="008A751B"/>
    <w:rsid w:val="008A796B"/>
    <w:rsid w:val="008A7B49"/>
    <w:rsid w:val="008B071B"/>
    <w:rsid w:val="008B4517"/>
    <w:rsid w:val="008B4D49"/>
    <w:rsid w:val="008B66EE"/>
    <w:rsid w:val="008B7509"/>
    <w:rsid w:val="008C1411"/>
    <w:rsid w:val="008C16E6"/>
    <w:rsid w:val="008C221A"/>
    <w:rsid w:val="008C3C88"/>
    <w:rsid w:val="008C55AC"/>
    <w:rsid w:val="008C73D9"/>
    <w:rsid w:val="008C7999"/>
    <w:rsid w:val="008D2C8B"/>
    <w:rsid w:val="008D350C"/>
    <w:rsid w:val="008D38C4"/>
    <w:rsid w:val="008D4E8A"/>
    <w:rsid w:val="008D6F2E"/>
    <w:rsid w:val="008E46E8"/>
    <w:rsid w:val="008E54F7"/>
    <w:rsid w:val="008E559C"/>
    <w:rsid w:val="008F20BF"/>
    <w:rsid w:val="008F256B"/>
    <w:rsid w:val="008F34C3"/>
    <w:rsid w:val="008F3E61"/>
    <w:rsid w:val="008F43CC"/>
    <w:rsid w:val="008F469E"/>
    <w:rsid w:val="008F4E3D"/>
    <w:rsid w:val="008F5706"/>
    <w:rsid w:val="008F6831"/>
    <w:rsid w:val="00900C3E"/>
    <w:rsid w:val="00900DC3"/>
    <w:rsid w:val="009010E1"/>
    <w:rsid w:val="00901989"/>
    <w:rsid w:val="00902A0C"/>
    <w:rsid w:val="00907C2E"/>
    <w:rsid w:val="009100DB"/>
    <w:rsid w:val="009147DE"/>
    <w:rsid w:val="00914AA1"/>
    <w:rsid w:val="00916360"/>
    <w:rsid w:val="00923C47"/>
    <w:rsid w:val="009300FA"/>
    <w:rsid w:val="00932E7B"/>
    <w:rsid w:val="009363C2"/>
    <w:rsid w:val="009403CF"/>
    <w:rsid w:val="00940D3D"/>
    <w:rsid w:val="00942016"/>
    <w:rsid w:val="009426E3"/>
    <w:rsid w:val="00943AFF"/>
    <w:rsid w:val="00946134"/>
    <w:rsid w:val="00947CA1"/>
    <w:rsid w:val="00950D4B"/>
    <w:rsid w:val="00950FC1"/>
    <w:rsid w:val="009511C1"/>
    <w:rsid w:val="00951ACA"/>
    <w:rsid w:val="0095549A"/>
    <w:rsid w:val="00956847"/>
    <w:rsid w:val="00964C54"/>
    <w:rsid w:val="00965433"/>
    <w:rsid w:val="00965F3E"/>
    <w:rsid w:val="00967897"/>
    <w:rsid w:val="00971B2A"/>
    <w:rsid w:val="00971B2F"/>
    <w:rsid w:val="00973846"/>
    <w:rsid w:val="00974853"/>
    <w:rsid w:val="009749F6"/>
    <w:rsid w:val="00975E32"/>
    <w:rsid w:val="0097671C"/>
    <w:rsid w:val="00977B2B"/>
    <w:rsid w:val="00980476"/>
    <w:rsid w:val="00980C99"/>
    <w:rsid w:val="0098275F"/>
    <w:rsid w:val="00987EDD"/>
    <w:rsid w:val="00995E83"/>
    <w:rsid w:val="009973A2"/>
    <w:rsid w:val="009A214A"/>
    <w:rsid w:val="009A330B"/>
    <w:rsid w:val="009A4A8A"/>
    <w:rsid w:val="009A50DE"/>
    <w:rsid w:val="009A5876"/>
    <w:rsid w:val="009A69A7"/>
    <w:rsid w:val="009B1A50"/>
    <w:rsid w:val="009B1F02"/>
    <w:rsid w:val="009B37D0"/>
    <w:rsid w:val="009B3A77"/>
    <w:rsid w:val="009B58A1"/>
    <w:rsid w:val="009B5B2D"/>
    <w:rsid w:val="009B5BF0"/>
    <w:rsid w:val="009B64AD"/>
    <w:rsid w:val="009B6E96"/>
    <w:rsid w:val="009B71EF"/>
    <w:rsid w:val="009C05AF"/>
    <w:rsid w:val="009C5310"/>
    <w:rsid w:val="009C66B8"/>
    <w:rsid w:val="009C7A98"/>
    <w:rsid w:val="009D0D8C"/>
    <w:rsid w:val="009D26FA"/>
    <w:rsid w:val="009D5045"/>
    <w:rsid w:val="009E1A41"/>
    <w:rsid w:val="009E61D9"/>
    <w:rsid w:val="009F0206"/>
    <w:rsid w:val="009F023F"/>
    <w:rsid w:val="009F0FB8"/>
    <w:rsid w:val="009F2637"/>
    <w:rsid w:val="009F3F77"/>
    <w:rsid w:val="00A00B6E"/>
    <w:rsid w:val="00A011FD"/>
    <w:rsid w:val="00A01780"/>
    <w:rsid w:val="00A020D9"/>
    <w:rsid w:val="00A021EB"/>
    <w:rsid w:val="00A025DF"/>
    <w:rsid w:val="00A1100E"/>
    <w:rsid w:val="00A13488"/>
    <w:rsid w:val="00A14C1A"/>
    <w:rsid w:val="00A15309"/>
    <w:rsid w:val="00A22320"/>
    <w:rsid w:val="00A24EA5"/>
    <w:rsid w:val="00A26D38"/>
    <w:rsid w:val="00A26F9D"/>
    <w:rsid w:val="00A30C88"/>
    <w:rsid w:val="00A32EDF"/>
    <w:rsid w:val="00A354A6"/>
    <w:rsid w:val="00A36E2F"/>
    <w:rsid w:val="00A414DD"/>
    <w:rsid w:val="00A41BC3"/>
    <w:rsid w:val="00A41DCC"/>
    <w:rsid w:val="00A41F61"/>
    <w:rsid w:val="00A44588"/>
    <w:rsid w:val="00A46CA1"/>
    <w:rsid w:val="00A47A23"/>
    <w:rsid w:val="00A5007F"/>
    <w:rsid w:val="00A51A18"/>
    <w:rsid w:val="00A53BD7"/>
    <w:rsid w:val="00A54A19"/>
    <w:rsid w:val="00A54E78"/>
    <w:rsid w:val="00A55A38"/>
    <w:rsid w:val="00A60427"/>
    <w:rsid w:val="00A60523"/>
    <w:rsid w:val="00A61170"/>
    <w:rsid w:val="00A6189F"/>
    <w:rsid w:val="00A63D13"/>
    <w:rsid w:val="00A659DC"/>
    <w:rsid w:val="00A679FC"/>
    <w:rsid w:val="00A70032"/>
    <w:rsid w:val="00A70524"/>
    <w:rsid w:val="00A73170"/>
    <w:rsid w:val="00A734E2"/>
    <w:rsid w:val="00A74F92"/>
    <w:rsid w:val="00A75C44"/>
    <w:rsid w:val="00A75F7E"/>
    <w:rsid w:val="00A77BDB"/>
    <w:rsid w:val="00A82511"/>
    <w:rsid w:val="00A83863"/>
    <w:rsid w:val="00A838F3"/>
    <w:rsid w:val="00A85309"/>
    <w:rsid w:val="00A859B5"/>
    <w:rsid w:val="00A919DB"/>
    <w:rsid w:val="00A91C24"/>
    <w:rsid w:val="00A91EF7"/>
    <w:rsid w:val="00A9379A"/>
    <w:rsid w:val="00A93B36"/>
    <w:rsid w:val="00A94F75"/>
    <w:rsid w:val="00A952F8"/>
    <w:rsid w:val="00A9559E"/>
    <w:rsid w:val="00A95C5A"/>
    <w:rsid w:val="00A96589"/>
    <w:rsid w:val="00A96F57"/>
    <w:rsid w:val="00AA1303"/>
    <w:rsid w:val="00AA13F1"/>
    <w:rsid w:val="00AA394F"/>
    <w:rsid w:val="00AA43ED"/>
    <w:rsid w:val="00AA598D"/>
    <w:rsid w:val="00AB09F8"/>
    <w:rsid w:val="00AB5475"/>
    <w:rsid w:val="00AB6377"/>
    <w:rsid w:val="00AB71B2"/>
    <w:rsid w:val="00AB7B5B"/>
    <w:rsid w:val="00AC7D8E"/>
    <w:rsid w:val="00AD1C0F"/>
    <w:rsid w:val="00AD269A"/>
    <w:rsid w:val="00AD2DD6"/>
    <w:rsid w:val="00AD4104"/>
    <w:rsid w:val="00AE0A7D"/>
    <w:rsid w:val="00AE2113"/>
    <w:rsid w:val="00AE4B2E"/>
    <w:rsid w:val="00AF0367"/>
    <w:rsid w:val="00AF1AE2"/>
    <w:rsid w:val="00AF4E00"/>
    <w:rsid w:val="00AF6B3D"/>
    <w:rsid w:val="00B00376"/>
    <w:rsid w:val="00B009B1"/>
    <w:rsid w:val="00B00CCA"/>
    <w:rsid w:val="00B01812"/>
    <w:rsid w:val="00B02D80"/>
    <w:rsid w:val="00B0565A"/>
    <w:rsid w:val="00B1059D"/>
    <w:rsid w:val="00B10955"/>
    <w:rsid w:val="00B13FA4"/>
    <w:rsid w:val="00B150F0"/>
    <w:rsid w:val="00B17402"/>
    <w:rsid w:val="00B174FE"/>
    <w:rsid w:val="00B20160"/>
    <w:rsid w:val="00B20D12"/>
    <w:rsid w:val="00B2361D"/>
    <w:rsid w:val="00B2397A"/>
    <w:rsid w:val="00B23A43"/>
    <w:rsid w:val="00B248D1"/>
    <w:rsid w:val="00B24953"/>
    <w:rsid w:val="00B26EB4"/>
    <w:rsid w:val="00B3084B"/>
    <w:rsid w:val="00B3145F"/>
    <w:rsid w:val="00B34F2D"/>
    <w:rsid w:val="00B362B7"/>
    <w:rsid w:val="00B36710"/>
    <w:rsid w:val="00B373E3"/>
    <w:rsid w:val="00B37B26"/>
    <w:rsid w:val="00B402CA"/>
    <w:rsid w:val="00B40586"/>
    <w:rsid w:val="00B414EA"/>
    <w:rsid w:val="00B42FE6"/>
    <w:rsid w:val="00B436A2"/>
    <w:rsid w:val="00B4376E"/>
    <w:rsid w:val="00B4615B"/>
    <w:rsid w:val="00B51311"/>
    <w:rsid w:val="00B51849"/>
    <w:rsid w:val="00B54CCF"/>
    <w:rsid w:val="00B56CB9"/>
    <w:rsid w:val="00B57012"/>
    <w:rsid w:val="00B615FA"/>
    <w:rsid w:val="00B6464B"/>
    <w:rsid w:val="00B64994"/>
    <w:rsid w:val="00B6510C"/>
    <w:rsid w:val="00B67D82"/>
    <w:rsid w:val="00B722D3"/>
    <w:rsid w:val="00B741F3"/>
    <w:rsid w:val="00B758CE"/>
    <w:rsid w:val="00B77CB9"/>
    <w:rsid w:val="00B82265"/>
    <w:rsid w:val="00B8228E"/>
    <w:rsid w:val="00B825E4"/>
    <w:rsid w:val="00B83BFC"/>
    <w:rsid w:val="00B84434"/>
    <w:rsid w:val="00B84BF2"/>
    <w:rsid w:val="00B878A8"/>
    <w:rsid w:val="00B90658"/>
    <w:rsid w:val="00B93B77"/>
    <w:rsid w:val="00B95651"/>
    <w:rsid w:val="00B96C5F"/>
    <w:rsid w:val="00BA2680"/>
    <w:rsid w:val="00BA5023"/>
    <w:rsid w:val="00BA5263"/>
    <w:rsid w:val="00BB1141"/>
    <w:rsid w:val="00BB1B37"/>
    <w:rsid w:val="00BB3217"/>
    <w:rsid w:val="00BB3550"/>
    <w:rsid w:val="00BB7E37"/>
    <w:rsid w:val="00BC01BB"/>
    <w:rsid w:val="00BC06FA"/>
    <w:rsid w:val="00BC389D"/>
    <w:rsid w:val="00BC416E"/>
    <w:rsid w:val="00BC472D"/>
    <w:rsid w:val="00BC4C56"/>
    <w:rsid w:val="00BC7729"/>
    <w:rsid w:val="00BC77DD"/>
    <w:rsid w:val="00BD164A"/>
    <w:rsid w:val="00BD1AA5"/>
    <w:rsid w:val="00BD219A"/>
    <w:rsid w:val="00BD514E"/>
    <w:rsid w:val="00BD5268"/>
    <w:rsid w:val="00BD7BEE"/>
    <w:rsid w:val="00BE00DD"/>
    <w:rsid w:val="00BE06E2"/>
    <w:rsid w:val="00BE4D5E"/>
    <w:rsid w:val="00BE6398"/>
    <w:rsid w:val="00BF2C07"/>
    <w:rsid w:val="00BF3A5A"/>
    <w:rsid w:val="00BF3A85"/>
    <w:rsid w:val="00BF408E"/>
    <w:rsid w:val="00BF6675"/>
    <w:rsid w:val="00BF70D2"/>
    <w:rsid w:val="00C011DA"/>
    <w:rsid w:val="00C0136E"/>
    <w:rsid w:val="00C032D8"/>
    <w:rsid w:val="00C040CD"/>
    <w:rsid w:val="00C05387"/>
    <w:rsid w:val="00C05AE6"/>
    <w:rsid w:val="00C15F78"/>
    <w:rsid w:val="00C173AC"/>
    <w:rsid w:val="00C2203F"/>
    <w:rsid w:val="00C227DA"/>
    <w:rsid w:val="00C22B33"/>
    <w:rsid w:val="00C27721"/>
    <w:rsid w:val="00C31580"/>
    <w:rsid w:val="00C35A2C"/>
    <w:rsid w:val="00C36566"/>
    <w:rsid w:val="00C372B5"/>
    <w:rsid w:val="00C3743C"/>
    <w:rsid w:val="00C40215"/>
    <w:rsid w:val="00C409E0"/>
    <w:rsid w:val="00C40B1F"/>
    <w:rsid w:val="00C41083"/>
    <w:rsid w:val="00C41779"/>
    <w:rsid w:val="00C43BE2"/>
    <w:rsid w:val="00C45648"/>
    <w:rsid w:val="00C45D7B"/>
    <w:rsid w:val="00C47022"/>
    <w:rsid w:val="00C47E79"/>
    <w:rsid w:val="00C53204"/>
    <w:rsid w:val="00C5471C"/>
    <w:rsid w:val="00C5599C"/>
    <w:rsid w:val="00C565B1"/>
    <w:rsid w:val="00C569CB"/>
    <w:rsid w:val="00C63D49"/>
    <w:rsid w:val="00C64305"/>
    <w:rsid w:val="00C66474"/>
    <w:rsid w:val="00C67CBB"/>
    <w:rsid w:val="00C711B5"/>
    <w:rsid w:val="00C71E0C"/>
    <w:rsid w:val="00C74B50"/>
    <w:rsid w:val="00C75444"/>
    <w:rsid w:val="00C757F7"/>
    <w:rsid w:val="00C7748D"/>
    <w:rsid w:val="00C81AB3"/>
    <w:rsid w:val="00C81B01"/>
    <w:rsid w:val="00C833BE"/>
    <w:rsid w:val="00C838CC"/>
    <w:rsid w:val="00C83EC0"/>
    <w:rsid w:val="00C84527"/>
    <w:rsid w:val="00C85120"/>
    <w:rsid w:val="00C90CE7"/>
    <w:rsid w:val="00C94BC6"/>
    <w:rsid w:val="00C94C48"/>
    <w:rsid w:val="00C96067"/>
    <w:rsid w:val="00C96106"/>
    <w:rsid w:val="00C96837"/>
    <w:rsid w:val="00CA1D37"/>
    <w:rsid w:val="00CA4BB3"/>
    <w:rsid w:val="00CA5093"/>
    <w:rsid w:val="00CB0BF4"/>
    <w:rsid w:val="00CB61C7"/>
    <w:rsid w:val="00CB6ADD"/>
    <w:rsid w:val="00CB7854"/>
    <w:rsid w:val="00CC0340"/>
    <w:rsid w:val="00CC0C87"/>
    <w:rsid w:val="00CC0CD0"/>
    <w:rsid w:val="00CC22AD"/>
    <w:rsid w:val="00CC5370"/>
    <w:rsid w:val="00CC54F1"/>
    <w:rsid w:val="00CC6B8B"/>
    <w:rsid w:val="00CD0567"/>
    <w:rsid w:val="00CD0921"/>
    <w:rsid w:val="00CD2304"/>
    <w:rsid w:val="00CD51C3"/>
    <w:rsid w:val="00CD602E"/>
    <w:rsid w:val="00CD78DE"/>
    <w:rsid w:val="00CD7966"/>
    <w:rsid w:val="00CE60A2"/>
    <w:rsid w:val="00CF0B3C"/>
    <w:rsid w:val="00CF3972"/>
    <w:rsid w:val="00CF43C3"/>
    <w:rsid w:val="00CF44EB"/>
    <w:rsid w:val="00CF5547"/>
    <w:rsid w:val="00CF6B45"/>
    <w:rsid w:val="00CF75C6"/>
    <w:rsid w:val="00D010A4"/>
    <w:rsid w:val="00D02553"/>
    <w:rsid w:val="00D02F57"/>
    <w:rsid w:val="00D02F73"/>
    <w:rsid w:val="00D0422C"/>
    <w:rsid w:val="00D0795E"/>
    <w:rsid w:val="00D102AA"/>
    <w:rsid w:val="00D147D3"/>
    <w:rsid w:val="00D15B23"/>
    <w:rsid w:val="00D16A7E"/>
    <w:rsid w:val="00D243DF"/>
    <w:rsid w:val="00D24BF1"/>
    <w:rsid w:val="00D25389"/>
    <w:rsid w:val="00D25BD1"/>
    <w:rsid w:val="00D276AB"/>
    <w:rsid w:val="00D32FB9"/>
    <w:rsid w:val="00D333F4"/>
    <w:rsid w:val="00D33477"/>
    <w:rsid w:val="00D34445"/>
    <w:rsid w:val="00D348E2"/>
    <w:rsid w:val="00D4240E"/>
    <w:rsid w:val="00D45852"/>
    <w:rsid w:val="00D5177A"/>
    <w:rsid w:val="00D51D15"/>
    <w:rsid w:val="00D53C16"/>
    <w:rsid w:val="00D549EA"/>
    <w:rsid w:val="00D54AF2"/>
    <w:rsid w:val="00D54CA5"/>
    <w:rsid w:val="00D55057"/>
    <w:rsid w:val="00D5523F"/>
    <w:rsid w:val="00D55477"/>
    <w:rsid w:val="00D56153"/>
    <w:rsid w:val="00D56DF5"/>
    <w:rsid w:val="00D60784"/>
    <w:rsid w:val="00D62632"/>
    <w:rsid w:val="00D632B6"/>
    <w:rsid w:val="00D65725"/>
    <w:rsid w:val="00D66DED"/>
    <w:rsid w:val="00D6762E"/>
    <w:rsid w:val="00D73E2A"/>
    <w:rsid w:val="00D7555E"/>
    <w:rsid w:val="00D81B50"/>
    <w:rsid w:val="00D87BDE"/>
    <w:rsid w:val="00D87CF9"/>
    <w:rsid w:val="00D95597"/>
    <w:rsid w:val="00D977AE"/>
    <w:rsid w:val="00DA251A"/>
    <w:rsid w:val="00DA26DF"/>
    <w:rsid w:val="00DA3EBF"/>
    <w:rsid w:val="00DA57AC"/>
    <w:rsid w:val="00DA58C1"/>
    <w:rsid w:val="00DB02EC"/>
    <w:rsid w:val="00DB2628"/>
    <w:rsid w:val="00DB359E"/>
    <w:rsid w:val="00DB3613"/>
    <w:rsid w:val="00DB652A"/>
    <w:rsid w:val="00DB69A1"/>
    <w:rsid w:val="00DB7A0F"/>
    <w:rsid w:val="00DC042A"/>
    <w:rsid w:val="00DC06C5"/>
    <w:rsid w:val="00DC0BDE"/>
    <w:rsid w:val="00DC4F7B"/>
    <w:rsid w:val="00DC51FB"/>
    <w:rsid w:val="00DC566A"/>
    <w:rsid w:val="00DC62D9"/>
    <w:rsid w:val="00DC7C55"/>
    <w:rsid w:val="00DD03ED"/>
    <w:rsid w:val="00DD083C"/>
    <w:rsid w:val="00DD310D"/>
    <w:rsid w:val="00DD4EC3"/>
    <w:rsid w:val="00DD5121"/>
    <w:rsid w:val="00DD5A23"/>
    <w:rsid w:val="00DD67C5"/>
    <w:rsid w:val="00DE0F1B"/>
    <w:rsid w:val="00DE172C"/>
    <w:rsid w:val="00DE1C29"/>
    <w:rsid w:val="00DE7BB8"/>
    <w:rsid w:val="00DE7C6C"/>
    <w:rsid w:val="00DF0BA5"/>
    <w:rsid w:val="00DF1D87"/>
    <w:rsid w:val="00DF68AB"/>
    <w:rsid w:val="00DF6E59"/>
    <w:rsid w:val="00E002B6"/>
    <w:rsid w:val="00E03624"/>
    <w:rsid w:val="00E04C04"/>
    <w:rsid w:val="00E05AD8"/>
    <w:rsid w:val="00E07E04"/>
    <w:rsid w:val="00E11CAC"/>
    <w:rsid w:val="00E132AD"/>
    <w:rsid w:val="00E16A26"/>
    <w:rsid w:val="00E16DF2"/>
    <w:rsid w:val="00E17688"/>
    <w:rsid w:val="00E202A6"/>
    <w:rsid w:val="00E22887"/>
    <w:rsid w:val="00E22EB9"/>
    <w:rsid w:val="00E24990"/>
    <w:rsid w:val="00E26172"/>
    <w:rsid w:val="00E26485"/>
    <w:rsid w:val="00E279EA"/>
    <w:rsid w:val="00E31A3E"/>
    <w:rsid w:val="00E32584"/>
    <w:rsid w:val="00E37918"/>
    <w:rsid w:val="00E40EBC"/>
    <w:rsid w:val="00E412B5"/>
    <w:rsid w:val="00E41843"/>
    <w:rsid w:val="00E42F15"/>
    <w:rsid w:val="00E430B8"/>
    <w:rsid w:val="00E44156"/>
    <w:rsid w:val="00E45431"/>
    <w:rsid w:val="00E4572E"/>
    <w:rsid w:val="00E457E5"/>
    <w:rsid w:val="00E459C9"/>
    <w:rsid w:val="00E479C0"/>
    <w:rsid w:val="00E50729"/>
    <w:rsid w:val="00E52818"/>
    <w:rsid w:val="00E52D62"/>
    <w:rsid w:val="00E53467"/>
    <w:rsid w:val="00E54842"/>
    <w:rsid w:val="00E54E48"/>
    <w:rsid w:val="00E5766B"/>
    <w:rsid w:val="00E579F0"/>
    <w:rsid w:val="00E60AC6"/>
    <w:rsid w:val="00E60D21"/>
    <w:rsid w:val="00E61651"/>
    <w:rsid w:val="00E61A39"/>
    <w:rsid w:val="00E620AD"/>
    <w:rsid w:val="00E62D8F"/>
    <w:rsid w:val="00E63CDA"/>
    <w:rsid w:val="00E63E66"/>
    <w:rsid w:val="00E6464F"/>
    <w:rsid w:val="00E713EB"/>
    <w:rsid w:val="00E72500"/>
    <w:rsid w:val="00E7352A"/>
    <w:rsid w:val="00E74F8D"/>
    <w:rsid w:val="00E759C7"/>
    <w:rsid w:val="00E75D1C"/>
    <w:rsid w:val="00E7773D"/>
    <w:rsid w:val="00E8013D"/>
    <w:rsid w:val="00E833AD"/>
    <w:rsid w:val="00E83CDF"/>
    <w:rsid w:val="00E8605A"/>
    <w:rsid w:val="00E864B2"/>
    <w:rsid w:val="00E91B75"/>
    <w:rsid w:val="00E9223C"/>
    <w:rsid w:val="00E9230E"/>
    <w:rsid w:val="00E92F3E"/>
    <w:rsid w:val="00E9404A"/>
    <w:rsid w:val="00E95AD0"/>
    <w:rsid w:val="00E96D47"/>
    <w:rsid w:val="00E96ECD"/>
    <w:rsid w:val="00EA0B29"/>
    <w:rsid w:val="00EA1266"/>
    <w:rsid w:val="00EA1A40"/>
    <w:rsid w:val="00EA3126"/>
    <w:rsid w:val="00EA4B2D"/>
    <w:rsid w:val="00EA6DE5"/>
    <w:rsid w:val="00EB04B1"/>
    <w:rsid w:val="00EB1743"/>
    <w:rsid w:val="00EB23C8"/>
    <w:rsid w:val="00EB4808"/>
    <w:rsid w:val="00EB48B5"/>
    <w:rsid w:val="00EB6DF2"/>
    <w:rsid w:val="00EB6F16"/>
    <w:rsid w:val="00EB7C68"/>
    <w:rsid w:val="00EC2526"/>
    <w:rsid w:val="00EC2805"/>
    <w:rsid w:val="00EC544A"/>
    <w:rsid w:val="00EC6B7E"/>
    <w:rsid w:val="00EC7587"/>
    <w:rsid w:val="00ED05BE"/>
    <w:rsid w:val="00ED0B3E"/>
    <w:rsid w:val="00ED1EA0"/>
    <w:rsid w:val="00ED3DE9"/>
    <w:rsid w:val="00ED42ED"/>
    <w:rsid w:val="00EE057B"/>
    <w:rsid w:val="00EE0B71"/>
    <w:rsid w:val="00EE2965"/>
    <w:rsid w:val="00EE406F"/>
    <w:rsid w:val="00EE4FF3"/>
    <w:rsid w:val="00EE5100"/>
    <w:rsid w:val="00EE6036"/>
    <w:rsid w:val="00EE627D"/>
    <w:rsid w:val="00EE6402"/>
    <w:rsid w:val="00EF0F3E"/>
    <w:rsid w:val="00EF10AC"/>
    <w:rsid w:val="00EF19E3"/>
    <w:rsid w:val="00EF204C"/>
    <w:rsid w:val="00EF37EC"/>
    <w:rsid w:val="00EF7508"/>
    <w:rsid w:val="00EF799B"/>
    <w:rsid w:val="00F02215"/>
    <w:rsid w:val="00F03088"/>
    <w:rsid w:val="00F04F74"/>
    <w:rsid w:val="00F05103"/>
    <w:rsid w:val="00F07618"/>
    <w:rsid w:val="00F134EB"/>
    <w:rsid w:val="00F13B26"/>
    <w:rsid w:val="00F14D74"/>
    <w:rsid w:val="00F21309"/>
    <w:rsid w:val="00F21728"/>
    <w:rsid w:val="00F224A9"/>
    <w:rsid w:val="00F243F5"/>
    <w:rsid w:val="00F3008F"/>
    <w:rsid w:val="00F31547"/>
    <w:rsid w:val="00F32373"/>
    <w:rsid w:val="00F34FAC"/>
    <w:rsid w:val="00F35343"/>
    <w:rsid w:val="00F36A04"/>
    <w:rsid w:val="00F403F0"/>
    <w:rsid w:val="00F411CC"/>
    <w:rsid w:val="00F44C5B"/>
    <w:rsid w:val="00F47275"/>
    <w:rsid w:val="00F5116C"/>
    <w:rsid w:val="00F517B5"/>
    <w:rsid w:val="00F5187C"/>
    <w:rsid w:val="00F536AE"/>
    <w:rsid w:val="00F53ADF"/>
    <w:rsid w:val="00F54454"/>
    <w:rsid w:val="00F60C2C"/>
    <w:rsid w:val="00F622C6"/>
    <w:rsid w:val="00F640A3"/>
    <w:rsid w:val="00F6456B"/>
    <w:rsid w:val="00F67B43"/>
    <w:rsid w:val="00F67EA1"/>
    <w:rsid w:val="00F714A2"/>
    <w:rsid w:val="00F71B95"/>
    <w:rsid w:val="00F726F0"/>
    <w:rsid w:val="00F759AA"/>
    <w:rsid w:val="00F7791E"/>
    <w:rsid w:val="00F831A9"/>
    <w:rsid w:val="00F83F56"/>
    <w:rsid w:val="00F84608"/>
    <w:rsid w:val="00F84B4A"/>
    <w:rsid w:val="00F84C7B"/>
    <w:rsid w:val="00F86DBB"/>
    <w:rsid w:val="00F922E9"/>
    <w:rsid w:val="00FA1E29"/>
    <w:rsid w:val="00FA34B7"/>
    <w:rsid w:val="00FA43E5"/>
    <w:rsid w:val="00FA45EB"/>
    <w:rsid w:val="00FA58E7"/>
    <w:rsid w:val="00FA5E97"/>
    <w:rsid w:val="00FA6338"/>
    <w:rsid w:val="00FA697E"/>
    <w:rsid w:val="00FA6A08"/>
    <w:rsid w:val="00FB5DFF"/>
    <w:rsid w:val="00FB6D94"/>
    <w:rsid w:val="00FB71C4"/>
    <w:rsid w:val="00FC0ED1"/>
    <w:rsid w:val="00FC1F19"/>
    <w:rsid w:val="00FC27B9"/>
    <w:rsid w:val="00FC284C"/>
    <w:rsid w:val="00FC378B"/>
    <w:rsid w:val="00FC58F4"/>
    <w:rsid w:val="00FC5AEE"/>
    <w:rsid w:val="00FC6326"/>
    <w:rsid w:val="00FD0259"/>
    <w:rsid w:val="00FD3AB3"/>
    <w:rsid w:val="00FD4E46"/>
    <w:rsid w:val="00FD5258"/>
    <w:rsid w:val="00FD75D0"/>
    <w:rsid w:val="00FD7F46"/>
    <w:rsid w:val="00FE08E2"/>
    <w:rsid w:val="00FE3753"/>
    <w:rsid w:val="00FE39E5"/>
    <w:rsid w:val="00FE40C0"/>
    <w:rsid w:val="00FE52BC"/>
    <w:rsid w:val="00FE7011"/>
    <w:rsid w:val="00FF3145"/>
    <w:rsid w:val="00FF5BBD"/>
    <w:rsid w:val="00FF72AF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3348F5"/>
  <w15:docId w15:val="{165D2EB4-119C-45E5-B043-CC7BE790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7BB8"/>
    <w:pPr>
      <w:spacing w:after="160"/>
      <w:jc w:val="both"/>
    </w:pPr>
    <w:rPr>
      <w:rFonts w:ascii="Corbel" w:hAnsi="Corbel" w:cs="Arial"/>
      <w:color w:val="000000" w:themeColor="text1"/>
      <w:kern w:val="16"/>
      <w:szCs w:val="36"/>
      <w:lang w:val="en-GB" w:eastAsia="en-GB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2F79AD"/>
    <w:pPr>
      <w:keepNext/>
      <w:pageBreakBefore/>
      <w:numPr>
        <w:numId w:val="1"/>
      </w:numPr>
      <w:spacing w:after="240"/>
      <w:ind w:left="567" w:hanging="567"/>
      <w:jc w:val="left"/>
      <w:outlineLvl w:val="0"/>
    </w:pPr>
    <w:rPr>
      <w:b/>
      <w:bCs/>
      <w:color w:val="5F497A" w:themeColor="accent4" w:themeShade="BF"/>
      <w:sz w:val="40"/>
      <w:szCs w:val="44"/>
    </w:rPr>
  </w:style>
  <w:style w:type="paragraph" w:styleId="Heading2">
    <w:name w:val="heading 2"/>
    <w:basedOn w:val="Heading1"/>
    <w:next w:val="BodyOfText"/>
    <w:link w:val="Heading2Char"/>
    <w:uiPriority w:val="9"/>
    <w:qFormat/>
    <w:rsid w:val="0065069D"/>
    <w:pPr>
      <w:pageBreakBefore w:val="0"/>
      <w:numPr>
        <w:ilvl w:val="1"/>
      </w:numPr>
      <w:spacing w:before="320" w:after="200"/>
      <w:ind w:left="709" w:hanging="709"/>
      <w:outlineLvl w:val="1"/>
    </w:pPr>
    <w:rPr>
      <w:sz w:val="32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2F79AD"/>
    <w:pPr>
      <w:numPr>
        <w:ilvl w:val="2"/>
      </w:numPr>
      <w:spacing w:before="240" w:after="160" w:line="276" w:lineRule="auto"/>
      <w:ind w:left="851" w:hanging="851"/>
      <w:outlineLvl w:val="2"/>
    </w:pPr>
    <w:rPr>
      <w:rFonts w:eastAsiaTheme="majorEastAsia" w:cstheme="majorBidi"/>
      <w:bCs w:val="0"/>
      <w:sz w:val="28"/>
      <w:szCs w:val="26"/>
      <w:lang w:eastAsia="en-US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054A91"/>
    <w:pPr>
      <w:numPr>
        <w:ilvl w:val="0"/>
        <w:numId w:val="0"/>
      </w:numPr>
      <w:spacing w:after="0"/>
      <w:outlineLvl w:val="3"/>
    </w:pPr>
    <w:rPr>
      <w:bCs/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qFormat/>
    <w:rsid w:val="0065069D"/>
    <w:pPr>
      <w:spacing w:before="80" w:after="120"/>
      <w:outlineLvl w:val="4"/>
    </w:pPr>
    <w:rPr>
      <w:bCs w:val="0"/>
      <w:iCs w:val="0"/>
      <w:sz w:val="24"/>
      <w:szCs w:val="22"/>
      <w:lang w:eastAsia="fr-LU"/>
    </w:rPr>
  </w:style>
  <w:style w:type="paragraph" w:styleId="Heading6">
    <w:name w:val="heading 6"/>
    <w:basedOn w:val="Normal"/>
    <w:next w:val="Normal"/>
    <w:link w:val="Heading6Char"/>
    <w:rsid w:val="008F6831"/>
    <w:pPr>
      <w:keepNext/>
      <w:spacing w:before="120"/>
      <w:outlineLvl w:val="5"/>
    </w:pPr>
    <w:rPr>
      <w:rFonts w:ascii="Aller" w:hAnsi="Aller"/>
      <w:b/>
      <w:color w:val="5F497A" w:themeColor="accent4" w:themeShade="BF"/>
      <w:szCs w:val="22"/>
      <w:lang w:eastAsia="fr-LU"/>
    </w:rPr>
  </w:style>
  <w:style w:type="paragraph" w:styleId="Heading7">
    <w:name w:val="heading 7"/>
    <w:basedOn w:val="Normal"/>
    <w:next w:val="Normal"/>
    <w:link w:val="Heading7Char"/>
    <w:rsid w:val="00F03088"/>
    <w:pPr>
      <w:keepNext/>
      <w:numPr>
        <w:ilvl w:val="6"/>
        <w:numId w:val="1"/>
      </w:numPr>
      <w:outlineLvl w:val="6"/>
    </w:pPr>
    <w:rPr>
      <w:rFonts w:ascii="Aller" w:hAnsi="Aller"/>
      <w:b/>
      <w:color w:val="03558B"/>
      <w:szCs w:val="24"/>
      <w:lang w:val="en-US" w:eastAsia="fr-LU"/>
    </w:rPr>
  </w:style>
  <w:style w:type="paragraph" w:styleId="Heading8">
    <w:name w:val="heading 8"/>
    <w:basedOn w:val="Normal"/>
    <w:next w:val="Normal"/>
    <w:link w:val="Heading8Char"/>
    <w:rsid w:val="00F03088"/>
    <w:pPr>
      <w:keepNext/>
      <w:numPr>
        <w:ilvl w:val="7"/>
        <w:numId w:val="1"/>
      </w:numPr>
      <w:spacing w:before="60"/>
      <w:outlineLvl w:val="7"/>
    </w:pPr>
    <w:rPr>
      <w:rFonts w:ascii="Aller" w:hAnsi="Aller"/>
      <w:b/>
      <w:color w:val="03558B"/>
      <w:szCs w:val="24"/>
      <w:lang w:val="en-US" w:eastAsia="fr-LU"/>
    </w:rPr>
  </w:style>
  <w:style w:type="paragraph" w:styleId="Heading9">
    <w:name w:val="heading 9"/>
    <w:basedOn w:val="Normal"/>
    <w:next w:val="Normal"/>
    <w:link w:val="Heading9Char"/>
    <w:rsid w:val="00F03088"/>
    <w:pPr>
      <w:keepNext/>
      <w:numPr>
        <w:ilvl w:val="8"/>
        <w:numId w:val="1"/>
      </w:numPr>
      <w:spacing w:before="60"/>
      <w:outlineLvl w:val="8"/>
    </w:pPr>
    <w:rPr>
      <w:rFonts w:ascii="Aller" w:hAnsi="Aller"/>
      <w:b/>
      <w:color w:val="03558B"/>
      <w:szCs w:val="24"/>
      <w:lang w:val="en-US" w:eastAsia="fr-L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FE52BC"/>
    <w:pPr>
      <w:tabs>
        <w:tab w:val="center" w:pos="4513"/>
        <w:tab w:val="right" w:pos="9026"/>
      </w:tabs>
      <w:spacing w:after="0"/>
      <w:jc w:val="center"/>
    </w:pPr>
    <w:rPr>
      <w:color w:val="auto"/>
      <w:sz w:val="20"/>
    </w:rPr>
  </w:style>
  <w:style w:type="character" w:customStyle="1" w:styleId="FooterChar">
    <w:name w:val="Footer Char"/>
    <w:basedOn w:val="DefaultParagraphFont"/>
    <w:link w:val="Footer"/>
    <w:rsid w:val="00FE52BC"/>
    <w:rPr>
      <w:rFonts w:ascii="Corbel" w:hAnsi="Corbel" w:cs="Arial"/>
      <w:kern w:val="16"/>
      <w:sz w:val="20"/>
      <w:szCs w:val="36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B77CB9"/>
    <w:pPr>
      <w:spacing w:before="60"/>
    </w:pPr>
    <w:rPr>
      <w:rFonts w:cs="Times New Roman"/>
      <w:szCs w:val="20"/>
      <w:lang w:eastAsia="en-US"/>
    </w:rPr>
  </w:style>
  <w:style w:type="character" w:styleId="BookTitle">
    <w:name w:val="Book Title"/>
    <w:basedOn w:val="DefaultParagraphFont"/>
    <w:uiPriority w:val="33"/>
    <w:qFormat/>
    <w:rsid w:val="004E41F2"/>
    <w:rPr>
      <w:b/>
      <w:bCs/>
      <w:smallCaps/>
      <w:spacing w:val="5"/>
    </w:rPr>
  </w:style>
  <w:style w:type="paragraph" w:styleId="TOC1">
    <w:name w:val="toc 1"/>
    <w:basedOn w:val="BodyOfText"/>
    <w:next w:val="Normal"/>
    <w:link w:val="TOC1Char"/>
    <w:autoRedefine/>
    <w:uiPriority w:val="39"/>
    <w:unhideWhenUsed/>
    <w:rsid w:val="00072E1D"/>
    <w:pPr>
      <w:tabs>
        <w:tab w:val="right" w:leader="dot" w:pos="9639"/>
      </w:tabs>
      <w:spacing w:before="60" w:after="20"/>
      <w:ind w:left="284" w:right="425" w:hanging="284"/>
    </w:pPr>
    <w:rPr>
      <w:b/>
      <w:noProof/>
      <w:color w:val="5F497A" w:themeColor="accent4" w:themeShade="BF"/>
    </w:rPr>
  </w:style>
  <w:style w:type="paragraph" w:customStyle="1" w:styleId="TabText1">
    <w:name w:val="TabText1"/>
    <w:basedOn w:val="BodyOfText"/>
    <w:link w:val="TabText1Char"/>
    <w:qFormat/>
    <w:rsid w:val="001903F3"/>
    <w:pPr>
      <w:keepLines/>
      <w:spacing w:before="40" w:after="40"/>
      <w:ind w:left="113" w:right="113"/>
    </w:pPr>
    <w:rPr>
      <w:sz w:val="20"/>
      <w:szCs w:val="20"/>
    </w:rPr>
  </w:style>
  <w:style w:type="paragraph" w:styleId="Subtitle">
    <w:name w:val="Subtitle"/>
    <w:aliases w:val="Soustitre"/>
    <w:basedOn w:val="Normal"/>
    <w:next w:val="Normal"/>
    <w:link w:val="SubtitleChar"/>
    <w:rsid w:val="00157746"/>
    <w:pPr>
      <w:numPr>
        <w:ilvl w:val="1"/>
      </w:numPr>
      <w:spacing w:before="240"/>
      <w:ind w:left="113"/>
      <w:jc w:val="center"/>
    </w:pPr>
    <w:rPr>
      <w:rFonts w:eastAsiaTheme="majorEastAsia" w:cstheme="majorBidi"/>
      <w:b/>
      <w:iCs/>
      <w:color w:val="5F497A" w:themeColor="accent4" w:themeShade="BF"/>
      <w:spacing w:val="20"/>
      <w:sz w:val="36"/>
      <w:szCs w:val="24"/>
    </w:rPr>
  </w:style>
  <w:style w:type="character" w:customStyle="1" w:styleId="SubtitleChar">
    <w:name w:val="Subtitle Char"/>
    <w:aliases w:val="Soustitre Char"/>
    <w:basedOn w:val="DefaultParagraphFont"/>
    <w:link w:val="Subtitle"/>
    <w:rsid w:val="00157746"/>
    <w:rPr>
      <w:rFonts w:ascii="Corbel" w:eastAsiaTheme="majorEastAsia" w:hAnsi="Corbel" w:cstheme="majorBidi"/>
      <w:b/>
      <w:iCs/>
      <w:color w:val="5F497A" w:themeColor="accent4" w:themeShade="BF"/>
      <w:spacing w:val="20"/>
      <w:kern w:val="16"/>
      <w:sz w:val="36"/>
      <w:szCs w:val="24"/>
      <w:lang w:eastAsia="en-GB"/>
    </w:rPr>
  </w:style>
  <w:style w:type="character" w:styleId="Hyperlink">
    <w:name w:val="Hyperlink"/>
    <w:basedOn w:val="DefaultParagraphFont"/>
    <w:uiPriority w:val="99"/>
    <w:rsid w:val="005B02BA"/>
    <w:rPr>
      <w:color w:val="0000FF"/>
      <w:u w:val="single"/>
    </w:rPr>
  </w:style>
  <w:style w:type="paragraph" w:customStyle="1" w:styleId="FigurewithCaption">
    <w:name w:val="Figure with Caption"/>
    <w:basedOn w:val="BodyOfText"/>
    <w:next w:val="BodyOfText"/>
    <w:link w:val="FigurewithCaptionChar"/>
    <w:qFormat/>
    <w:rsid w:val="00437048"/>
    <w:pPr>
      <w:keepNext/>
      <w:spacing w:before="160" w:after="80"/>
      <w:jc w:val="center"/>
    </w:pPr>
  </w:style>
  <w:style w:type="paragraph" w:customStyle="1" w:styleId="TabHeader2">
    <w:name w:val="TabHeader2"/>
    <w:basedOn w:val="TabText2"/>
    <w:link w:val="TabHeader2Char"/>
    <w:qFormat/>
    <w:rsid w:val="00EC7587"/>
    <w:pPr>
      <w:spacing w:before="60" w:after="60"/>
      <w:jc w:val="left"/>
    </w:pPr>
  </w:style>
  <w:style w:type="paragraph" w:customStyle="1" w:styleId="TabHeader1">
    <w:name w:val="TabHeader1"/>
    <w:basedOn w:val="TabText1"/>
    <w:link w:val="TabHeader1Char"/>
    <w:qFormat/>
    <w:rsid w:val="00EC7587"/>
    <w:pPr>
      <w:spacing w:before="80" w:after="80"/>
      <w:jc w:val="left"/>
    </w:pPr>
  </w:style>
  <w:style w:type="character" w:styleId="Emphasis">
    <w:name w:val="Emphasis"/>
    <w:aliases w:val="Emphasis 1"/>
    <w:basedOn w:val="DefaultParagraphFont"/>
    <w:uiPriority w:val="20"/>
    <w:qFormat/>
    <w:rsid w:val="004E41F2"/>
    <w:rPr>
      <w:b/>
      <w:i/>
      <w:iCs/>
      <w:caps w:val="0"/>
      <w:smallCaps w:val="0"/>
      <w:color w:val="3D3D3D"/>
    </w:rPr>
  </w:style>
  <w:style w:type="character" w:styleId="FollowedHyperlink">
    <w:name w:val="FollowedHyperlink"/>
    <w:basedOn w:val="DefaultParagraphFont"/>
    <w:rsid w:val="00B77CB9"/>
    <w:rPr>
      <w:color w:val="800080"/>
      <w:u w:val="single"/>
    </w:rPr>
  </w:style>
  <w:style w:type="character" w:styleId="FootnoteReference">
    <w:name w:val="footnote reference"/>
    <w:basedOn w:val="DefaultParagraphFont"/>
    <w:rsid w:val="00B77CB9"/>
    <w:rPr>
      <w:vertAlign w:val="superscript"/>
    </w:rPr>
  </w:style>
  <w:style w:type="paragraph" w:styleId="FootnoteText">
    <w:name w:val="footnote text"/>
    <w:basedOn w:val="Normal"/>
    <w:link w:val="FootnoteTextChar"/>
    <w:rsid w:val="00B77CB9"/>
    <w:pPr>
      <w:spacing w:after="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77CB9"/>
    <w:rPr>
      <w:rFonts w:ascii="Arial" w:hAnsi="Arial" w:cs="Arial"/>
      <w:sz w:val="20"/>
      <w:szCs w:val="20"/>
      <w:lang w:val="en-GB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2F79AD"/>
    <w:rPr>
      <w:rFonts w:ascii="Corbel" w:hAnsi="Corbel" w:cs="Arial"/>
      <w:b/>
      <w:bCs/>
      <w:color w:val="5F497A" w:themeColor="accent4" w:themeShade="BF"/>
      <w:kern w:val="16"/>
      <w:sz w:val="40"/>
      <w:szCs w:val="44"/>
      <w:lang w:val="en-GB" w:eastAsia="en-GB"/>
    </w:rPr>
  </w:style>
  <w:style w:type="paragraph" w:customStyle="1" w:styleId="FooterTabpageNb">
    <w:name w:val="Footer Tab pageNb"/>
    <w:basedOn w:val="FooterTableau"/>
    <w:rsid w:val="00582057"/>
    <w:pPr>
      <w:jc w:val="right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054A91"/>
    <w:rPr>
      <w:rFonts w:ascii="Corbel" w:eastAsiaTheme="majorEastAsia" w:hAnsi="Corbel" w:cstheme="majorBidi"/>
      <w:b/>
      <w:bCs/>
      <w:iCs/>
      <w:color w:val="03558B"/>
      <w:sz w:val="26"/>
      <w:szCs w:val="26"/>
    </w:rPr>
  </w:style>
  <w:style w:type="table" w:customStyle="1" w:styleId="TableitrustRef">
    <w:name w:val="Table_itrustRef"/>
    <w:basedOn w:val="TableNormal"/>
    <w:uiPriority w:val="99"/>
    <w:rsid w:val="00EC7587"/>
    <w:pPr>
      <w:spacing w:after="0"/>
    </w:pPr>
    <w:rPr>
      <w:rFonts w:ascii="Corbel" w:hAnsi="Corbe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rsid w:val="00A51A18"/>
    <w:pPr>
      <w:jc w:val="right"/>
    </w:pPr>
    <w:rPr>
      <w:rFonts w:eastAsiaTheme="majorEastAsia" w:cstheme="majorBidi"/>
      <w:b/>
      <w:iCs/>
      <w:color w:val="5F497A" w:themeColor="accent4" w:themeShade="BF"/>
      <w:spacing w:val="20"/>
      <w:sz w:val="32"/>
      <w:szCs w:val="24"/>
    </w:rPr>
  </w:style>
  <w:style w:type="paragraph" w:styleId="Caption">
    <w:name w:val="caption"/>
    <w:basedOn w:val="Normal"/>
    <w:next w:val="Normal"/>
    <w:unhideWhenUsed/>
    <w:rsid w:val="007840D9"/>
    <w:pPr>
      <w:spacing w:before="120" w:after="200"/>
      <w:jc w:val="center"/>
    </w:pPr>
    <w:rPr>
      <w:bCs/>
      <w:color w:val="7030A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069D"/>
    <w:rPr>
      <w:rFonts w:ascii="Corbel" w:hAnsi="Corbel" w:cs="Arial"/>
      <w:b/>
      <w:bCs/>
      <w:color w:val="5F497A" w:themeColor="accent4" w:themeShade="BF"/>
      <w:kern w:val="16"/>
      <w:sz w:val="32"/>
      <w:szCs w:val="4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79AD"/>
    <w:rPr>
      <w:rFonts w:ascii="Corbel" w:eastAsiaTheme="majorEastAsia" w:hAnsi="Corbel" w:cstheme="majorBidi"/>
      <w:b/>
      <w:color w:val="5F497A" w:themeColor="accent4" w:themeShade="BF"/>
      <w:kern w:val="16"/>
      <w:sz w:val="28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5069D"/>
    <w:rPr>
      <w:rFonts w:ascii="Corbel" w:eastAsiaTheme="majorEastAsia" w:hAnsi="Corbel" w:cstheme="majorBidi"/>
      <w:b/>
      <w:color w:val="03558B"/>
      <w:sz w:val="24"/>
      <w:lang w:eastAsia="fr-LU"/>
    </w:rPr>
  </w:style>
  <w:style w:type="character" w:customStyle="1" w:styleId="Heading6Char">
    <w:name w:val="Heading 6 Char"/>
    <w:basedOn w:val="DefaultParagraphFont"/>
    <w:link w:val="Heading6"/>
    <w:rsid w:val="008F6831"/>
    <w:rPr>
      <w:rFonts w:ascii="Aller" w:hAnsi="Aller" w:cs="Arial"/>
      <w:b/>
      <w:color w:val="5F497A" w:themeColor="accent4" w:themeShade="BF"/>
      <w:kern w:val="16"/>
      <w:lang w:eastAsia="fr-LU"/>
    </w:rPr>
  </w:style>
  <w:style w:type="character" w:customStyle="1" w:styleId="Heading7Char">
    <w:name w:val="Heading 7 Char"/>
    <w:basedOn w:val="DefaultParagraphFont"/>
    <w:link w:val="Heading7"/>
    <w:rsid w:val="00F03088"/>
    <w:rPr>
      <w:rFonts w:ascii="Aller" w:hAnsi="Aller" w:cs="Arial"/>
      <w:b/>
      <w:color w:val="03558B"/>
      <w:kern w:val="16"/>
      <w:szCs w:val="24"/>
      <w:lang w:val="en-US" w:eastAsia="fr-LU"/>
    </w:rPr>
  </w:style>
  <w:style w:type="character" w:customStyle="1" w:styleId="Heading8Char">
    <w:name w:val="Heading 8 Char"/>
    <w:basedOn w:val="DefaultParagraphFont"/>
    <w:link w:val="Heading8"/>
    <w:rsid w:val="00F03088"/>
    <w:rPr>
      <w:rFonts w:ascii="Aller" w:hAnsi="Aller" w:cs="Arial"/>
      <w:b/>
      <w:color w:val="03558B"/>
      <w:kern w:val="16"/>
      <w:szCs w:val="24"/>
      <w:lang w:val="en-US" w:eastAsia="fr-LU"/>
    </w:rPr>
  </w:style>
  <w:style w:type="character" w:customStyle="1" w:styleId="Heading9Char">
    <w:name w:val="Heading 9 Char"/>
    <w:basedOn w:val="DefaultParagraphFont"/>
    <w:link w:val="Heading9"/>
    <w:rsid w:val="00F03088"/>
    <w:rPr>
      <w:rFonts w:ascii="Aller" w:hAnsi="Aller" w:cs="Arial"/>
      <w:b/>
      <w:color w:val="03558B"/>
      <w:kern w:val="16"/>
      <w:szCs w:val="24"/>
      <w:lang w:val="en-US" w:eastAsia="fr-LU"/>
    </w:rPr>
  </w:style>
  <w:style w:type="character" w:styleId="HTMLCite">
    <w:name w:val="HTML Cite"/>
    <w:basedOn w:val="DefaultParagraphFont"/>
    <w:uiPriority w:val="99"/>
    <w:unhideWhenUsed/>
    <w:rsid w:val="00B77C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CB9"/>
    <w:rPr>
      <w:rFonts w:ascii="Courier New" w:hAnsi="Courier New" w:cs="Courier New"/>
      <w:sz w:val="20"/>
      <w:szCs w:val="20"/>
      <w:lang w:val="en-GB" w:eastAsia="en-GB"/>
    </w:rPr>
  </w:style>
  <w:style w:type="table" w:customStyle="1" w:styleId="Tableitrust3">
    <w:name w:val="Table_itrust3"/>
    <w:basedOn w:val="TableitrustRef"/>
    <w:uiPriority w:val="99"/>
    <w:rsid w:val="00753CCC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character" w:styleId="IntenseEmphasis">
    <w:name w:val="Intense Emphasis"/>
    <w:basedOn w:val="DefaultParagraphFont"/>
    <w:uiPriority w:val="21"/>
    <w:rsid w:val="00B77CB9"/>
    <w:rPr>
      <w:b w:val="0"/>
      <w:bCs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rsid w:val="00B77CB9"/>
    <w:pPr>
      <w:spacing w:before="120"/>
      <w:ind w:left="284" w:right="284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CB9"/>
    <w:rPr>
      <w:rFonts w:ascii="Arial" w:hAnsi="Arial" w:cs="Arial"/>
      <w:b/>
      <w:bCs/>
      <w:i/>
      <w:iCs/>
      <w:szCs w:val="36"/>
      <w:lang w:val="en-GB" w:eastAsia="fr-FR"/>
    </w:rPr>
  </w:style>
  <w:style w:type="character" w:styleId="IntenseReference">
    <w:name w:val="Intense Reference"/>
    <w:basedOn w:val="DefaultParagraphFont"/>
    <w:uiPriority w:val="32"/>
    <w:rsid w:val="00B77CB9"/>
    <w:rPr>
      <w:b w:val="0"/>
      <w:bCs/>
      <w:smallCaps/>
      <w:color w:val="C0504D"/>
      <w:spacing w:val="5"/>
      <w:u w:val="single"/>
    </w:rPr>
  </w:style>
  <w:style w:type="character" w:customStyle="1" w:styleId="IntenseReference1">
    <w:name w:val="Intense Reference1"/>
    <w:basedOn w:val="DefaultParagraphFont"/>
    <w:uiPriority w:val="32"/>
    <w:rsid w:val="00B77CB9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B77CB9"/>
    <w:pPr>
      <w:tabs>
        <w:tab w:val="num" w:pos="360"/>
      </w:tabs>
      <w:spacing w:before="60"/>
      <w:ind w:left="360" w:hanging="360"/>
    </w:pPr>
    <w:rPr>
      <w:rFonts w:cs="Times New Roman"/>
      <w:szCs w:val="20"/>
      <w:lang w:eastAsia="en-US"/>
    </w:rPr>
  </w:style>
  <w:style w:type="paragraph" w:styleId="ListNumber2">
    <w:name w:val="List Number 2"/>
    <w:basedOn w:val="Normal"/>
    <w:rsid w:val="00B77CB9"/>
    <w:pPr>
      <w:tabs>
        <w:tab w:val="num" w:pos="643"/>
      </w:tabs>
      <w:spacing w:before="60"/>
      <w:ind w:left="643" w:hanging="360"/>
    </w:pPr>
    <w:rPr>
      <w:rFonts w:cs="Times New Roman"/>
      <w:szCs w:val="20"/>
      <w:lang w:eastAsia="en-US"/>
    </w:rPr>
  </w:style>
  <w:style w:type="paragraph" w:styleId="ListNumber3">
    <w:name w:val="List Number 3"/>
    <w:basedOn w:val="Normal"/>
    <w:rsid w:val="00B77CB9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B77CB9"/>
    <w:pPr>
      <w:tabs>
        <w:tab w:val="num" w:pos="1209"/>
      </w:tabs>
      <w:spacing w:before="60"/>
      <w:ind w:left="1209" w:hanging="360"/>
    </w:pPr>
    <w:rPr>
      <w:rFonts w:cs="Times New Roman"/>
      <w:szCs w:val="20"/>
      <w:lang w:eastAsia="en-US"/>
    </w:rPr>
  </w:style>
  <w:style w:type="paragraph" w:customStyle="1" w:styleId="ListofFigure">
    <w:name w:val="List of Figure"/>
    <w:basedOn w:val="Normal"/>
    <w:link w:val="ListofFigureChar"/>
    <w:rsid w:val="00B77CB9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B77CB9"/>
    <w:rPr>
      <w:rFonts w:ascii="Arial" w:hAnsi="Arial" w:cs="Arial"/>
      <w:noProof/>
      <w:szCs w:val="36"/>
      <w:lang w:val="en-GB" w:eastAsia="fr-FR"/>
    </w:rPr>
  </w:style>
  <w:style w:type="numbering" w:customStyle="1" w:styleId="Bullet">
    <w:name w:val="Bullet"/>
    <w:uiPriority w:val="99"/>
    <w:rsid w:val="0058321C"/>
    <w:pPr>
      <w:numPr>
        <w:numId w:val="5"/>
      </w:numPr>
    </w:pPr>
  </w:style>
  <w:style w:type="table" w:customStyle="1" w:styleId="Tableitrust4">
    <w:name w:val="Table_itrust4"/>
    <w:basedOn w:val="TableitrustRef"/>
    <w:uiPriority w:val="99"/>
    <w:rsid w:val="00276C34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B2A1C7" w:themeFill="accent4" w:themeFillTint="99"/>
      </w:tcPr>
    </w:tblStylePr>
    <w:tblStylePr w:type="lastRow">
      <w:rPr>
        <w:b/>
      </w:rPr>
      <w:tblPr/>
      <w:tcPr>
        <w:shd w:val="clear" w:color="auto" w:fill="B2A1C7" w:themeFill="accent4" w:themeFillTint="99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styleId="NoSpacing">
    <w:name w:val="No Spacing"/>
    <w:aliases w:val="BoT_NoSpacing"/>
    <w:uiPriority w:val="1"/>
    <w:qFormat/>
    <w:rsid w:val="00FF5BBD"/>
    <w:pPr>
      <w:spacing w:after="0"/>
      <w:jc w:val="both"/>
    </w:pPr>
    <w:rPr>
      <w:rFonts w:ascii="Aller Light" w:hAnsi="Aller Light" w:cs="Arial"/>
      <w:szCs w:val="36"/>
      <w:lang w:eastAsia="en-GB"/>
    </w:rPr>
  </w:style>
  <w:style w:type="paragraph" w:styleId="NormalWeb">
    <w:name w:val="Normal (Web)"/>
    <w:basedOn w:val="Normal"/>
    <w:link w:val="NormalWebChar"/>
    <w:uiPriority w:val="99"/>
    <w:rsid w:val="00B77CB9"/>
    <w:pPr>
      <w:widowControl w:val="0"/>
      <w:suppressAutoHyphens/>
      <w:spacing w:before="280" w:after="280"/>
    </w:pPr>
    <w:rPr>
      <w:rFonts w:ascii="Times New Roman" w:eastAsia="DejaVuSans" w:hAnsi="Times New Roman" w:cs="Times New Roman"/>
      <w:kern w:val="1"/>
      <w:sz w:val="24"/>
      <w:szCs w:val="24"/>
      <w:lang w:val="en-US" w:eastAsia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B77CB9"/>
    <w:rPr>
      <w:rFonts w:ascii="Times New Roman" w:eastAsia="DejaVuSans" w:hAnsi="Times New Roman" w:cs="Times New Roman"/>
      <w:kern w:val="1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rsid w:val="00B77CB9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B77CB9"/>
    <w:rPr>
      <w:rFonts w:ascii="Arial" w:hAnsi="Arial" w:cs="Arial"/>
      <w:szCs w:val="36"/>
      <w:lang w:val="en-GB" w:eastAsia="fr-FR"/>
    </w:rPr>
  </w:style>
  <w:style w:type="character" w:styleId="PageNumber">
    <w:name w:val="page number"/>
    <w:basedOn w:val="DefaultParagraphFont"/>
    <w:rsid w:val="00B77CB9"/>
  </w:style>
  <w:style w:type="character" w:styleId="PlaceholderText">
    <w:name w:val="Placeholder Text"/>
    <w:basedOn w:val="DefaultParagraphFont"/>
    <w:uiPriority w:val="99"/>
    <w:semiHidden/>
    <w:rsid w:val="00B77CB9"/>
  </w:style>
  <w:style w:type="paragraph" w:styleId="Quote">
    <w:name w:val="Quote"/>
    <w:basedOn w:val="BodyOfText"/>
    <w:next w:val="BodyOfText"/>
    <w:link w:val="QuoteChar"/>
    <w:uiPriority w:val="29"/>
    <w:qFormat/>
    <w:rsid w:val="00EC544A"/>
    <w:pPr>
      <w:spacing w:after="80"/>
      <w:ind w:left="142" w:right="142"/>
      <w:contextualSpacing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C544A"/>
    <w:rPr>
      <w:rFonts w:ascii="Corbel" w:hAnsi="Corbel" w:cs="Arial"/>
      <w:i/>
      <w:iCs/>
      <w:kern w:val="16"/>
      <w:sz w:val="20"/>
      <w:szCs w:val="36"/>
      <w:lang w:eastAsia="en-GB"/>
    </w:rPr>
  </w:style>
  <w:style w:type="paragraph" w:customStyle="1" w:styleId="EnumerationL1">
    <w:name w:val="Enumeration L1"/>
    <w:basedOn w:val="BodyOfText"/>
    <w:link w:val="EnumerationL1Char"/>
    <w:qFormat/>
    <w:rsid w:val="00FE7011"/>
    <w:pPr>
      <w:numPr>
        <w:numId w:val="4"/>
      </w:numPr>
      <w:spacing w:after="80"/>
    </w:pPr>
    <w:rPr>
      <w:lang w:eastAsia="fr-FR"/>
    </w:rPr>
  </w:style>
  <w:style w:type="paragraph" w:customStyle="1" w:styleId="S-TssNo">
    <w:name w:val="S-T ss No"/>
    <w:basedOn w:val="Normal"/>
    <w:link w:val="S-TssNoChar"/>
    <w:rsid w:val="00B77CB9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B77CB9"/>
    <w:rPr>
      <w:rFonts w:ascii="Arial" w:hAnsi="Arial" w:cs="Arial"/>
      <w:sz w:val="32"/>
      <w:szCs w:val="32"/>
      <w:lang w:val="en-GB" w:eastAsia="fr-FR"/>
    </w:rPr>
  </w:style>
  <w:style w:type="paragraph" w:customStyle="1" w:styleId="Subject">
    <w:name w:val="Subject"/>
    <w:basedOn w:val="Normal"/>
    <w:rsid w:val="00B77CB9"/>
    <w:pPr>
      <w:spacing w:before="60"/>
      <w:jc w:val="center"/>
    </w:pPr>
    <w:rPr>
      <w:b/>
      <w:color w:val="000080"/>
      <w:sz w:val="40"/>
      <w:szCs w:val="40"/>
      <w:lang w:eastAsia="en-US"/>
    </w:rPr>
  </w:style>
  <w:style w:type="character" w:styleId="SubtleEmphasis">
    <w:name w:val="Subtle Emphasis"/>
    <w:aliases w:val="Emphasis 2"/>
    <w:basedOn w:val="DefaultParagraphFont"/>
    <w:uiPriority w:val="19"/>
    <w:qFormat/>
    <w:rsid w:val="00B77CB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B77CB9"/>
    <w:pPr>
      <w:spacing w:after="0"/>
    </w:pPr>
    <w:rPr>
      <w:rFonts w:ascii="Arial" w:hAnsi="Arial" w:cs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itrust1">
    <w:name w:val="Table_itrust1"/>
    <w:basedOn w:val="TableitrustRef"/>
    <w:uiPriority w:val="99"/>
    <w:rsid w:val="00B34F2D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E5DFEC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E5DFEC" w:themeFill="accent4" w:themeFillTint="33"/>
      </w:tcPr>
    </w:tblStylePr>
    <w:tblStylePr w:type="firstCol">
      <w:rPr>
        <w:b/>
      </w:rPr>
      <w:tblPr/>
      <w:tcPr>
        <w:shd w:val="clear" w:color="auto" w:fill="E5DFEC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E5DFEC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577A07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5F497A" w:themeColor="accent4" w:themeShade="BF"/>
        <w:sz w:val="20"/>
      </w:rPr>
      <w:tblPr/>
      <w:tcPr>
        <w:shd w:val="clear" w:color="auto" w:fill="CCC0D9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CCC0D9" w:themeFill="accent4" w:themeFillTint="66"/>
      </w:tcPr>
    </w:tblStylePr>
    <w:tblStylePr w:type="firstCol">
      <w:rPr>
        <w:rFonts w:ascii="Corbel" w:hAnsi="Corbel"/>
        <w:b/>
        <w:color w:val="5F497A" w:themeColor="accent4" w:themeShade="BF"/>
      </w:rPr>
      <w:tblPr/>
      <w:tcPr>
        <w:shd w:val="clear" w:color="auto" w:fill="E5DFEC" w:themeFill="accent4" w:themeFillTint="33"/>
      </w:tcPr>
    </w:tblStylePr>
    <w:tblStylePr w:type="lastCol">
      <w:rPr>
        <w:b/>
      </w:rPr>
      <w:tblPr/>
      <w:tcPr>
        <w:shd w:val="clear" w:color="auto" w:fill="E5DFEC" w:themeFill="accent4" w:themeFillTint="33"/>
      </w:tcPr>
    </w:tblStylePr>
  </w:style>
  <w:style w:type="paragraph" w:styleId="Title">
    <w:name w:val="Title"/>
    <w:basedOn w:val="Normal"/>
    <w:next w:val="Normal"/>
    <w:link w:val="TitleChar"/>
    <w:rsid w:val="004939DC"/>
    <w:pPr>
      <w:spacing w:before="240"/>
      <w:contextualSpacing/>
      <w:jc w:val="center"/>
    </w:pPr>
    <w:rPr>
      <w:rFonts w:eastAsiaTheme="majorEastAsia" w:cstheme="majorBidi"/>
      <w:b/>
      <w:color w:val="E61F3D"/>
      <w:spacing w:val="20"/>
      <w:sz w:val="40"/>
      <w:szCs w:val="52"/>
    </w:rPr>
  </w:style>
  <w:style w:type="character" w:customStyle="1" w:styleId="TitleChar">
    <w:name w:val="Title Char"/>
    <w:basedOn w:val="DefaultParagraphFont"/>
    <w:link w:val="Title"/>
    <w:rsid w:val="004939DC"/>
    <w:rPr>
      <w:rFonts w:ascii="Corbel" w:eastAsiaTheme="majorEastAsia" w:hAnsi="Corbel" w:cstheme="majorBidi"/>
      <w:b/>
      <w:color w:val="E61F3D"/>
      <w:spacing w:val="20"/>
      <w:kern w:val="16"/>
      <w:sz w:val="40"/>
      <w:szCs w:val="52"/>
      <w:lang w:eastAsia="en-GB"/>
    </w:rPr>
  </w:style>
  <w:style w:type="character" w:customStyle="1" w:styleId="TabText2Char">
    <w:name w:val="TabText2 Char"/>
    <w:basedOn w:val="BodyOfTextChar"/>
    <w:link w:val="TabText2"/>
    <w:rsid w:val="00EC7587"/>
    <w:rPr>
      <w:rFonts w:ascii="Corbel" w:hAnsi="Corbel" w:cs="Arial"/>
      <w:kern w:val="16"/>
      <w:sz w:val="18"/>
      <w:szCs w:val="36"/>
      <w:lang w:val="en-GB" w:eastAsia="en-GB"/>
    </w:rPr>
  </w:style>
  <w:style w:type="paragraph" w:styleId="TOC2">
    <w:name w:val="toc 2"/>
    <w:basedOn w:val="BodyText"/>
    <w:next w:val="BodyText"/>
    <w:uiPriority w:val="39"/>
    <w:rsid w:val="00387E08"/>
    <w:pPr>
      <w:tabs>
        <w:tab w:val="right" w:leader="dot" w:pos="9639"/>
      </w:tabs>
      <w:spacing w:before="40" w:after="20"/>
      <w:ind w:left="709" w:right="425" w:hanging="567"/>
      <w:jc w:val="left"/>
    </w:pPr>
    <w:rPr>
      <w:noProof/>
      <w:color w:val="5F497A" w:themeColor="accent4" w:themeShade="BF"/>
      <w:sz w:val="20"/>
    </w:rPr>
  </w:style>
  <w:style w:type="paragraph" w:styleId="TOC3">
    <w:name w:val="toc 3"/>
    <w:basedOn w:val="TOC2"/>
    <w:next w:val="Normal"/>
    <w:uiPriority w:val="39"/>
    <w:rsid w:val="00BD7BEE"/>
    <w:pPr>
      <w:tabs>
        <w:tab w:val="left" w:pos="993"/>
      </w:tabs>
      <w:spacing w:before="20"/>
      <w:ind w:left="993" w:hanging="709"/>
      <w:contextualSpacing/>
    </w:pPr>
    <w:rPr>
      <w:sz w:val="18"/>
    </w:rPr>
  </w:style>
  <w:style w:type="paragraph" w:styleId="TOC4">
    <w:name w:val="toc 4"/>
    <w:basedOn w:val="TOC3"/>
    <w:next w:val="Normal"/>
    <w:uiPriority w:val="39"/>
    <w:rsid w:val="00B54CCF"/>
    <w:pPr>
      <w:tabs>
        <w:tab w:val="left" w:pos="1418"/>
      </w:tabs>
      <w:spacing w:after="0"/>
      <w:ind w:left="1417" w:hanging="992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77CB9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6">
    <w:name w:val="toc 6"/>
    <w:basedOn w:val="Normal"/>
    <w:next w:val="Normal"/>
    <w:autoRedefine/>
    <w:uiPriority w:val="39"/>
    <w:unhideWhenUsed/>
    <w:rsid w:val="00B77CB9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7">
    <w:name w:val="toc 7"/>
    <w:basedOn w:val="Normal"/>
    <w:next w:val="Normal"/>
    <w:autoRedefine/>
    <w:uiPriority w:val="39"/>
    <w:unhideWhenUsed/>
    <w:rsid w:val="00B77CB9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8">
    <w:name w:val="toc 8"/>
    <w:basedOn w:val="Normal"/>
    <w:next w:val="Normal"/>
    <w:autoRedefine/>
    <w:uiPriority w:val="39"/>
    <w:unhideWhenUsed/>
    <w:rsid w:val="00B77CB9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9">
    <w:name w:val="toc 9"/>
    <w:basedOn w:val="Normal"/>
    <w:next w:val="Normal"/>
    <w:autoRedefine/>
    <w:uiPriority w:val="39"/>
    <w:unhideWhenUsed/>
    <w:rsid w:val="00046BF1"/>
    <w:pPr>
      <w:spacing w:after="100" w:line="276" w:lineRule="auto"/>
      <w:ind w:left="851" w:hanging="851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Heading">
    <w:name w:val="TOC Heading"/>
    <w:basedOn w:val="HToc"/>
    <w:next w:val="Normal"/>
    <w:uiPriority w:val="39"/>
    <w:unhideWhenUsed/>
    <w:rsid w:val="00A414DD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A57A8"/>
    <w:pPr>
      <w:pBdr>
        <w:bottom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A57A8"/>
    <w:pPr>
      <w:pBdr>
        <w:top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Revision">
    <w:name w:val="Revision"/>
    <w:hidden/>
    <w:uiPriority w:val="99"/>
    <w:semiHidden/>
    <w:rsid w:val="008A57A8"/>
    <w:pPr>
      <w:spacing w:after="240"/>
    </w:pPr>
    <w:rPr>
      <w:rFonts w:ascii="Arial" w:hAnsi="Arial" w:cs="Arial"/>
      <w:b/>
      <w:szCs w:val="36"/>
      <w:lang w:val="en-GB"/>
    </w:rPr>
  </w:style>
  <w:style w:type="paragraph" w:customStyle="1" w:styleId="FooterTableau">
    <w:name w:val="FooterTableau"/>
    <w:basedOn w:val="Normal"/>
    <w:link w:val="FooterTableauChar"/>
    <w:rsid w:val="0061139A"/>
    <w:pPr>
      <w:spacing w:before="60" w:after="60"/>
      <w:ind w:left="426" w:right="113" w:hanging="426"/>
    </w:pPr>
    <w:rPr>
      <w:color w:val="auto"/>
      <w:sz w:val="16"/>
      <w:lang w:eastAsia="fr-FR"/>
    </w:rPr>
  </w:style>
  <w:style w:type="character" w:customStyle="1" w:styleId="TabHeader2Char">
    <w:name w:val="TabHeader2 Char"/>
    <w:basedOn w:val="TabText2Char"/>
    <w:link w:val="TabHeader2"/>
    <w:rsid w:val="00EC7587"/>
    <w:rPr>
      <w:rFonts w:ascii="Corbel" w:hAnsi="Corbel" w:cs="Arial"/>
      <w:kern w:val="16"/>
      <w:sz w:val="18"/>
      <w:szCs w:val="36"/>
      <w:lang w:val="en-GB" w:eastAsia="en-GB"/>
    </w:rPr>
  </w:style>
  <w:style w:type="character" w:customStyle="1" w:styleId="FooterTableauChar">
    <w:name w:val="FooterTableau Char"/>
    <w:basedOn w:val="DefaultParagraphFont"/>
    <w:link w:val="FooterTableau"/>
    <w:rsid w:val="0061139A"/>
    <w:rPr>
      <w:rFonts w:ascii="Arial" w:hAnsi="Arial" w:cs="Arial"/>
      <w:kern w:val="16"/>
      <w:sz w:val="16"/>
      <w:szCs w:val="36"/>
      <w:lang w:eastAsia="fr-FR"/>
    </w:rPr>
  </w:style>
  <w:style w:type="paragraph" w:styleId="Header">
    <w:name w:val="header"/>
    <w:basedOn w:val="Normal"/>
    <w:link w:val="HeaderChar"/>
    <w:unhideWhenUsed/>
    <w:rsid w:val="00FE52BC"/>
    <w:pPr>
      <w:tabs>
        <w:tab w:val="center" w:pos="4513"/>
        <w:tab w:val="right" w:pos="9026"/>
      </w:tabs>
      <w:spacing w:after="0"/>
    </w:pPr>
    <w:rPr>
      <w:color w:val="auto"/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hAnsi="Arial" w:cs="Arial"/>
      <w:sz w:val="20"/>
      <w:szCs w:val="20"/>
      <w:lang w:eastAsia="en-GB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16428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64282"/>
    <w:rPr>
      <w:rFonts w:ascii="Segoe UI" w:hAnsi="Segoe UI" w:cs="Segoe UI"/>
      <w:sz w:val="18"/>
      <w:szCs w:val="18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7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748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TabEnum1">
    <w:name w:val="TabEnum1"/>
    <w:basedOn w:val="Normal"/>
    <w:link w:val="TabEnum1Char"/>
    <w:qFormat/>
    <w:rsid w:val="00E457E5"/>
    <w:pPr>
      <w:numPr>
        <w:numId w:val="2"/>
      </w:num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5A3FBA"/>
    <w:rPr>
      <w:i/>
      <w:lang w:val="fr-FR"/>
    </w:rPr>
  </w:style>
  <w:style w:type="paragraph" w:customStyle="1" w:styleId="Hidden">
    <w:name w:val="Hidden"/>
    <w:basedOn w:val="BodyOfText"/>
    <w:next w:val="BodyOfText"/>
    <w:qFormat/>
    <w:rsid w:val="00A1100E"/>
    <w:pPr>
      <w:spacing w:after="80"/>
    </w:pPr>
    <w:rPr>
      <w:vanish/>
      <w:color w:val="00B050"/>
      <w:sz w:val="20"/>
      <w:lang w:eastAsia="en-US"/>
    </w:rPr>
  </w:style>
  <w:style w:type="paragraph" w:customStyle="1" w:styleId="SubParagraph">
    <w:name w:val="SubParagraph"/>
    <w:basedOn w:val="BodyOfText"/>
    <w:link w:val="SubParagraphChar"/>
    <w:qFormat/>
    <w:rsid w:val="00EC2526"/>
    <w:pPr>
      <w:ind w:left="284"/>
    </w:pPr>
  </w:style>
  <w:style w:type="paragraph" w:customStyle="1" w:styleId="BodyOfText">
    <w:name w:val="Body Of Text"/>
    <w:basedOn w:val="Normal"/>
    <w:link w:val="BodyOfTextChar"/>
    <w:qFormat/>
    <w:rsid w:val="00D7555E"/>
    <w:rPr>
      <w:color w:val="auto"/>
    </w:rPr>
  </w:style>
  <w:style w:type="character" w:customStyle="1" w:styleId="FigurewithCaptionChar">
    <w:name w:val="Figure with Caption Char"/>
    <w:basedOn w:val="BodyOfTextChar"/>
    <w:link w:val="FigurewithCaption"/>
    <w:rsid w:val="00437048"/>
    <w:rPr>
      <w:rFonts w:ascii="Corbel" w:hAnsi="Corbel" w:cs="Arial"/>
      <w:kern w:val="16"/>
      <w:szCs w:val="36"/>
      <w:lang w:val="en-GB" w:eastAsia="en-GB"/>
    </w:rPr>
  </w:style>
  <w:style w:type="character" w:customStyle="1" w:styleId="BodyOfTextChar">
    <w:name w:val="Body Of Text Char"/>
    <w:basedOn w:val="DefaultParagraphFont"/>
    <w:link w:val="BodyOfText"/>
    <w:rsid w:val="00D7555E"/>
    <w:rPr>
      <w:rFonts w:ascii="Corbel" w:hAnsi="Corbel" w:cs="Arial"/>
      <w:kern w:val="16"/>
      <w:szCs w:val="36"/>
      <w:lang w:val="en-GB" w:eastAsia="en-GB"/>
    </w:rPr>
  </w:style>
  <w:style w:type="character" w:customStyle="1" w:styleId="EnumerationL1Char">
    <w:name w:val="Enumeration L1 Char"/>
    <w:basedOn w:val="BodyOfTextChar"/>
    <w:link w:val="EnumerationL1"/>
    <w:rsid w:val="00FE7011"/>
    <w:rPr>
      <w:rFonts w:ascii="Corbel" w:hAnsi="Corbel" w:cs="Arial"/>
      <w:kern w:val="16"/>
      <w:szCs w:val="36"/>
      <w:lang w:val="en-GB" w:eastAsia="fr-FR"/>
    </w:rPr>
  </w:style>
  <w:style w:type="paragraph" w:customStyle="1" w:styleId="HDocProp">
    <w:name w:val="H Doc Prop."/>
    <w:basedOn w:val="BodyText"/>
    <w:next w:val="BodyText"/>
    <w:link w:val="HDocPropChar"/>
    <w:qFormat/>
    <w:rsid w:val="004939DC"/>
    <w:pPr>
      <w:keepNext/>
      <w:jc w:val="left"/>
    </w:pPr>
    <w:rPr>
      <w:b/>
      <w:color w:val="5F497A" w:themeColor="accent4" w:themeShade="BF"/>
      <w:sz w:val="28"/>
    </w:rPr>
  </w:style>
  <w:style w:type="character" w:customStyle="1" w:styleId="TabText1Char">
    <w:name w:val="TabText1 Char"/>
    <w:basedOn w:val="BodyOfTextChar"/>
    <w:link w:val="TabText1"/>
    <w:rsid w:val="00EC7587"/>
    <w:rPr>
      <w:rFonts w:ascii="Corbel" w:hAnsi="Corbel" w:cs="Arial"/>
      <w:kern w:val="16"/>
      <w:sz w:val="20"/>
      <w:szCs w:val="20"/>
      <w:lang w:val="en-GB" w:eastAsia="en-GB"/>
    </w:rPr>
  </w:style>
  <w:style w:type="character" w:customStyle="1" w:styleId="HDocPropChar">
    <w:name w:val="H Doc Prop. Char"/>
    <w:basedOn w:val="DefaultParagraphFont"/>
    <w:link w:val="HDocProp"/>
    <w:rsid w:val="004939DC"/>
    <w:rPr>
      <w:rFonts w:ascii="Corbel" w:hAnsi="Corbel" w:cs="Arial"/>
      <w:b/>
      <w:color w:val="5F497A" w:themeColor="accent4" w:themeShade="BF"/>
      <w:kern w:val="16"/>
      <w:sz w:val="28"/>
      <w:szCs w:val="36"/>
      <w:lang w:eastAsia="en-GB"/>
    </w:rPr>
  </w:style>
  <w:style w:type="paragraph" w:styleId="BodyText">
    <w:name w:val="Body Text"/>
    <w:basedOn w:val="Normal"/>
    <w:link w:val="BodyTextChar"/>
    <w:semiHidden/>
    <w:unhideWhenUsed/>
    <w:rsid w:val="00A47A23"/>
  </w:style>
  <w:style w:type="character" w:customStyle="1" w:styleId="BodyTextChar">
    <w:name w:val="Body Text Char"/>
    <w:basedOn w:val="DefaultParagraphFont"/>
    <w:link w:val="BodyText"/>
    <w:semiHidden/>
    <w:rsid w:val="00A47A23"/>
    <w:rPr>
      <w:rFonts w:ascii="Aller Light" w:hAnsi="Aller Light" w:cs="Arial"/>
      <w:szCs w:val="36"/>
      <w:lang w:eastAsia="en-GB"/>
    </w:rPr>
  </w:style>
  <w:style w:type="paragraph" w:customStyle="1" w:styleId="H1nonumber">
    <w:name w:val="H1 no number"/>
    <w:basedOn w:val="Heading1"/>
    <w:next w:val="Normal"/>
    <w:link w:val="H1nonumberChar"/>
    <w:qFormat/>
    <w:rsid w:val="00DE7BB8"/>
    <w:pPr>
      <w:numPr>
        <w:numId w:val="0"/>
      </w:numPr>
      <w:spacing w:after="160"/>
    </w:pPr>
    <w:rPr>
      <w:lang w:val="fr-LU"/>
    </w:rPr>
  </w:style>
  <w:style w:type="character" w:customStyle="1" w:styleId="TabHeader1Char">
    <w:name w:val="TabHeader1 Char"/>
    <w:basedOn w:val="TabText1Char"/>
    <w:link w:val="TabHeader1"/>
    <w:rsid w:val="00EC7587"/>
    <w:rPr>
      <w:rFonts w:ascii="Corbel" w:hAnsi="Corbel" w:cs="Arial"/>
      <w:kern w:val="16"/>
      <w:sz w:val="20"/>
      <w:szCs w:val="20"/>
      <w:lang w:val="en-GB" w:eastAsia="en-GB"/>
    </w:rPr>
  </w:style>
  <w:style w:type="character" w:customStyle="1" w:styleId="H1nonumberChar">
    <w:name w:val="H1 no number Char"/>
    <w:basedOn w:val="Heading1Char"/>
    <w:link w:val="H1nonumber"/>
    <w:rsid w:val="00DE7BB8"/>
    <w:rPr>
      <w:rFonts w:ascii="Corbel" w:hAnsi="Corbel" w:cs="Arial"/>
      <w:b/>
      <w:bCs/>
      <w:color w:val="5F497A" w:themeColor="accent4" w:themeShade="BF"/>
      <w:kern w:val="16"/>
      <w:sz w:val="40"/>
      <w:szCs w:val="44"/>
      <w:lang w:val="fr-LU" w:eastAsia="en-GB"/>
    </w:rPr>
  </w:style>
  <w:style w:type="paragraph" w:customStyle="1" w:styleId="H2nonumber">
    <w:name w:val="H2 no number"/>
    <w:basedOn w:val="Heading2"/>
    <w:link w:val="H2nonumberChar"/>
    <w:qFormat/>
    <w:rsid w:val="00DE7BB8"/>
    <w:pPr>
      <w:numPr>
        <w:ilvl w:val="0"/>
        <w:numId w:val="0"/>
      </w:numPr>
      <w:spacing w:after="160"/>
    </w:pPr>
  </w:style>
  <w:style w:type="character" w:customStyle="1" w:styleId="H2nonumberChar">
    <w:name w:val="H2 no number Char"/>
    <w:basedOn w:val="Heading2Char"/>
    <w:link w:val="H2nonumber"/>
    <w:rsid w:val="00DE7BB8"/>
    <w:rPr>
      <w:rFonts w:ascii="Corbel" w:hAnsi="Corbel" w:cs="Arial"/>
      <w:b/>
      <w:bCs/>
      <w:color w:val="5F497A" w:themeColor="accent4" w:themeShade="BF"/>
      <w:kern w:val="16"/>
      <w:sz w:val="32"/>
      <w:szCs w:val="44"/>
      <w:lang w:val="en-GB" w:eastAsia="en-GB"/>
    </w:rPr>
  </w:style>
  <w:style w:type="character" w:customStyle="1" w:styleId="SubParagraphChar">
    <w:name w:val="SubParagraph Char"/>
    <w:basedOn w:val="BodyOfTextChar"/>
    <w:link w:val="SubParagraph"/>
    <w:rsid w:val="00EC2526"/>
    <w:rPr>
      <w:rFonts w:ascii="Aller Light" w:hAnsi="Aller Light" w:cs="Arial"/>
      <w:color w:val="3E3E3E"/>
      <w:kern w:val="16"/>
      <w:sz w:val="144"/>
      <w:szCs w:val="36"/>
      <w:lang w:val="en-GB" w:eastAsia="en-GB"/>
    </w:rPr>
  </w:style>
  <w:style w:type="paragraph" w:customStyle="1" w:styleId="ReferenceList">
    <w:name w:val="Reference List"/>
    <w:basedOn w:val="BodyOfText"/>
    <w:link w:val="ReferenceListChar"/>
    <w:qFormat/>
    <w:rsid w:val="00D02F57"/>
    <w:pPr>
      <w:numPr>
        <w:numId w:val="3"/>
      </w:numPr>
      <w:spacing w:after="80"/>
      <w:ind w:left="567" w:hanging="142"/>
    </w:pPr>
  </w:style>
  <w:style w:type="character" w:customStyle="1" w:styleId="ReferenceListChar">
    <w:name w:val="Reference List Char"/>
    <w:basedOn w:val="BodyOfTextChar"/>
    <w:link w:val="ReferenceList"/>
    <w:rsid w:val="00D02F57"/>
    <w:rPr>
      <w:rFonts w:ascii="Corbel" w:hAnsi="Corbel" w:cs="Arial"/>
      <w:kern w:val="16"/>
      <w:szCs w:val="36"/>
      <w:lang w:val="en-GB" w:eastAsia="en-GB"/>
    </w:rPr>
  </w:style>
  <w:style w:type="paragraph" w:customStyle="1" w:styleId="Figure">
    <w:name w:val="Figure"/>
    <w:basedOn w:val="FigurewithCaption"/>
    <w:link w:val="FigureChar"/>
    <w:qFormat/>
    <w:rsid w:val="00732739"/>
    <w:pPr>
      <w:keepNext w:val="0"/>
      <w:spacing w:after="200"/>
    </w:pPr>
  </w:style>
  <w:style w:type="character" w:customStyle="1" w:styleId="Mandatory">
    <w:name w:val="Mandatory"/>
    <w:basedOn w:val="DefaultParagraphFont"/>
    <w:uiPriority w:val="1"/>
    <w:qFormat/>
    <w:rsid w:val="00F05103"/>
    <w:rPr>
      <w:color w:val="E61F3D"/>
      <w:lang w:eastAsia="fr-LU"/>
    </w:rPr>
  </w:style>
  <w:style w:type="character" w:customStyle="1" w:styleId="FigureChar">
    <w:name w:val="Figure Char"/>
    <w:basedOn w:val="FigurewithCaptionChar"/>
    <w:link w:val="Figure"/>
    <w:rsid w:val="00732739"/>
    <w:rPr>
      <w:rFonts w:ascii="Corbel" w:hAnsi="Corbel" w:cs="Arial"/>
      <w:kern w:val="16"/>
      <w:szCs w:val="36"/>
      <w:lang w:val="en-GB" w:eastAsia="en-GB"/>
    </w:rPr>
  </w:style>
  <w:style w:type="paragraph" w:customStyle="1" w:styleId="Headerfootertext">
    <w:name w:val="Header/footer text"/>
    <w:basedOn w:val="Normal"/>
    <w:qFormat/>
    <w:rsid w:val="00157746"/>
    <w:pPr>
      <w:spacing w:after="0"/>
    </w:pPr>
    <w:rPr>
      <w:color w:val="3E3E3E"/>
      <w:sz w:val="16"/>
    </w:rPr>
  </w:style>
  <w:style w:type="paragraph" w:customStyle="1" w:styleId="Headerfootertitle">
    <w:name w:val="Header/footer title"/>
    <w:basedOn w:val="Headerfootertext"/>
    <w:qFormat/>
    <w:rsid w:val="007E1921"/>
    <w:pPr>
      <w:ind w:right="170"/>
      <w:jc w:val="right"/>
    </w:pPr>
    <w:rPr>
      <w:color w:val="5F497A" w:themeColor="accent4" w:themeShade="BF"/>
    </w:rPr>
  </w:style>
  <w:style w:type="paragraph" w:customStyle="1" w:styleId="EnumerationL2">
    <w:name w:val="Enumeration L2"/>
    <w:basedOn w:val="EnumerationL1"/>
    <w:link w:val="EnumerationL2Char"/>
    <w:rsid w:val="003B0CB2"/>
    <w:pPr>
      <w:numPr>
        <w:ilvl w:val="1"/>
      </w:numPr>
      <w:spacing w:after="40"/>
    </w:pPr>
  </w:style>
  <w:style w:type="paragraph" w:customStyle="1" w:styleId="EnumerationL3">
    <w:name w:val="Enumeration L3"/>
    <w:basedOn w:val="EnumerationL2"/>
    <w:rsid w:val="002E57B0"/>
    <w:pPr>
      <w:numPr>
        <w:ilvl w:val="2"/>
      </w:numPr>
      <w:spacing w:after="80"/>
      <w:contextualSpacing/>
    </w:pPr>
    <w:rPr>
      <w:lang w:eastAsia="en-US"/>
    </w:rPr>
  </w:style>
  <w:style w:type="character" w:customStyle="1" w:styleId="EnumerationL2Char">
    <w:name w:val="Enumeration L2 Char"/>
    <w:basedOn w:val="EnumerationL1Char"/>
    <w:link w:val="EnumerationL2"/>
    <w:rsid w:val="003B0CB2"/>
    <w:rPr>
      <w:rFonts w:ascii="Corbel" w:hAnsi="Corbel" w:cs="Arial"/>
      <w:kern w:val="16"/>
      <w:szCs w:val="36"/>
      <w:lang w:val="en-GB" w:eastAsia="fr-FR"/>
    </w:rPr>
  </w:style>
  <w:style w:type="paragraph" w:customStyle="1" w:styleId="Endlist">
    <w:name w:val="End list"/>
    <w:basedOn w:val="EnumerationL1"/>
    <w:next w:val="BodyOfText"/>
    <w:qFormat/>
    <w:rsid w:val="005B172D"/>
    <w:pPr>
      <w:numPr>
        <w:numId w:val="0"/>
      </w:numPr>
      <w:spacing w:after="0"/>
      <w:ind w:left="644"/>
      <w:jc w:val="right"/>
    </w:pPr>
    <w:rPr>
      <w:sz w:val="14"/>
    </w:rPr>
  </w:style>
  <w:style w:type="paragraph" w:customStyle="1" w:styleId="Codecondensed">
    <w:name w:val="Code (condensed)"/>
    <w:basedOn w:val="Normal"/>
    <w:rsid w:val="00A53BD7"/>
    <w:pPr>
      <w:tabs>
        <w:tab w:val="left" w:pos="709"/>
        <w:tab w:val="left" w:pos="1418"/>
        <w:tab w:val="left" w:pos="2127"/>
      </w:tabs>
      <w:spacing w:after="0"/>
      <w:ind w:left="2835" w:hanging="2835"/>
      <w:jc w:val="left"/>
    </w:pPr>
    <w:rPr>
      <w:rFonts w:ascii="Consolas" w:hAnsi="Consolas"/>
      <w:color w:val="auto"/>
      <w:sz w:val="18"/>
      <w:lang w:eastAsia="en-US"/>
    </w:rPr>
  </w:style>
  <w:style w:type="paragraph" w:customStyle="1" w:styleId="BulletL2">
    <w:name w:val="Bullet L2"/>
    <w:basedOn w:val="BulletL1"/>
    <w:rsid w:val="002042DF"/>
    <w:pPr>
      <w:numPr>
        <w:ilvl w:val="1"/>
      </w:numPr>
      <w:ind w:left="1418"/>
    </w:pPr>
    <w:rPr>
      <w:lang w:eastAsia="en-US"/>
    </w:rPr>
  </w:style>
  <w:style w:type="paragraph" w:customStyle="1" w:styleId="TabText2">
    <w:name w:val="TabText2"/>
    <w:basedOn w:val="BodyOfText"/>
    <w:link w:val="TabText2Char"/>
    <w:qFormat/>
    <w:rsid w:val="00595DBD"/>
    <w:pPr>
      <w:spacing w:before="20" w:after="20"/>
      <w:ind w:left="57" w:right="57"/>
    </w:pPr>
    <w:rPr>
      <w:sz w:val="18"/>
    </w:rPr>
  </w:style>
  <w:style w:type="paragraph" w:customStyle="1" w:styleId="BulletL3">
    <w:name w:val="Bullet L3"/>
    <w:basedOn w:val="BulletL2"/>
    <w:rsid w:val="002042DF"/>
    <w:pPr>
      <w:numPr>
        <w:ilvl w:val="2"/>
      </w:numPr>
      <w:tabs>
        <w:tab w:val="clear" w:pos="1276"/>
      </w:tabs>
      <w:ind w:left="2127"/>
    </w:pPr>
    <w:rPr>
      <w:color w:val="3D3D3D"/>
    </w:rPr>
  </w:style>
  <w:style w:type="paragraph" w:customStyle="1" w:styleId="EnumrationL4">
    <w:name w:val="Enumération L4"/>
    <w:basedOn w:val="EnumerationL3"/>
    <w:rsid w:val="002E57B0"/>
    <w:pPr>
      <w:numPr>
        <w:ilvl w:val="3"/>
      </w:numPr>
    </w:pPr>
  </w:style>
  <w:style w:type="numbering" w:customStyle="1" w:styleId="EnumrationListe">
    <w:name w:val="Enumération Liste"/>
    <w:uiPriority w:val="99"/>
    <w:rsid w:val="00FE7011"/>
    <w:pPr>
      <w:numPr>
        <w:numId w:val="4"/>
      </w:numPr>
    </w:pPr>
  </w:style>
  <w:style w:type="numbering" w:customStyle="1" w:styleId="Style4">
    <w:name w:val="Style4"/>
    <w:uiPriority w:val="99"/>
    <w:rsid w:val="00951ACA"/>
  </w:style>
  <w:style w:type="character" w:customStyle="1" w:styleId="HeaderChar">
    <w:name w:val="Header Char"/>
    <w:basedOn w:val="DefaultParagraphFont"/>
    <w:link w:val="Header"/>
    <w:rsid w:val="00FE52BC"/>
    <w:rPr>
      <w:rFonts w:ascii="Corbel" w:hAnsi="Corbel" w:cs="Arial"/>
      <w:kern w:val="16"/>
      <w:sz w:val="20"/>
      <w:szCs w:val="36"/>
      <w:lang w:val="en-GB" w:eastAsia="en-GB"/>
    </w:rPr>
  </w:style>
  <w:style w:type="paragraph" w:customStyle="1" w:styleId="TabEnum2">
    <w:name w:val="TabEnum2"/>
    <w:basedOn w:val="TabEnum1"/>
    <w:link w:val="TabEnum2Char"/>
    <w:qFormat/>
    <w:rsid w:val="00CF3972"/>
    <w:rPr>
      <w:sz w:val="18"/>
    </w:rPr>
  </w:style>
  <w:style w:type="paragraph" w:customStyle="1" w:styleId="BulletL1">
    <w:name w:val="Bullet L1"/>
    <w:basedOn w:val="BodyOfText"/>
    <w:link w:val="BulletL1Char"/>
    <w:qFormat/>
    <w:rsid w:val="0070200C"/>
    <w:pPr>
      <w:numPr>
        <w:numId w:val="12"/>
      </w:numPr>
      <w:spacing w:after="80"/>
      <w:ind w:left="709" w:hanging="284"/>
    </w:pPr>
  </w:style>
  <w:style w:type="character" w:customStyle="1" w:styleId="TabEnum1Char">
    <w:name w:val="TabEnum1 Char"/>
    <w:basedOn w:val="DefaultParagraphFont"/>
    <w:link w:val="TabEnum1"/>
    <w:rsid w:val="00E457E5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CF3972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">
    <w:name w:val="H Toc"/>
    <w:basedOn w:val="HDocProp"/>
    <w:link w:val="HTocChar"/>
    <w:qFormat/>
    <w:rsid w:val="00CF43C3"/>
    <w:pPr>
      <w:spacing w:before="60" w:after="60"/>
      <w:jc w:val="center"/>
    </w:pPr>
  </w:style>
  <w:style w:type="character" w:customStyle="1" w:styleId="HTocChar">
    <w:name w:val="H Toc Char"/>
    <w:basedOn w:val="HDocPropChar"/>
    <w:link w:val="HToc"/>
    <w:rsid w:val="00CF43C3"/>
    <w:rPr>
      <w:rFonts w:ascii="Corbel" w:hAnsi="Corbel" w:cs="Arial"/>
      <w:b/>
      <w:color w:val="5F497A" w:themeColor="accent4" w:themeShade="BF"/>
      <w:kern w:val="16"/>
      <w:sz w:val="28"/>
      <w:szCs w:val="36"/>
      <w:lang w:eastAsia="en-GB"/>
    </w:rPr>
  </w:style>
  <w:style w:type="numbering" w:customStyle="1" w:styleId="Style40">
    <w:name w:val="Style4"/>
    <w:next w:val="Style4"/>
    <w:uiPriority w:val="99"/>
    <w:rsid w:val="00951ACA"/>
  </w:style>
  <w:style w:type="character" w:customStyle="1" w:styleId="QuoteGB">
    <w:name w:val="Quote GB"/>
    <w:basedOn w:val="DefaultParagraphFont"/>
    <w:uiPriority w:val="1"/>
    <w:qFormat/>
    <w:rsid w:val="009749F6"/>
    <w:rPr>
      <w:i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E1C29"/>
    <w:pPr>
      <w:tabs>
        <w:tab w:val="right" w:pos="9214"/>
      </w:tabs>
      <w:spacing w:after="0"/>
      <w:ind w:left="992" w:right="425" w:hanging="992"/>
    </w:pPr>
    <w:rPr>
      <w:noProof/>
      <w:color w:val="5F497A" w:themeColor="accent4" w:themeShade="BF"/>
    </w:rPr>
  </w:style>
  <w:style w:type="character" w:customStyle="1" w:styleId="TOC1Char">
    <w:name w:val="TOC 1 Char"/>
    <w:basedOn w:val="BodyOfTextChar"/>
    <w:link w:val="TOC1"/>
    <w:uiPriority w:val="39"/>
    <w:rsid w:val="00072E1D"/>
    <w:rPr>
      <w:rFonts w:ascii="Corbel" w:hAnsi="Corbel" w:cs="Arial"/>
      <w:b/>
      <w:noProof/>
      <w:color w:val="5F497A" w:themeColor="accent4" w:themeShade="BF"/>
      <w:kern w:val="16"/>
      <w:sz w:val="144"/>
      <w:szCs w:val="36"/>
      <w:lang w:val="en-GB" w:eastAsia="en-GB"/>
    </w:rPr>
  </w:style>
  <w:style w:type="character" w:customStyle="1" w:styleId="BulletL1Char">
    <w:name w:val="Bullet L1 Char"/>
    <w:basedOn w:val="DefaultParagraphFont"/>
    <w:link w:val="BulletL1"/>
    <w:rsid w:val="0070200C"/>
    <w:rPr>
      <w:rFonts w:ascii="Corbel" w:hAnsi="Corbel" w:cs="Arial"/>
      <w:kern w:val="16"/>
      <w:szCs w:val="36"/>
      <w:lang w:val="en-GB" w:eastAsia="en-GB"/>
    </w:rPr>
  </w:style>
  <w:style w:type="paragraph" w:customStyle="1" w:styleId="Tabseparator">
    <w:name w:val="Tab_separator"/>
    <w:basedOn w:val="BodyOfText"/>
    <w:link w:val="TabseparatorChar"/>
    <w:qFormat/>
    <w:rsid w:val="00D348E2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D348E2"/>
    <w:rPr>
      <w:rFonts w:ascii="Corbel" w:hAnsi="Corbel" w:cs="Arial"/>
      <w:kern w:val="16"/>
      <w:sz w:val="144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D348E2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D348E2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7D2E79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 w:val="0"/>
      <w:sz w:val="24"/>
    </w:rPr>
  </w:style>
  <w:style w:type="character" w:customStyle="1" w:styleId="DomaineChar">
    <w:name w:val="Domaine Char"/>
    <w:basedOn w:val="Heading2Char"/>
    <w:link w:val="Domaine"/>
    <w:rsid w:val="007D2E79"/>
    <w:rPr>
      <w:rFonts w:ascii="Corbel" w:hAnsi="Corbel" w:cs="Arial"/>
      <w:b/>
      <w:bCs w:val="0"/>
      <w:color w:val="5F497A" w:themeColor="accent4" w:themeShade="BF"/>
      <w:kern w:val="16"/>
      <w:sz w:val="24"/>
      <w:szCs w:val="44"/>
      <w:lang w:val="en-GB" w:eastAsia="en-GB"/>
    </w:rPr>
  </w:style>
  <w:style w:type="paragraph" w:customStyle="1" w:styleId="Tableau">
    <w:name w:val="Tableau"/>
    <w:basedOn w:val="Figure"/>
    <w:link w:val="TableauChar"/>
    <w:qFormat/>
    <w:rsid w:val="00D348E2"/>
    <w:pPr>
      <w:spacing w:before="0"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D348E2"/>
    <w:rPr>
      <w:rFonts w:ascii="Arial" w:hAnsi="Arial" w:cs="Arial"/>
      <w:kern w:val="16"/>
      <w:sz w:val="144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060638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060638"/>
    <w:rPr>
      <w:rFonts w:ascii="Corbel" w:hAnsi="Corbel" w:cs="Arial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9A214A"/>
    <w:pPr>
      <w:numPr>
        <w:numId w:val="6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  <w:lang w:val="en-US"/>
    </w:rPr>
  </w:style>
  <w:style w:type="character" w:customStyle="1" w:styleId="NCAuditChar">
    <w:name w:val="NC_Audit Char"/>
    <w:basedOn w:val="DefaultParagraphFont"/>
    <w:link w:val="NCAudit"/>
    <w:rsid w:val="009A214A"/>
    <w:rPr>
      <w:rFonts w:ascii="Corbel" w:hAnsi="Corbel" w:cs="Arial"/>
      <w:color w:val="000000" w:themeColor="text1"/>
      <w:kern w:val="16"/>
      <w:sz w:val="20"/>
      <w:szCs w:val="20"/>
      <w:lang w:val="en-US" w:eastAsia="en-GB"/>
    </w:rPr>
  </w:style>
  <w:style w:type="paragraph" w:customStyle="1" w:styleId="Vulnerability">
    <w:name w:val="Vulnerability"/>
    <w:basedOn w:val="Normal"/>
    <w:next w:val="Normal"/>
    <w:link w:val="VulnerabilityChar"/>
    <w:rsid w:val="00124E32"/>
    <w:pPr>
      <w:numPr>
        <w:numId w:val="7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124E32"/>
    <w:rPr>
      <w:rFonts w:ascii="Corbel" w:hAnsi="Corbel" w:cs="Arial"/>
      <w:color w:val="000000" w:themeColor="text1"/>
      <w:kern w:val="16"/>
      <w:sz w:val="20"/>
      <w:szCs w:val="36"/>
      <w:lang w:val="en-GB" w:eastAsia="fr-FR"/>
    </w:rPr>
  </w:style>
  <w:style w:type="paragraph" w:customStyle="1" w:styleId="Impact">
    <w:name w:val="Impact"/>
    <w:basedOn w:val="Vulnerability"/>
    <w:next w:val="Normal"/>
    <w:link w:val="ImpactChar"/>
    <w:rsid w:val="00124E32"/>
    <w:pPr>
      <w:numPr>
        <w:numId w:val="8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124E32"/>
    <w:rPr>
      <w:rFonts w:ascii="Corbel" w:hAnsi="Corbel" w:cs="Arial"/>
      <w:color w:val="000000" w:themeColor="text1"/>
      <w:kern w:val="16"/>
      <w:sz w:val="20"/>
      <w:szCs w:val="36"/>
      <w:lang w:val="en-GB" w:eastAsia="fr-FR"/>
    </w:rPr>
  </w:style>
  <w:style w:type="paragraph" w:customStyle="1" w:styleId="ActionCor">
    <w:name w:val="Action_Cor"/>
    <w:basedOn w:val="Normal"/>
    <w:next w:val="Normal"/>
    <w:link w:val="ActionCorChar"/>
    <w:rsid w:val="009A214A"/>
    <w:pPr>
      <w:numPr>
        <w:numId w:val="9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9A214A"/>
    <w:rPr>
      <w:rFonts w:ascii="Corbel" w:hAnsi="Corbel" w:cs="Arial"/>
      <w:color w:val="000000" w:themeColor="text1"/>
      <w:kern w:val="16"/>
      <w:sz w:val="20"/>
      <w:szCs w:val="36"/>
      <w:lang w:val="en-GB" w:eastAsia="fr-FR"/>
    </w:rPr>
  </w:style>
  <w:style w:type="paragraph" w:customStyle="1" w:styleId="RecTechAudit">
    <w:name w:val="RecTechAudit"/>
    <w:basedOn w:val="Normal"/>
    <w:next w:val="Normal"/>
    <w:link w:val="RecTechAuditChar"/>
    <w:rsid w:val="007D2E79"/>
    <w:pPr>
      <w:numPr>
        <w:numId w:val="10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7D2E79"/>
    <w:rPr>
      <w:rFonts w:ascii="Corbel" w:hAnsi="Corbel" w:cs="Arial"/>
      <w:color w:val="000000" w:themeColor="text1"/>
      <w:kern w:val="16"/>
      <w:sz w:val="20"/>
      <w:szCs w:val="36"/>
      <w:lang w:val="en-GB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737819"/>
    <w:pPr>
      <w:numPr>
        <w:numId w:val="11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737819"/>
    <w:rPr>
      <w:rFonts w:ascii="Corbel" w:hAnsi="Corbel" w:cs="Arial"/>
      <w:color w:val="000000" w:themeColor="text1"/>
      <w:kern w:val="16"/>
      <w:sz w:val="20"/>
      <w:szCs w:val="36"/>
      <w:lang w:val="en-GB" w:eastAsia="fr-FR"/>
    </w:rPr>
  </w:style>
  <w:style w:type="paragraph" w:customStyle="1" w:styleId="TEST">
    <w:name w:val="TEST"/>
    <w:basedOn w:val="Normal"/>
    <w:link w:val="TESTChar"/>
    <w:qFormat/>
    <w:rsid w:val="007D2E79"/>
    <w:pPr>
      <w:tabs>
        <w:tab w:val="right" w:pos="8080"/>
      </w:tabs>
      <w:spacing w:before="60" w:after="60"/>
      <w:ind w:left="113" w:right="113"/>
      <w:jc w:val="left"/>
    </w:pPr>
    <w:rPr>
      <w:sz w:val="20"/>
    </w:rPr>
  </w:style>
  <w:style w:type="character" w:customStyle="1" w:styleId="TESTChar">
    <w:name w:val="TEST Char"/>
    <w:basedOn w:val="DefaultParagraphFont"/>
    <w:link w:val="TEST"/>
    <w:rsid w:val="007D2E79"/>
    <w:rPr>
      <w:rFonts w:ascii="Corbel" w:hAnsi="Corbel" w:cs="Aria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7D2E79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  <w:jc w:val="left"/>
    </w:pPr>
    <w:rPr>
      <w:rFonts w:eastAsiaTheme="minorEastAsia"/>
      <w:noProof/>
      <w:color w:val="5F497A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7D2E79"/>
    <w:rPr>
      <w:rFonts w:ascii="Corbel" w:eastAsiaTheme="minorEastAsia" w:hAnsi="Corbel" w:cs="Aria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7D2E79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7D2E79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7D2E79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7D2E79"/>
    <w:rPr>
      <w:rFonts w:ascii="Corbel" w:eastAsiaTheme="minorEastAsia" w:hAnsi="Corbel" w:cs="Aria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7D2E79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7D2E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 w:val="0"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7D2E79"/>
    <w:rPr>
      <w:rFonts w:ascii="Corbel" w:hAnsi="Corbel" w:cs="Aria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7D2E79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7D2E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clear" w:pos="9639"/>
        <w:tab w:val="left" w:pos="851"/>
        <w:tab w:val="left" w:pos="1701"/>
      </w:tabs>
      <w:spacing w:before="0" w:after="0"/>
      <w:ind w:left="2552" w:right="0" w:hanging="2552"/>
    </w:pPr>
    <w:rPr>
      <w:b w:val="0"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7D2E79"/>
    <w:rPr>
      <w:rFonts w:ascii="Corbel" w:hAnsi="Corbel" w:cs="Aria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7D2E79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7D2E79"/>
  </w:style>
  <w:style w:type="character" w:customStyle="1" w:styleId="ListeRPChar">
    <w:name w:val="ListeRP Char"/>
    <w:basedOn w:val="ListeREChar"/>
    <w:link w:val="ListeRP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002058"/>
    <w:pPr>
      <w:pBdr>
        <w:top w:val="single" w:sz="2" w:space="1" w:color="7030A0"/>
        <w:bottom w:val="single" w:sz="2" w:space="1" w:color="7030A0"/>
        <w:between w:val="single" w:sz="4" w:space="1" w:color="auto"/>
        <w:bar w:val="single" w:sz="4" w:color="auto"/>
      </w:pBdr>
      <w:tabs>
        <w:tab w:val="clear" w:pos="9639"/>
        <w:tab w:val="left" w:pos="5954"/>
        <w:tab w:val="left" w:pos="7938"/>
      </w:tabs>
      <w:spacing w:before="0" w:after="0"/>
      <w:ind w:left="113" w:right="3799" w:firstLine="0"/>
    </w:pPr>
    <w:rPr>
      <w:b w:val="0"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002058"/>
    <w:rPr>
      <w:rFonts w:ascii="Corbel" w:hAnsi="Corbel" w:cs="Aria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7D2E79"/>
  </w:style>
  <w:style w:type="character" w:customStyle="1" w:styleId="ListeVUChar">
    <w:name w:val="ListeVU Char"/>
    <w:basedOn w:val="ListeREChar"/>
    <w:link w:val="ListeVU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7D2E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 w:val="0"/>
      <w:sz w:val="20"/>
    </w:rPr>
  </w:style>
  <w:style w:type="character" w:customStyle="1" w:styleId="TOCTESTChar">
    <w:name w:val="TOC_TEST Char"/>
    <w:basedOn w:val="DefaultParagraphFont"/>
    <w:link w:val="TOCTEST"/>
    <w:rsid w:val="007D2E79"/>
    <w:rPr>
      <w:rFonts w:ascii="Corbel" w:hAnsi="Corbel" w:cs="Arial"/>
      <w:noProof/>
      <w:color w:val="5F497A" w:themeColor="accent4" w:themeShade="BF"/>
      <w:kern w:val="16"/>
      <w:sz w:val="20"/>
      <w:szCs w:val="36"/>
      <w:lang w:val="en-GB" w:eastAsia="en-GB"/>
    </w:rPr>
  </w:style>
  <w:style w:type="paragraph" w:customStyle="1" w:styleId="TestListSummary">
    <w:name w:val="Test_List_Summary"/>
    <w:basedOn w:val="TOC1"/>
    <w:qFormat/>
    <w:rsid w:val="007D2E79"/>
    <w:rPr>
      <w:b w:val="0"/>
      <w:lang w:val="en-US"/>
    </w:rPr>
  </w:style>
  <w:style w:type="paragraph" w:customStyle="1" w:styleId="TabTitle11">
    <w:name w:val="TabTitle11"/>
    <w:basedOn w:val="Normal"/>
    <w:qFormat/>
    <w:rsid w:val="007D2E79"/>
    <w:pPr>
      <w:spacing w:before="40" w:after="40"/>
      <w:ind w:left="113" w:right="113"/>
    </w:pPr>
  </w:style>
  <w:style w:type="character" w:customStyle="1" w:styleId="Style2">
    <w:name w:val="Style2"/>
    <w:basedOn w:val="DefaultParagraphFont"/>
    <w:uiPriority w:val="1"/>
    <w:rsid w:val="007D2E79"/>
    <w:rPr>
      <w:rFonts w:ascii="Wingdings 2" w:hAnsi="Wingdings 2"/>
      <w:color w:val="FF0000"/>
    </w:rPr>
  </w:style>
  <w:style w:type="character" w:customStyle="1" w:styleId="Rating">
    <w:name w:val="Rating"/>
    <w:basedOn w:val="DefaultParagraphFont"/>
    <w:uiPriority w:val="1"/>
    <w:rsid w:val="007D2E79"/>
    <w:rPr>
      <w:rFonts w:ascii="Wingdings 2" w:hAnsi="Wingdings 2"/>
      <w:color w:val="FF0000"/>
      <w:sz w:val="20"/>
    </w:rPr>
  </w:style>
  <w:style w:type="paragraph" w:customStyle="1" w:styleId="TabHidden">
    <w:name w:val="TabHidden"/>
    <w:basedOn w:val="Hidden"/>
    <w:link w:val="TabHiddenChar"/>
    <w:qFormat/>
    <w:rsid w:val="00C45648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C45648"/>
    <w:rPr>
      <w:rFonts w:ascii="Corbel" w:hAnsi="Corbel" w:cs="Aria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A94F75"/>
    <w:pPr>
      <w:pBdr>
        <w:top w:val="single" w:sz="4" w:space="3" w:color="A6A6A6" w:themeColor="background1" w:themeShade="A6"/>
        <w:left w:val="single" w:sz="4" w:space="3" w:color="A6A6A6" w:themeColor="background1" w:themeShade="A6"/>
        <w:bottom w:val="single" w:sz="4" w:space="3" w:color="A6A6A6" w:themeColor="background1" w:themeShade="A6"/>
        <w:right w:val="single" w:sz="4" w:space="3" w:color="A6A6A6" w:themeColor="background1" w:themeShade="A6"/>
      </w:pBdr>
      <w:shd w:val="clear" w:color="auto" w:fill="F2F2F2" w:themeFill="background1" w:themeFillShade="F2"/>
      <w:ind w:left="567" w:right="567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154AE2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A94F75"/>
    <w:rPr>
      <w:rFonts w:ascii="Consolas" w:hAnsi="Consolas" w:cs="Arial"/>
      <w:kern w:val="16"/>
      <w:sz w:val="20"/>
      <w:szCs w:val="36"/>
      <w:shd w:val="clear" w:color="auto" w:fill="F2F2F2" w:themeFill="background1" w:themeFillShade="F2"/>
      <w:lang w:val="en-GB" w:eastAsia="en-GB"/>
    </w:rPr>
  </w:style>
  <w:style w:type="paragraph" w:customStyle="1" w:styleId="BulletL4">
    <w:name w:val="Bullet L4"/>
    <w:basedOn w:val="BulletL2"/>
    <w:link w:val="BulletL4Char"/>
    <w:rsid w:val="002042DF"/>
    <w:pPr>
      <w:numPr>
        <w:ilvl w:val="3"/>
      </w:numPr>
      <w:ind w:left="2835"/>
    </w:pPr>
    <w:rPr>
      <w:color w:val="000000" w:themeColor="text1"/>
    </w:rPr>
  </w:style>
  <w:style w:type="paragraph" w:customStyle="1" w:styleId="CodeAx">
    <w:name w:val="CodeAx"/>
    <w:basedOn w:val="BodyOfText"/>
    <w:link w:val="CodeAxChar"/>
    <w:qFormat/>
    <w:rsid w:val="00F21309"/>
    <w:pPr>
      <w:numPr>
        <w:numId w:val="14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2B480E"/>
    <w:pPr>
      <w:numPr>
        <w:numId w:val="13"/>
      </w:numPr>
    </w:pPr>
  </w:style>
  <w:style w:type="character" w:customStyle="1" w:styleId="BulletL4Char">
    <w:name w:val="Bullet L4 Char"/>
    <w:basedOn w:val="DefaultParagraphFont"/>
    <w:link w:val="BulletL4"/>
    <w:rsid w:val="002042DF"/>
    <w:rPr>
      <w:rFonts w:ascii="Corbel" w:hAnsi="Corbel" w:cs="Arial"/>
      <w:color w:val="000000" w:themeColor="text1"/>
      <w:kern w:val="16"/>
      <w:szCs w:val="36"/>
      <w:lang w:val="en-GB"/>
    </w:rPr>
  </w:style>
  <w:style w:type="character" w:customStyle="1" w:styleId="CodeAxChar">
    <w:name w:val="CodeAx Char"/>
    <w:basedOn w:val="BodyOfTextChar"/>
    <w:link w:val="CodeAx"/>
    <w:rsid w:val="00F21309"/>
    <w:rPr>
      <w:rFonts w:ascii="Consolas" w:hAnsi="Consolas" w:cs="Arial"/>
      <w:kern w:val="16"/>
      <w:sz w:val="18"/>
      <w:szCs w:val="36"/>
      <w:lang w:val="en-GB" w:eastAsia="en-GB"/>
    </w:rPr>
  </w:style>
  <w:style w:type="paragraph" w:customStyle="1" w:styleId="TabText0">
    <w:name w:val="TabText0"/>
    <w:basedOn w:val="BodyOfText"/>
    <w:link w:val="TabText0Char"/>
    <w:qFormat/>
    <w:rsid w:val="00D54AF2"/>
    <w:pPr>
      <w:spacing w:before="40" w:after="40"/>
      <w:ind w:left="113" w:right="113"/>
    </w:pPr>
  </w:style>
  <w:style w:type="paragraph" w:customStyle="1" w:styleId="TabHeader0">
    <w:name w:val="TabHeader0"/>
    <w:basedOn w:val="BodyOfText"/>
    <w:link w:val="TabHeader0Char"/>
    <w:qFormat/>
    <w:rsid w:val="0054435E"/>
    <w:pPr>
      <w:spacing w:before="100" w:after="100"/>
      <w:ind w:left="113" w:right="113"/>
    </w:pPr>
  </w:style>
  <w:style w:type="character" w:customStyle="1" w:styleId="TabText0Char">
    <w:name w:val="TabText0 Char"/>
    <w:basedOn w:val="BodyOfTextChar"/>
    <w:link w:val="TabText0"/>
    <w:rsid w:val="00D54AF2"/>
    <w:rPr>
      <w:rFonts w:ascii="Corbel" w:hAnsi="Corbel" w:cs="Arial"/>
      <w:kern w:val="16"/>
      <w:szCs w:val="36"/>
      <w:lang w:val="en-GB" w:eastAsia="en-GB"/>
    </w:rPr>
  </w:style>
  <w:style w:type="paragraph" w:customStyle="1" w:styleId="TabEnum0">
    <w:name w:val="TabEnum0"/>
    <w:basedOn w:val="BodyOfText"/>
    <w:link w:val="TabEnum0Char"/>
    <w:qFormat/>
    <w:rsid w:val="0054435E"/>
    <w:pPr>
      <w:numPr>
        <w:numId w:val="15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BodyOfTextChar"/>
    <w:link w:val="TabHeader0"/>
    <w:rsid w:val="0054435E"/>
    <w:rPr>
      <w:rFonts w:ascii="Corbel" w:hAnsi="Corbel" w:cs="Arial"/>
      <w:kern w:val="16"/>
      <w:szCs w:val="36"/>
      <w:lang w:val="en-GB" w:eastAsia="en-GB"/>
    </w:rPr>
  </w:style>
  <w:style w:type="character" w:customStyle="1" w:styleId="TabEnum0Char">
    <w:name w:val="TabEnum0 Char"/>
    <w:basedOn w:val="BodyOfTextChar"/>
    <w:link w:val="TabEnum0"/>
    <w:rsid w:val="0054435E"/>
    <w:rPr>
      <w:rFonts w:ascii="Corbel" w:hAnsi="Corbel" w:cs="Arial"/>
      <w:kern w:val="16"/>
      <w:szCs w:val="36"/>
      <w:lang w:val="en-GB" w:eastAsia="en-GB"/>
    </w:rPr>
  </w:style>
  <w:style w:type="paragraph" w:customStyle="1" w:styleId="CrpTxtTab">
    <w:name w:val="Crp Txt Tab"/>
    <w:basedOn w:val="Normal"/>
    <w:link w:val="CrpTxtTabChar"/>
    <w:qFormat/>
    <w:rsid w:val="00117387"/>
    <w:pPr>
      <w:spacing w:before="40" w:after="40"/>
      <w:ind w:left="113" w:right="113"/>
    </w:pPr>
    <w:rPr>
      <w:sz w:val="20"/>
      <w:lang w:eastAsia="fr-FR"/>
    </w:rPr>
  </w:style>
  <w:style w:type="character" w:customStyle="1" w:styleId="CrpTxtTabChar">
    <w:name w:val="Crp Txt Tab Char"/>
    <w:basedOn w:val="DefaultParagraphFont"/>
    <w:link w:val="CrpTxtTab"/>
    <w:rsid w:val="00117387"/>
    <w:rPr>
      <w:rFonts w:ascii="Corbel" w:hAnsi="Corbel" w:cs="Arial"/>
      <w:color w:val="000000" w:themeColor="text1"/>
      <w:kern w:val="16"/>
      <w:sz w:val="20"/>
      <w:szCs w:val="36"/>
      <w:lang w:val="en-GB" w:eastAsia="fr-FR"/>
    </w:rPr>
  </w:style>
  <w:style w:type="paragraph" w:customStyle="1" w:styleId="HListTA">
    <w:name w:val="H_ListTA"/>
    <w:basedOn w:val="ListeTA"/>
    <w:link w:val="HListTAChar"/>
    <w:rsid w:val="00174E96"/>
    <w:pPr>
      <w:shd w:val="clear" w:color="auto" w:fill="E5DFEC" w:themeFill="accent4" w:themeFillTint="33"/>
      <w:ind w:right="113"/>
    </w:pPr>
    <w:rPr>
      <w:b/>
      <w:lang w:val="fr-FR"/>
    </w:rPr>
  </w:style>
  <w:style w:type="character" w:customStyle="1" w:styleId="HListTAChar">
    <w:name w:val="H_ListTA Char"/>
    <w:basedOn w:val="ListeTAChar"/>
    <w:link w:val="HListTA"/>
    <w:rsid w:val="00174E96"/>
    <w:rPr>
      <w:rFonts w:ascii="Corbel" w:hAnsi="Corbel" w:cs="Arial"/>
      <w:b/>
      <w:noProof/>
      <w:kern w:val="16"/>
      <w:sz w:val="20"/>
      <w:szCs w:val="36"/>
      <w:shd w:val="clear" w:color="auto" w:fill="E5DFEC" w:themeFill="accent4" w:themeFillTint="33"/>
      <w:lang w:val="en-GB" w:eastAsia="en-GB"/>
    </w:rPr>
  </w:style>
  <w:style w:type="character" w:styleId="Strong">
    <w:name w:val="Strong"/>
    <w:basedOn w:val="DefaultParagraphFont"/>
    <w:qFormat/>
    <w:rsid w:val="00177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ITR_GEN\GenDoc-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2D34ED9BA34918BF27AD834B07B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4CF45-AFB1-4BCA-826F-62E3842ED288}"/>
      </w:docPartPr>
      <w:docPartBody>
        <w:p w:rsidR="00093E26" w:rsidRDefault="008E1BC8">
          <w:pPr>
            <w:pStyle w:val="A32D34ED9BA34918BF27AD834B07BC06"/>
          </w:pPr>
          <w:r w:rsidRPr="006E79F6">
            <w:rPr>
              <w:rStyle w:val="PlaceholderText"/>
            </w:rPr>
            <w:t>[Category]</w:t>
          </w:r>
        </w:p>
      </w:docPartBody>
    </w:docPart>
    <w:docPart>
      <w:docPartPr>
        <w:name w:val="E63C8B44ACB84144AD5D294B6A824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36DE8-6584-4CFD-ABD0-4B5B69A151FA}"/>
      </w:docPartPr>
      <w:docPartBody>
        <w:p w:rsidR="00093E26" w:rsidRDefault="008E1BC8">
          <w:pPr>
            <w:pStyle w:val="E63C8B44ACB84144AD5D294B6A824627"/>
          </w:pPr>
          <w:r w:rsidRPr="006E79F6">
            <w:rPr>
              <w:rStyle w:val="PlaceholderText"/>
            </w:rPr>
            <w:t>[Title]</w:t>
          </w:r>
        </w:p>
      </w:docPartBody>
    </w:docPart>
    <w:docPart>
      <w:docPartPr>
        <w:name w:val="03C36B445CBC440B81048CBF4C7B4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5DB6-4E66-4F20-9872-CFA1121C4345}"/>
      </w:docPartPr>
      <w:docPartBody>
        <w:p w:rsidR="00093E26" w:rsidRDefault="008E1BC8">
          <w:pPr>
            <w:pStyle w:val="03C36B445CBC440B81048CBF4C7B42AE"/>
          </w:pPr>
          <w:r w:rsidRPr="006E79F6">
            <w:rPr>
              <w:rStyle w:val="PlaceholderText"/>
            </w:rPr>
            <w:t>[Subject]</w:t>
          </w:r>
        </w:p>
      </w:docPartBody>
    </w:docPart>
    <w:docPart>
      <w:docPartPr>
        <w:name w:val="ECA06289C72B4C6E975F8024F64B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EAEBF-A504-4914-B91F-738F52865C13}"/>
      </w:docPartPr>
      <w:docPartBody>
        <w:p w:rsidR="00093E26" w:rsidRDefault="008E1BC8">
          <w:pPr>
            <w:pStyle w:val="ECA06289C72B4C6E975F8024F64BEFDF"/>
          </w:pPr>
          <w:r w:rsidRPr="006E79F6">
            <w:rPr>
              <w:rStyle w:val="PlaceholderText"/>
            </w:rPr>
            <w:t>[Keywords]</w:t>
          </w:r>
        </w:p>
      </w:docPartBody>
    </w:docPart>
    <w:docPart>
      <w:docPartPr>
        <w:name w:val="D0EAC927ADEB457AB9573F43A929C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68CE7-B601-4727-B489-ED7C2AB5355B}"/>
      </w:docPartPr>
      <w:docPartBody>
        <w:p w:rsidR="00093E26" w:rsidRDefault="008E1BC8">
          <w:pPr>
            <w:pStyle w:val="D0EAC927ADEB457AB9573F43A929C959"/>
          </w:pPr>
          <w:r w:rsidRPr="00E83A7F">
            <w:rPr>
              <w:rStyle w:val="PlaceholderText"/>
            </w:rPr>
            <w:t>Choose an item.</w:t>
          </w:r>
        </w:p>
      </w:docPartBody>
    </w:docPart>
    <w:docPart>
      <w:docPartPr>
        <w:name w:val="654A6D663A434E0AA11E38C4E6A7F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F07B6-663D-45B3-8FC8-DBBD904219F5}"/>
      </w:docPartPr>
      <w:docPartBody>
        <w:p w:rsidR="00093E26" w:rsidRDefault="008E1BC8">
          <w:pPr>
            <w:pStyle w:val="654A6D663A434E0AA11E38C4E6A7F845"/>
          </w:pPr>
          <w:r w:rsidRPr="006E79F6">
            <w:rPr>
              <w:rStyle w:val="PlaceholderText"/>
            </w:rPr>
            <w:t>Click here to enter a date.</w:t>
          </w:r>
        </w:p>
      </w:docPartBody>
    </w:docPart>
    <w:docPart>
      <w:docPartPr>
        <w:name w:val="7F1498641D6B440E8BF6306AE2218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C2F69-FCA2-4052-8A56-BD238559EBB1}"/>
      </w:docPartPr>
      <w:docPartBody>
        <w:p w:rsidR="00093E26" w:rsidRDefault="008E1BC8">
          <w:pPr>
            <w:pStyle w:val="7F1498641D6B440E8BF6306AE22184B4"/>
          </w:pPr>
          <w:r w:rsidRPr="00DE0283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844"/>
    <w:rsid w:val="00013358"/>
    <w:rsid w:val="00093E26"/>
    <w:rsid w:val="000A1B82"/>
    <w:rsid w:val="000A2D20"/>
    <w:rsid w:val="000C3988"/>
    <w:rsid w:val="00235048"/>
    <w:rsid w:val="004668E9"/>
    <w:rsid w:val="00517ECA"/>
    <w:rsid w:val="00582ADB"/>
    <w:rsid w:val="00804844"/>
    <w:rsid w:val="008E1BC8"/>
    <w:rsid w:val="0090050A"/>
    <w:rsid w:val="009E61D9"/>
    <w:rsid w:val="00B4083D"/>
    <w:rsid w:val="00CB1E09"/>
    <w:rsid w:val="00DF6564"/>
    <w:rsid w:val="00F6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564"/>
  </w:style>
  <w:style w:type="paragraph" w:customStyle="1" w:styleId="A32D34ED9BA34918BF27AD834B07BC06">
    <w:name w:val="A32D34ED9BA34918BF27AD834B07BC06"/>
  </w:style>
  <w:style w:type="paragraph" w:customStyle="1" w:styleId="E63C8B44ACB84144AD5D294B6A824627">
    <w:name w:val="E63C8B44ACB84144AD5D294B6A824627"/>
  </w:style>
  <w:style w:type="paragraph" w:customStyle="1" w:styleId="03C36B445CBC440B81048CBF4C7B42AE">
    <w:name w:val="03C36B445CBC440B81048CBF4C7B42AE"/>
  </w:style>
  <w:style w:type="paragraph" w:customStyle="1" w:styleId="ECA06289C72B4C6E975F8024F64BEFDF">
    <w:name w:val="ECA06289C72B4C6E975F8024F64BEFDF"/>
  </w:style>
  <w:style w:type="paragraph" w:customStyle="1" w:styleId="D0EAC927ADEB457AB9573F43A929C959">
    <w:name w:val="D0EAC927ADEB457AB9573F43A929C959"/>
  </w:style>
  <w:style w:type="paragraph" w:customStyle="1" w:styleId="654A6D663A434E0AA11E38C4E6A7F845">
    <w:name w:val="654A6D663A434E0AA11E38C4E6A7F845"/>
  </w:style>
  <w:style w:type="paragraph" w:customStyle="1" w:styleId="7F1498641D6B440E8BF6306AE22184B4">
    <w:name w:val="7F1498641D6B440E8BF6306AE22184B4"/>
  </w:style>
  <w:style w:type="paragraph" w:customStyle="1" w:styleId="FEDDA6A2BE6045CCA6B8DD7E654EAE8B">
    <w:name w:val="FEDDA6A2BE6045CCA6B8DD7E654EAE8B"/>
  </w:style>
  <w:style w:type="paragraph" w:customStyle="1" w:styleId="A8F5F81C7B4D47D9AF9819096E3EE695">
    <w:name w:val="A8F5F81C7B4D47D9AF9819096E3EE695"/>
  </w:style>
  <w:style w:type="paragraph" w:customStyle="1" w:styleId="4C704FCCC9474A4A88A0B58176459FA6">
    <w:name w:val="4C704FCCC9474A4A88A0B58176459FA6"/>
  </w:style>
  <w:style w:type="paragraph" w:customStyle="1" w:styleId="F9F00DD0943242838346E0687DF13ACA">
    <w:name w:val="F9F00DD0943242838346E0687DF13ACA"/>
  </w:style>
  <w:style w:type="paragraph" w:customStyle="1" w:styleId="3E0271FA5A3F4D7FB45B3001BCCE66A7">
    <w:name w:val="3E0271FA5A3F4D7FB45B3001BCCE66A7"/>
    <w:rsid w:val="008048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D4468-E978-4297-8234-E72D6412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GenDoc-EN.dotx</Template>
  <TotalTime>1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TRICK Service</vt:lpstr>
      <vt:lpstr>Système de Gestion de la Sécurité de l’Information (SGSI)</vt:lpstr>
    </vt:vector>
  </TitlesOfParts>
  <Company>Client Short name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TRICK Service</dc:title>
  <dc:subject>Change a TRICK Service profile (TS-ChangeProfil)</dc:subject>
  <dc:creator>itrust</dc:creator>
  <cp:keywords>1.0</cp:keywords>
  <dc:description>Public</dc:description>
  <cp:revision>3</cp:revision>
  <cp:lastPrinted>2018-08-13T09:20:00Z</cp:lastPrinted>
  <dcterms:created xsi:type="dcterms:W3CDTF">2021-12-13T17:23:00Z</dcterms:created>
  <dcterms:modified xsi:type="dcterms:W3CDTF">2025-04-11T08:45:00Z</dcterms:modified>
  <cp:category>Procedure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U_LV1">
    <vt:i4>0</vt:i4>
  </property>
  <property fmtid="{D5CDD505-2E9C-101B-9397-08002B2CF9AE}" pid="3" name="VU_LV2">
    <vt:i4>0</vt:i4>
  </property>
  <property fmtid="{D5CDD505-2E9C-101B-9397-08002B2CF9AE}" pid="4" name="VU_LV3">
    <vt:i4>0</vt:i4>
  </property>
  <property fmtid="{D5CDD505-2E9C-101B-9397-08002B2CF9AE}" pid="5" name="VU_LV4">
    <vt:i4>0</vt:i4>
  </property>
  <property fmtid="{D5CDD505-2E9C-101B-9397-08002B2CF9AE}" pid="6" name="VU_LV5">
    <vt:i4>0</vt:i4>
  </property>
  <property fmtid="{D5CDD505-2E9C-101B-9397-08002B2CF9AE}" pid="7" name="VU_LV6">
    <vt:i4>0</vt:i4>
  </property>
  <property fmtid="{D5CDD505-2E9C-101B-9397-08002B2CF9AE}" pid="8" name="VU_LV7">
    <vt:i4>0</vt:i4>
  </property>
  <property fmtid="{D5CDD505-2E9C-101B-9397-08002B2CF9AE}" pid="9" name="IM_LV1">
    <vt:i4>0</vt:i4>
  </property>
  <property fmtid="{D5CDD505-2E9C-101B-9397-08002B2CF9AE}" pid="10" name="IM_LV2">
    <vt:i4>0</vt:i4>
  </property>
  <property fmtid="{D5CDD505-2E9C-101B-9397-08002B2CF9AE}" pid="11" name="IM_LV3">
    <vt:i4>0</vt:i4>
  </property>
  <property fmtid="{D5CDD505-2E9C-101B-9397-08002B2CF9AE}" pid="12" name="IM_LV4">
    <vt:i4>0</vt:i4>
  </property>
  <property fmtid="{D5CDD505-2E9C-101B-9397-08002B2CF9AE}" pid="13" name="TA_LV1">
    <vt:i4>2</vt:i4>
  </property>
  <property fmtid="{D5CDD505-2E9C-101B-9397-08002B2CF9AE}" pid="14" name="TA_LV2">
    <vt:i4>0</vt:i4>
  </property>
  <property fmtid="{D5CDD505-2E9C-101B-9397-08002B2CF9AE}" pid="15" name="TA_LV3">
    <vt:i4>0</vt:i4>
  </property>
  <property fmtid="{D5CDD505-2E9C-101B-9397-08002B2CF9AE}" pid="16" name="TA_LV4">
    <vt:i4>2</vt:i4>
  </property>
  <property fmtid="{D5CDD505-2E9C-101B-9397-08002B2CF9AE}" pid="17" name="TA_LV5">
    <vt:i4>0</vt:i4>
  </property>
  <property fmtid="{D5CDD505-2E9C-101B-9397-08002B2CF9AE}" pid="18" name="TA_LV6">
    <vt:i4>0</vt:i4>
  </property>
  <property fmtid="{D5CDD505-2E9C-101B-9397-08002B2CF9AE}" pid="19" name="TA_LV7">
    <vt:i4>0</vt:i4>
  </property>
  <property fmtid="{D5CDD505-2E9C-101B-9397-08002B2CF9AE}" pid="20" name="TA_LV8">
    <vt:i4>0</vt:i4>
  </property>
  <property fmtid="{D5CDD505-2E9C-101B-9397-08002B2CF9AE}" pid="21" name="TA_LV9">
    <vt:i4>0</vt:i4>
  </property>
  <property fmtid="{D5CDD505-2E9C-101B-9397-08002B2CF9AE}" pid="22" name="TA_LV10">
    <vt:i4>0</vt:i4>
  </property>
  <property fmtid="{D5CDD505-2E9C-101B-9397-08002B2CF9AE}" pid="23" name="LANG">
    <vt:lpwstr>EN</vt:lpwstr>
  </property>
  <property fmtid="{D5CDD505-2E9C-101B-9397-08002B2CF9AE}" pid="24" name="RE_LV1">
    <vt:i4>0</vt:i4>
  </property>
  <property fmtid="{D5CDD505-2E9C-101B-9397-08002B2CF9AE}" pid="25" name="RE_LV2">
    <vt:i4>2</vt:i4>
  </property>
  <property fmtid="{D5CDD505-2E9C-101B-9397-08002B2CF9AE}" pid="26" name="RE_LV3">
    <vt:i4>3</vt:i4>
  </property>
  <property fmtid="{D5CDD505-2E9C-101B-9397-08002B2CF9AE}" pid="27" name="RE_LV4">
    <vt:i4>3</vt:i4>
  </property>
  <property fmtid="{D5CDD505-2E9C-101B-9397-08002B2CF9AE}" pid="28" name="RE_LV5">
    <vt:i4>0</vt:i4>
  </property>
  <property fmtid="{D5CDD505-2E9C-101B-9397-08002B2CF9AE}" pid="29" name="RE_LV6">
    <vt:i4>0</vt:i4>
  </property>
  <property fmtid="{D5CDD505-2E9C-101B-9397-08002B2CF9AE}" pid="30" name="CO_LV1">
    <vt:i4>1</vt:i4>
  </property>
  <property fmtid="{D5CDD505-2E9C-101B-9397-08002B2CF9AE}" pid="31" name="CO_LV2">
    <vt:i4>0</vt:i4>
  </property>
  <property fmtid="{D5CDD505-2E9C-101B-9397-08002B2CF9AE}" pid="32" name="CO_LV3">
    <vt:i4>0</vt:i4>
  </property>
  <property fmtid="{D5CDD505-2E9C-101B-9397-08002B2CF9AE}" pid="33" name="CO_LV4">
    <vt:i4>0</vt:i4>
  </property>
  <property fmtid="{D5CDD505-2E9C-101B-9397-08002B2CF9AE}" pid="34" name="CO_LV5">
    <vt:i4>0</vt:i4>
  </property>
  <property fmtid="{D5CDD505-2E9C-101B-9397-08002B2CF9AE}" pid="35" name="CO_LV6">
    <vt:i4>0</vt:i4>
  </property>
  <property fmtid="{D5CDD505-2E9C-101B-9397-08002B2CF9AE}" pid="36" name="CO_LV7">
    <vt:i4>0</vt:i4>
  </property>
  <property fmtid="{D5CDD505-2E9C-101B-9397-08002B2CF9AE}" pid="37" name="CO_LV8">
    <vt:i4>0</vt:i4>
  </property>
  <property fmtid="{D5CDD505-2E9C-101B-9397-08002B2CF9AE}" pid="38" name="EV_DO">
    <vt:lpwstr>Excellent</vt:lpwstr>
  </property>
  <property fmtid="{D5CDD505-2E9C-101B-9397-08002B2CF9AE}" pid="39" name="NB_DO">
    <vt:i4>1</vt:i4>
  </property>
  <property fmtid="{D5CDD505-2E9C-101B-9397-08002B2CF9AE}" pid="40" name="AC_LV1">
    <vt:i4>0</vt:i4>
  </property>
  <property fmtid="{D5CDD505-2E9C-101B-9397-08002B2CF9AE}" pid="41" name="AC_LV2">
    <vt:i4>0</vt:i4>
  </property>
  <property fmtid="{D5CDD505-2E9C-101B-9397-08002B2CF9AE}" pid="42" name="AC_LV3">
    <vt:i4>0</vt:i4>
  </property>
  <property fmtid="{D5CDD505-2E9C-101B-9397-08002B2CF9AE}" pid="43" name="AC_LV4">
    <vt:i4>1</vt:i4>
  </property>
  <property fmtid="{D5CDD505-2E9C-101B-9397-08002B2CF9AE}" pid="44" name="AC_LV5">
    <vt:i4>0</vt:i4>
  </property>
  <property fmtid="{D5CDD505-2E9C-101B-9397-08002B2CF9AE}" pid="45" name="AC_LV6">
    <vt:i4>0</vt:i4>
  </property>
  <property fmtid="{D5CDD505-2E9C-101B-9397-08002B2CF9AE}" pid="46" name="NC_LV1">
    <vt:i4>0</vt:i4>
  </property>
  <property fmtid="{D5CDD505-2E9C-101B-9397-08002B2CF9AE}" pid="47" name="NC_LV2">
    <vt:i4>0</vt:i4>
  </property>
  <property fmtid="{D5CDD505-2E9C-101B-9397-08002B2CF9AE}" pid="48" name="NC_LV3">
    <vt:i4>0</vt:i4>
  </property>
  <property fmtid="{D5CDD505-2E9C-101B-9397-08002B2CF9AE}" pid="49" name="MAX_VU_Value">
    <vt:i4>0</vt:i4>
  </property>
  <property fmtid="{D5CDD505-2E9C-101B-9397-08002B2CF9AE}" pid="50" name="MAX_VU_Type">
    <vt:lpwstr>Infrastructure</vt:lpwstr>
  </property>
  <property fmtid="{D5CDD505-2E9C-101B-9397-08002B2CF9AE}" pid="51" name="TE_DO">
    <vt:i4>1</vt:i4>
  </property>
  <property fmtid="{D5CDD505-2E9C-101B-9397-08002B2CF9AE}" pid="52" name="NB_TA">
    <vt:i4>4</vt:i4>
  </property>
  <property fmtid="{D5CDD505-2E9C-101B-9397-08002B2CF9AE}" pid="53" name="RP_LV1">
    <vt:i4>0</vt:i4>
  </property>
  <property fmtid="{D5CDD505-2E9C-101B-9397-08002B2CF9AE}" pid="54" name="RP_LV2">
    <vt:i4>0</vt:i4>
  </property>
  <property fmtid="{D5CDD505-2E9C-101B-9397-08002B2CF9AE}" pid="55" name="RP_LV3">
    <vt:i4>0</vt:i4>
  </property>
  <property fmtid="{D5CDD505-2E9C-101B-9397-08002B2CF9AE}" pid="56" name="Framework">
    <vt:lpwstr>"Name of the framework"</vt:lpwstr>
  </property>
  <property fmtid="{D5CDD505-2E9C-101B-9397-08002B2CF9AE}" pid="57" name="Standard">
    <vt:lpwstr>"Name of the standard"</vt:lpwstr>
  </property>
  <property fmtid="{D5CDD505-2E9C-101B-9397-08002B2CF9AE}" pid="58" name="Framework_Version">
    <vt:lpwstr>V1.0</vt:lpwstr>
  </property>
  <property fmtid="{D5CDD505-2E9C-101B-9397-08002B2CF9AE}" pid="59" name="THD_RE">
    <vt:i4>4</vt:i4>
  </property>
  <property fmtid="{D5CDD505-2E9C-101B-9397-08002B2CF9AE}" pid="60" name="THD_AC">
    <vt:i4>4</vt:i4>
  </property>
  <property fmtid="{D5CDD505-2E9C-101B-9397-08002B2CF9AE}" pid="61" name="THD_IM">
    <vt:i4>1</vt:i4>
  </property>
</Properties>
</file>