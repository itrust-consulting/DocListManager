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Look w:val="04A0" w:firstRow="1" w:lastRow="0" w:firstColumn="1" w:lastColumn="0" w:noHBand="0" w:noVBand="1"/>
      </w:tblPr>
      <w:tblGrid>
        <w:gridCol w:w="9748"/>
      </w:tblGrid>
      <w:tr w:rsidR="001B0502" w:rsidRPr="006F2EBE" w14:paraId="4DE19655" w14:textId="77777777" w:rsidTr="00DD4EC3">
        <w:trPr>
          <w:trHeight w:hRule="exact" w:val="2324"/>
        </w:trPr>
        <w:tc>
          <w:tcPr>
            <w:tcW w:w="9748" w:type="dxa"/>
            <w:vAlign w:val="center"/>
          </w:tcPr>
          <w:p w14:paraId="144FA109" w14:textId="77777777" w:rsidR="001B0502" w:rsidRPr="006F2EBE" w:rsidRDefault="009B1A50" w:rsidP="001359EF">
            <w:pPr>
              <w:pStyle w:val="ListNumber"/>
              <w:rPr>
                <w:noProof/>
              </w:rPr>
            </w:pPr>
            <w:r w:rsidRPr="006F2EBE">
              <w:rPr>
                <w:noProof/>
                <w:lang w:eastAsia="en-GB"/>
              </w:rPr>
              <w:drawing>
                <wp:inline distT="0" distB="0" distL="0" distR="0" wp14:anchorId="4304BBAB" wp14:editId="27A05B2D">
                  <wp:extent cx="2699293" cy="154432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982" cy="154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7A8" w:rsidRPr="006F2EBE" w14:paraId="5D523478" w14:textId="77777777" w:rsidTr="00DD4EC3">
        <w:trPr>
          <w:trHeight w:hRule="exact" w:val="2126"/>
        </w:trPr>
        <w:tc>
          <w:tcPr>
            <w:tcW w:w="9748" w:type="dxa"/>
            <w:vAlign w:val="center"/>
          </w:tcPr>
          <w:p w14:paraId="62512054" w14:textId="77777777" w:rsidR="008A57A8" w:rsidRPr="006F2EBE" w:rsidRDefault="00000000" w:rsidP="006F2EBE">
            <w:pPr>
              <w:pStyle w:val="DocType"/>
              <w:ind w:left="284" w:right="284"/>
            </w:pPr>
            <w:sdt>
              <w:sdtPr>
                <w:alias w:val="Type of document"/>
                <w:tag w:val=""/>
                <w:id w:val="-775867391"/>
                <w:placeholder>
                  <w:docPart w:val="A32D34ED9BA34918BF27AD834B07BC06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6F2EBE" w:rsidRPr="006F2EBE">
                  <w:t>Procedure</w:t>
                </w:r>
              </w:sdtContent>
            </w:sdt>
          </w:p>
        </w:tc>
      </w:tr>
      <w:tr w:rsidR="00265EB3" w:rsidRPr="006F2EBE" w14:paraId="4CCEF29F" w14:textId="77777777" w:rsidTr="00DD4EC3">
        <w:trPr>
          <w:trHeight w:hRule="exact" w:val="1701"/>
        </w:trPr>
        <w:tc>
          <w:tcPr>
            <w:tcW w:w="9748" w:type="dxa"/>
            <w:vAlign w:val="center"/>
          </w:tcPr>
          <w:p w14:paraId="35B3C665" w14:textId="77777777" w:rsidR="008A57A8" w:rsidRPr="006F2EBE" w:rsidRDefault="00000000" w:rsidP="006F2EBE">
            <w:pPr>
              <w:pStyle w:val="Title"/>
              <w:rPr>
                <w:lang w:val="fr-FR"/>
              </w:rPr>
            </w:pPr>
            <w:sdt>
              <w:sdtPr>
                <w:alias w:val="Title"/>
                <w:tag w:val=""/>
                <w:id w:val="1061288612"/>
                <w:placeholder>
                  <w:docPart w:val="E63C8B44ACB84144AD5D294B6A82462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6F2EBE" w:rsidRPr="006F2EBE">
                  <w:t>TRICK Service</w:t>
                </w:r>
              </w:sdtContent>
            </w:sdt>
          </w:p>
        </w:tc>
      </w:tr>
      <w:tr w:rsidR="008A57A8" w:rsidRPr="006F2EBE" w14:paraId="109DC5DA" w14:textId="77777777" w:rsidTr="00DD4EC3">
        <w:trPr>
          <w:trHeight w:val="2268"/>
        </w:trPr>
        <w:tc>
          <w:tcPr>
            <w:tcW w:w="9748" w:type="dxa"/>
            <w:vAlign w:val="center"/>
          </w:tcPr>
          <w:p w14:paraId="3A3EA71D" w14:textId="3DD46FFD" w:rsidR="008A57A8" w:rsidRPr="006823B9" w:rsidRDefault="00000000" w:rsidP="006F2EBE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bject"/>
                <w:tag w:val=""/>
                <w:id w:val="1047265912"/>
                <w:placeholder>
                  <w:docPart w:val="03C36B445CBC440B81048CBF4C7B42AE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6F2EBE" w:rsidRPr="006823B9">
                  <w:rPr>
                    <w:lang w:val="en-GB"/>
                  </w:rPr>
                  <w:t>Upgrade measure collection to new version of standard</w:t>
                </w:r>
                <w:r w:rsidR="006823B9" w:rsidRPr="006823B9">
                  <w:rPr>
                    <w:lang w:val="en-GB"/>
                  </w:rPr>
                  <w:t xml:space="preserve"> </w:t>
                </w:r>
                <w:r w:rsidR="006823B9">
                  <w:t>(TS-</w:t>
                </w:r>
                <w:proofErr w:type="spellStart"/>
                <w:r w:rsidR="006823B9">
                  <w:t>UpgrStd</w:t>
                </w:r>
                <w:proofErr w:type="spellEnd"/>
                <w:r w:rsidR="006823B9">
                  <w:t>)</w:t>
                </w:r>
              </w:sdtContent>
            </w:sdt>
          </w:p>
        </w:tc>
      </w:tr>
    </w:tbl>
    <w:p w14:paraId="0FBBE629" w14:textId="77777777" w:rsidR="00DD4EC3" w:rsidRPr="006823B9" w:rsidRDefault="00DD4EC3">
      <w:pPr>
        <w:rPr>
          <w:lang w:val="en-GB"/>
        </w:rPr>
      </w:pPr>
    </w:p>
    <w:p w14:paraId="36795B95" w14:textId="77777777" w:rsidR="00DD4EC3" w:rsidRPr="006F2EBE" w:rsidRDefault="003559F9" w:rsidP="00FB6D94">
      <w:pPr>
        <w:pStyle w:val="HDocProp"/>
        <w:rPr>
          <w:lang w:val="fr-FR"/>
        </w:rPr>
      </w:pPr>
      <w:r w:rsidRPr="006F2EBE">
        <w:rPr>
          <w:lang w:val="fr-FR"/>
        </w:rPr>
        <w:t>General information</w:t>
      </w:r>
    </w:p>
    <w:tbl>
      <w:tblPr>
        <w:tblStyle w:val="TableBLight"/>
        <w:tblW w:w="4946" w:type="pct"/>
        <w:tblLook w:val="0480" w:firstRow="0" w:lastRow="0" w:firstColumn="1" w:lastColumn="0" w:noHBand="0" w:noVBand="1"/>
      </w:tblPr>
      <w:tblGrid>
        <w:gridCol w:w="2376"/>
        <w:gridCol w:w="7372"/>
      </w:tblGrid>
      <w:tr w:rsidR="00C43BE2" w:rsidRPr="006F2EBE" w14:paraId="37E65642" w14:textId="77777777" w:rsidTr="006823B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8BB2ECE" w14:textId="77777777" w:rsidR="003559F9" w:rsidRPr="006F2EBE" w:rsidRDefault="003559F9" w:rsidP="003559F9">
            <w:pPr>
              <w:pStyle w:val="TabText1"/>
              <w:jc w:val="left"/>
            </w:pPr>
            <w:r w:rsidRPr="006F2EBE">
              <w:t>Sequence number</w:t>
            </w:r>
          </w:p>
        </w:tc>
        <w:tc>
          <w:tcPr>
            <w:tcW w:w="7372" w:type="dxa"/>
          </w:tcPr>
          <w:p w14:paraId="6FFF8035" w14:textId="2DAF0878" w:rsidR="00C43BE2" w:rsidRPr="006F2EBE" w:rsidRDefault="006F2EBE" w:rsidP="000949FE">
            <w:pPr>
              <w:pStyle w:val="TabText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R6</w:t>
            </w:r>
            <w:r w:rsidR="008F7EC1">
              <w:t>8</w:t>
            </w:r>
            <w:r>
              <w:t>6</w:t>
            </w:r>
          </w:p>
        </w:tc>
      </w:tr>
      <w:tr w:rsidR="00C43BE2" w:rsidRPr="006F2EBE" w14:paraId="488A2148" w14:textId="77777777" w:rsidTr="006823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A87F620" w14:textId="77777777" w:rsidR="00C43BE2" w:rsidRPr="006F2EBE" w:rsidRDefault="00C43BE2" w:rsidP="000949FE">
            <w:pPr>
              <w:pStyle w:val="TabText1"/>
              <w:jc w:val="left"/>
            </w:pPr>
            <w:r w:rsidRPr="006F2EBE">
              <w:t>Version</w:t>
            </w:r>
          </w:p>
        </w:tc>
        <w:tc>
          <w:tcPr>
            <w:tcW w:w="7372" w:type="dxa"/>
          </w:tcPr>
          <w:p w14:paraId="6CF9DC6D" w14:textId="77777777" w:rsidR="00C43BE2" w:rsidRPr="006F2EBE" w:rsidRDefault="00000000" w:rsidP="007173F5">
            <w:pPr>
              <w:pStyle w:val="TabText1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alias w:val="Version"/>
                <w:tag w:val=""/>
                <w:id w:val="2063516404"/>
                <w:placeholder>
                  <w:docPart w:val="ECA06289C72B4C6E975F8024F64BEFD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7173F5">
                  <w:t>1.0</w:t>
                </w:r>
              </w:sdtContent>
            </w:sdt>
          </w:p>
        </w:tc>
      </w:tr>
      <w:tr w:rsidR="00C43BE2" w:rsidRPr="006F2EBE" w14:paraId="73261E7E" w14:textId="77777777" w:rsidTr="006823B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62B9F58" w14:textId="77777777" w:rsidR="00C43BE2" w:rsidRPr="006F2EBE" w:rsidRDefault="003559F9" w:rsidP="000949FE">
            <w:pPr>
              <w:pStyle w:val="TabText1"/>
              <w:jc w:val="left"/>
            </w:pPr>
            <w:r w:rsidRPr="006F2EBE">
              <w:t>State</w:t>
            </w:r>
          </w:p>
        </w:tc>
        <w:sdt>
          <w:sdtPr>
            <w:alias w:val="State"/>
            <w:tag w:val="État"/>
            <w:id w:val="-566890232"/>
            <w:placeholder>
              <w:docPart w:val="D0EAC927ADEB457AB9573F43A929C959"/>
            </w:placeholder>
            <w:comboBox>
              <w:listItem w:displayText="Draft" w:value="Draft"/>
              <w:listItem w:displayText="Final draft" w:value="Final draft"/>
              <w:listItem w:displayText="Final" w:value="Final"/>
            </w:comboBox>
          </w:sdtPr>
          <w:sdtContent>
            <w:tc>
              <w:tcPr>
                <w:tcW w:w="7372" w:type="dxa"/>
              </w:tcPr>
              <w:p w14:paraId="028CEB28" w14:textId="77777777" w:rsidR="00C43BE2" w:rsidRPr="006F2EBE" w:rsidRDefault="00AB6911" w:rsidP="000949FE">
                <w:pPr>
                  <w:pStyle w:val="TabText1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Final</w:t>
                </w:r>
              </w:p>
            </w:tc>
          </w:sdtContent>
        </w:sdt>
      </w:tr>
      <w:tr w:rsidR="006274DD" w:rsidRPr="006F2EBE" w14:paraId="44F8DD4E" w14:textId="77777777" w:rsidTr="006823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86CB420" w14:textId="77777777" w:rsidR="006274DD" w:rsidRPr="006F2EBE" w:rsidRDefault="003559F9" w:rsidP="000949FE">
            <w:pPr>
              <w:pStyle w:val="TabText1"/>
              <w:jc w:val="left"/>
            </w:pPr>
            <w:r w:rsidRPr="006F2EBE">
              <w:t>Approved by</w:t>
            </w:r>
          </w:p>
        </w:tc>
        <w:tc>
          <w:tcPr>
            <w:tcW w:w="7372" w:type="dxa"/>
          </w:tcPr>
          <w:p w14:paraId="1D46ECD8" w14:textId="77777777" w:rsidR="006274DD" w:rsidRPr="006F2EBE" w:rsidRDefault="007173F5" w:rsidP="000949FE">
            <w:pPr>
              <w:pStyle w:val="TabText1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J. </w:t>
            </w:r>
            <w:proofErr w:type="spellStart"/>
            <w:r>
              <w:t>Lancrenon</w:t>
            </w:r>
            <w:proofErr w:type="spellEnd"/>
          </w:p>
        </w:tc>
      </w:tr>
      <w:tr w:rsidR="00C43BE2" w:rsidRPr="006F2EBE" w14:paraId="4A808AE5" w14:textId="77777777" w:rsidTr="006823B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A4ED414" w14:textId="77777777" w:rsidR="00C43BE2" w:rsidRPr="006F2EBE" w:rsidRDefault="003559F9" w:rsidP="000949FE">
            <w:pPr>
              <w:pStyle w:val="TabText1"/>
              <w:jc w:val="left"/>
            </w:pPr>
            <w:r w:rsidRPr="006F2EBE">
              <w:t>Date</w:t>
            </w:r>
          </w:p>
        </w:tc>
        <w:sdt>
          <w:sdtPr>
            <w:alias w:val="Approval date"/>
            <w:tag w:val="Approval date"/>
            <w:id w:val="-1232544643"/>
            <w:placeholder>
              <w:docPart w:val="654A6D663A434E0AA11E38C4E6A7F845"/>
            </w:placeholder>
            <w:date w:fullDate="2018-08-13T00:00:00Z">
              <w:dateFormat w:val="dd/MM/yyyy"/>
              <w:lid w:val="fr-LU"/>
              <w:storeMappedDataAs w:val="dateTime"/>
              <w:calendar w:val="gregorian"/>
            </w:date>
          </w:sdtPr>
          <w:sdtContent>
            <w:tc>
              <w:tcPr>
                <w:tcW w:w="7372" w:type="dxa"/>
              </w:tcPr>
              <w:p w14:paraId="5D2AB577" w14:textId="77777777" w:rsidR="00C43BE2" w:rsidRPr="006F2EBE" w:rsidRDefault="007173F5" w:rsidP="000949FE">
                <w:pPr>
                  <w:pStyle w:val="TabText1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fr-LU"/>
                  </w:rPr>
                  <w:t>13/08/2018</w:t>
                </w:r>
              </w:p>
            </w:tc>
          </w:sdtContent>
        </w:sdt>
      </w:tr>
      <w:tr w:rsidR="00980476" w:rsidRPr="006F2EBE" w14:paraId="75CBA48A" w14:textId="77777777" w:rsidTr="006823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05D45EA" w14:textId="77777777" w:rsidR="00980476" w:rsidRPr="006F2EBE" w:rsidRDefault="00980476" w:rsidP="000949FE">
            <w:pPr>
              <w:pStyle w:val="TabText1"/>
              <w:jc w:val="left"/>
            </w:pPr>
            <w:r w:rsidRPr="006F2EBE">
              <w:t>Classification</w:t>
            </w:r>
          </w:p>
        </w:tc>
        <w:sdt>
          <w:sdtPr>
            <w:alias w:val="Classification"/>
            <w:tag w:val=""/>
            <w:id w:val="1348145226"/>
            <w:placeholder>
              <w:docPart w:val="7F1498641D6B440E8BF6306AE22184B4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7372" w:type="dxa"/>
              </w:tcPr>
              <w:p w14:paraId="554FE9DD" w14:textId="77777777" w:rsidR="00980476" w:rsidRPr="006F2EBE" w:rsidRDefault="006F2EBE" w:rsidP="006F2EBE">
                <w:pPr>
                  <w:pStyle w:val="TabText1"/>
                  <w:jc w:val="lef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Public</w:t>
                </w:r>
              </w:p>
            </w:tc>
          </w:sdtContent>
        </w:sdt>
      </w:tr>
    </w:tbl>
    <w:p w14:paraId="2074397F" w14:textId="77777777" w:rsidR="00A1100E" w:rsidRPr="006F2EBE" w:rsidRDefault="00A1100E" w:rsidP="00E5766B"/>
    <w:p w14:paraId="28398DE1" w14:textId="63496EB5" w:rsidR="00A60427" w:rsidRPr="00A60427" w:rsidRDefault="0078413D" w:rsidP="001C3649">
      <w:pPr>
        <w:spacing w:after="120"/>
      </w:pPr>
      <w:r w:rsidRPr="006F2EBE">
        <w:rPr>
          <w:b/>
        </w:rPr>
        <w:br w:type="page"/>
      </w:r>
    </w:p>
    <w:sectPr w:rsidR="00A60427" w:rsidRPr="00A60427" w:rsidSect="00096979">
      <w:headerReference w:type="default" r:id="rId9"/>
      <w:footerReference w:type="default" r:id="rId10"/>
      <w:pgSz w:w="11907" w:h="16840" w:code="9"/>
      <w:pgMar w:top="1418" w:right="851" w:bottom="1134" w:left="851" w:header="425" w:footer="57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B0C83" w14:textId="77777777" w:rsidR="003E278C" w:rsidRDefault="003E278C" w:rsidP="00E5766B">
      <w:r>
        <w:separator/>
      </w:r>
    </w:p>
  </w:endnote>
  <w:endnote w:type="continuationSeparator" w:id="0">
    <w:p w14:paraId="0D558EFD" w14:textId="77777777" w:rsidR="003E278C" w:rsidRDefault="003E278C" w:rsidP="00E5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</w:tblBorders>
      <w:tblCellMar>
        <w:top w:w="57" w:type="dxa"/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152"/>
      <w:gridCol w:w="2626"/>
    </w:tblGrid>
    <w:tr w:rsidR="001B2718" w:rsidRPr="007E64A5" w14:paraId="7164F9E9" w14:textId="77777777" w:rsidTr="00031A6B">
      <w:trPr>
        <w:trHeight w:val="420"/>
      </w:trPr>
      <w:tc>
        <w:tcPr>
          <w:tcW w:w="3657" w:type="pct"/>
        </w:tcPr>
        <w:p w14:paraId="4E2204CF" w14:textId="77777777" w:rsidR="001B2718" w:rsidRPr="00C96067" w:rsidRDefault="001B2718" w:rsidP="00157746">
          <w:pPr>
            <w:pStyle w:val="Headerfootertext"/>
          </w:pPr>
          <w:r>
            <w:t>Re</w:t>
          </w:r>
          <w:r w:rsidRPr="00C96067">
            <w:t xml:space="preserve">f. </w:t>
          </w:r>
          <w:r w:rsidRPr="007E64A5">
            <w:fldChar w:fldCharType="begin"/>
          </w:r>
          <w:r w:rsidRPr="00C96067">
            <w:instrText xml:space="preserve"> FILENAME </w:instrText>
          </w:r>
          <w:r w:rsidRPr="007E64A5">
            <w:fldChar w:fldCharType="separate"/>
          </w:r>
          <w:r w:rsidR="00E579F0">
            <w:rPr>
              <w:noProof/>
            </w:rPr>
            <w:t>PRO_R606_UpgrStd_v1.0.docx</w:t>
          </w:r>
          <w:r w:rsidRPr="007E64A5">
            <w:fldChar w:fldCharType="end"/>
          </w:r>
        </w:p>
      </w:tc>
      <w:tc>
        <w:tcPr>
          <w:tcW w:w="1343" w:type="pct"/>
        </w:tcPr>
        <w:sdt>
          <w:sdtPr>
            <w:id w:val="589430426"/>
            <w:docPartObj>
              <w:docPartGallery w:val="Page Numbers (Top of Page)"/>
              <w:docPartUnique/>
            </w:docPartObj>
          </w:sdtPr>
          <w:sdtContent>
            <w:p w14:paraId="0A1F64A6" w14:textId="77777777" w:rsidR="001B2718" w:rsidRPr="007E64A5" w:rsidRDefault="001B2718" w:rsidP="00157746">
              <w:pPr>
                <w:pStyle w:val="Headerfootertext"/>
                <w:jc w:val="right"/>
              </w:pPr>
              <w:r w:rsidRPr="0007775C">
                <w:t xml:space="preserve">Page </w:t>
              </w:r>
              <w:r w:rsidRPr="0007775C">
                <w:fldChar w:fldCharType="begin"/>
              </w:r>
              <w:r w:rsidRPr="0007775C">
                <w:instrText xml:space="preserve"> PAGE </w:instrText>
              </w:r>
              <w:r w:rsidRPr="0007775C">
                <w:fldChar w:fldCharType="separate"/>
              </w:r>
              <w:r w:rsidR="00AB6911">
                <w:rPr>
                  <w:noProof/>
                </w:rPr>
                <w:t>9</w:t>
              </w:r>
              <w:r w:rsidRPr="0007775C">
                <w:fldChar w:fldCharType="end"/>
              </w:r>
              <w:r w:rsidRPr="0007775C">
                <w:t xml:space="preserve"> </w:t>
              </w:r>
              <w:r>
                <w:t>of</w:t>
              </w:r>
              <w:r w:rsidRPr="0007775C">
                <w:t xml:space="preserve">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 w:rsidR="00AB6911"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14:paraId="49D45608" w14:textId="77777777" w:rsidR="001B2718" w:rsidRDefault="001B2718" w:rsidP="00E576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0F379" w14:textId="77777777" w:rsidR="003E278C" w:rsidRDefault="003E278C" w:rsidP="00E5766B">
      <w:r>
        <w:separator/>
      </w:r>
    </w:p>
  </w:footnote>
  <w:footnote w:type="continuationSeparator" w:id="0">
    <w:p w14:paraId="1E3C08E4" w14:textId="77777777" w:rsidR="003E278C" w:rsidRDefault="003E278C" w:rsidP="00E5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112"/>
      <w:gridCol w:w="1133"/>
      <w:gridCol w:w="4393"/>
    </w:tblGrid>
    <w:tr w:rsidR="001B2718" w:rsidRPr="0007775C" w14:paraId="1166B93C" w14:textId="77777777" w:rsidTr="00280C2A">
      <w:trPr>
        <w:trHeight w:val="20"/>
        <w:jc w:val="center"/>
      </w:trPr>
      <w:tc>
        <w:tcPr>
          <w:tcW w:w="2133" w:type="pct"/>
          <w:vMerge w:val="restart"/>
          <w:vAlign w:val="center"/>
        </w:tcPr>
        <w:p w14:paraId="64385E77" w14:textId="77777777" w:rsidR="001B2718" w:rsidRPr="0007775C" w:rsidRDefault="001B2718" w:rsidP="006D34D8">
          <w:pPr>
            <w:pStyle w:val="Headerfootertext"/>
          </w:pPr>
          <w:r w:rsidRPr="0007775C">
            <w:rPr>
              <w:noProof/>
            </w:rPr>
            <w:drawing>
              <wp:inline distT="0" distB="0" distL="0" distR="0" wp14:anchorId="2E02986D" wp14:editId="349E6843">
                <wp:extent cx="1151831" cy="5400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:\Public\Gouvernance SSI\Administration interne\Corporate identity\RGB _ screen\ANSSI\ANSSI_EXP_RGB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028" b="9028"/>
                        <a:stretch/>
                      </pic:blipFill>
                      <pic:spPr bwMode="auto">
                        <a:xfrm>
                          <a:off x="0" y="0"/>
                          <a:ext cx="1151831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8" w:type="pct"/>
        </w:tcPr>
        <w:p w14:paraId="618CE34E" w14:textId="77777777" w:rsidR="001B2718" w:rsidRPr="00846631" w:rsidRDefault="001B2718" w:rsidP="006D34D8">
          <w:pPr>
            <w:pStyle w:val="Headerfootertitle"/>
          </w:pPr>
          <w:r w:rsidRPr="00846631">
            <w:t>Type/Client</w:t>
          </w:r>
        </w:p>
      </w:tc>
      <w:tc>
        <w:tcPr>
          <w:tcW w:w="2279" w:type="pct"/>
        </w:tcPr>
        <w:p w14:paraId="74F90CA3" w14:textId="77777777" w:rsidR="001B2718" w:rsidRPr="00846631" w:rsidRDefault="00000000" w:rsidP="006D34D8">
          <w:pPr>
            <w:pStyle w:val="Headerfootertext"/>
          </w:pPr>
          <w:sdt>
            <w:sdtPr>
              <w:alias w:val="Type de document"/>
              <w:tag w:val=""/>
              <w:id w:val="76790933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6F2EBE">
                <w:t>Procedure</w:t>
              </w:r>
            </w:sdtContent>
          </w:sdt>
        </w:p>
      </w:tc>
    </w:tr>
    <w:tr w:rsidR="001B2718" w:rsidRPr="0007775C" w14:paraId="06BF648F" w14:textId="77777777" w:rsidTr="00280C2A">
      <w:trPr>
        <w:trHeight w:val="20"/>
        <w:jc w:val="center"/>
      </w:trPr>
      <w:tc>
        <w:tcPr>
          <w:tcW w:w="2133" w:type="pct"/>
          <w:vMerge/>
        </w:tcPr>
        <w:p w14:paraId="2CDCFB8E" w14:textId="77777777" w:rsidR="001B2718" w:rsidRPr="0007775C" w:rsidRDefault="001B2718" w:rsidP="00E5766B"/>
      </w:tc>
      <w:tc>
        <w:tcPr>
          <w:tcW w:w="588" w:type="pct"/>
        </w:tcPr>
        <w:p w14:paraId="34AB3860" w14:textId="77777777" w:rsidR="001B2718" w:rsidRPr="00846631" w:rsidRDefault="001B2718" w:rsidP="00E5766B">
          <w:pPr>
            <w:pStyle w:val="Headerfootertitle"/>
          </w:pPr>
          <w:r w:rsidRPr="00846631">
            <w:t>Proje</w:t>
          </w:r>
          <w:r>
            <w:t>c</w:t>
          </w:r>
          <w:r w:rsidRPr="00846631">
            <w:t>t</w:t>
          </w:r>
        </w:p>
      </w:tc>
      <w:sdt>
        <w:sdtPr>
          <w:alias w:val="Titre"/>
          <w:tag w:val=""/>
          <w:id w:val="28270132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2279" w:type="pct"/>
            </w:tcPr>
            <w:p w14:paraId="279E80C9" w14:textId="77777777" w:rsidR="001B2718" w:rsidRPr="00846631" w:rsidRDefault="006F2EBE" w:rsidP="00E5766B">
              <w:pPr>
                <w:pStyle w:val="Headerfootertext"/>
              </w:pPr>
              <w:r>
                <w:t>TRICK Service</w:t>
              </w:r>
            </w:p>
          </w:tc>
        </w:sdtContent>
      </w:sdt>
    </w:tr>
    <w:tr w:rsidR="001B2718" w:rsidRPr="0007775C" w14:paraId="5188410D" w14:textId="77777777" w:rsidTr="00280C2A">
      <w:trPr>
        <w:trHeight w:val="20"/>
        <w:jc w:val="center"/>
      </w:trPr>
      <w:tc>
        <w:tcPr>
          <w:tcW w:w="2133" w:type="pct"/>
          <w:vMerge/>
        </w:tcPr>
        <w:p w14:paraId="778164A3" w14:textId="77777777" w:rsidR="001B2718" w:rsidRPr="0007775C" w:rsidRDefault="001B2718" w:rsidP="00E5766B"/>
      </w:tc>
      <w:tc>
        <w:tcPr>
          <w:tcW w:w="588" w:type="pct"/>
        </w:tcPr>
        <w:p w14:paraId="39FEC53D" w14:textId="77777777" w:rsidR="001B2718" w:rsidRPr="00846631" w:rsidRDefault="001B2718" w:rsidP="00E5766B">
          <w:pPr>
            <w:pStyle w:val="Headerfootertitle"/>
          </w:pPr>
          <w:r>
            <w:t>Titl</w:t>
          </w:r>
          <w:r w:rsidRPr="00846631">
            <w:t>e</w:t>
          </w:r>
        </w:p>
      </w:tc>
      <w:sdt>
        <w:sdtPr>
          <w:alias w:val="Sujet"/>
          <w:tag w:val=""/>
          <w:id w:val="-747956441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2279" w:type="pct"/>
            </w:tcPr>
            <w:p w14:paraId="7DE19118" w14:textId="3A27BFF4" w:rsidR="001B2718" w:rsidRPr="00846631" w:rsidRDefault="006823B9" w:rsidP="00E5766B">
              <w:pPr>
                <w:pStyle w:val="Headerfootertext"/>
              </w:pPr>
              <w:r>
                <w:t>Upgrade measure collection to new version of standard (TS-</w:t>
              </w:r>
              <w:proofErr w:type="spellStart"/>
              <w:r>
                <w:t>UpgrStd</w:t>
              </w:r>
              <w:proofErr w:type="spellEnd"/>
              <w:r>
                <w:t>)</w:t>
              </w:r>
            </w:p>
          </w:tc>
        </w:sdtContent>
      </w:sdt>
    </w:tr>
    <w:tr w:rsidR="001B2718" w:rsidRPr="0007775C" w14:paraId="2FFF0988" w14:textId="77777777" w:rsidTr="006D34D8">
      <w:trPr>
        <w:trHeight w:val="264"/>
        <w:jc w:val="center"/>
      </w:trPr>
      <w:tc>
        <w:tcPr>
          <w:tcW w:w="2133" w:type="pct"/>
          <w:vMerge/>
        </w:tcPr>
        <w:p w14:paraId="733468F6" w14:textId="77777777" w:rsidR="001B2718" w:rsidRPr="0007775C" w:rsidRDefault="001B2718" w:rsidP="00E5766B"/>
      </w:tc>
      <w:tc>
        <w:tcPr>
          <w:tcW w:w="588" w:type="pct"/>
        </w:tcPr>
        <w:p w14:paraId="3CAB8C05" w14:textId="77777777" w:rsidR="001B2718" w:rsidRPr="00846631" w:rsidRDefault="001B2718" w:rsidP="00E5766B">
          <w:pPr>
            <w:pStyle w:val="Headerfootertitle"/>
          </w:pPr>
          <w:r w:rsidRPr="00846631">
            <w:t>Classification</w:t>
          </w:r>
        </w:p>
      </w:tc>
      <w:sdt>
        <w:sdtPr>
          <w:alias w:val="Classification"/>
          <w:tag w:val=""/>
          <w:id w:val="-2043045219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2279" w:type="pct"/>
            </w:tcPr>
            <w:p w14:paraId="1C276FF7" w14:textId="77777777" w:rsidR="001B2718" w:rsidRPr="00846631" w:rsidRDefault="006F2EBE" w:rsidP="00E5766B">
              <w:pPr>
                <w:pStyle w:val="Headerfootertext"/>
              </w:pPr>
              <w:r>
                <w:t>Public</w:t>
              </w:r>
            </w:p>
          </w:tc>
        </w:sdtContent>
      </w:sdt>
    </w:tr>
  </w:tbl>
  <w:p w14:paraId="661D8616" w14:textId="77777777" w:rsidR="001B2718" w:rsidRPr="005A526D" w:rsidRDefault="001B2718" w:rsidP="00E576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1328A1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3286C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AC30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3407A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D2DC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96161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46835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86B4C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362E28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DA66E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A86F22"/>
    <w:multiLevelType w:val="hybridMultilevel"/>
    <w:tmpl w:val="0D4C5DBE"/>
    <w:lvl w:ilvl="0" w:tplc="4AC869EA">
      <w:start w:val="1"/>
      <w:numFmt w:val="decimal"/>
      <w:pStyle w:val="NCAudit"/>
      <w:lvlText w:val="NC %1."/>
      <w:lvlJc w:val="left"/>
      <w:pPr>
        <w:ind w:left="78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16CB2469"/>
    <w:multiLevelType w:val="multilevel"/>
    <w:tmpl w:val="FC0A9CDE"/>
    <w:styleLink w:val="Bullet"/>
    <w:lvl w:ilvl="0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  <w:color w:val="ED1B2F"/>
      </w:rPr>
    </w:lvl>
    <w:lvl w:ilvl="1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  <w:color w:val="ED1B2F"/>
      </w:rPr>
    </w:lvl>
    <w:lvl w:ilvl="2">
      <w:start w:val="1"/>
      <w:numFmt w:val="bullet"/>
      <w:lvlText w:val=""/>
      <w:lvlJc w:val="left"/>
      <w:pPr>
        <w:ind w:left="1985" w:hanging="284"/>
      </w:pPr>
      <w:rPr>
        <w:rFonts w:ascii="Wingdings" w:hAnsi="Wingdings" w:hint="default"/>
        <w:color w:val="E61F3D"/>
      </w:rPr>
    </w:lvl>
    <w:lvl w:ilvl="3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  <w:color w:val="ED1B2F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4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D93697"/>
    <w:multiLevelType w:val="multilevel"/>
    <w:tmpl w:val="BC7441CC"/>
    <w:lvl w:ilvl="0">
      <w:start w:val="1"/>
      <w:numFmt w:val="decimal"/>
      <w:lvlText w:val="%1"/>
      <w:lvlJc w:val="left"/>
      <w:pPr>
        <w:ind w:left="4827" w:hanging="432"/>
      </w:pPr>
    </w:lvl>
    <w:lvl w:ilvl="1">
      <w:start w:val="1"/>
      <w:numFmt w:val="decimal"/>
      <w:lvlText w:val="%1.%2"/>
      <w:lvlJc w:val="left"/>
      <w:pPr>
        <w:ind w:left="3695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548569B"/>
    <w:multiLevelType w:val="hybridMultilevel"/>
    <w:tmpl w:val="49664AAA"/>
    <w:lvl w:ilvl="0" w:tplc="CC9C0D90">
      <w:start w:val="1"/>
      <w:numFmt w:val="decimal"/>
      <w:pStyle w:val="Impact"/>
      <w:lvlText w:val="IMP %1."/>
      <w:lvlJc w:val="left"/>
      <w:pPr>
        <w:ind w:left="8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7" w15:restartNumberingAfterBreak="0">
    <w:nsid w:val="3B2B0EBD"/>
    <w:multiLevelType w:val="hybridMultilevel"/>
    <w:tmpl w:val="2BA0F3BE"/>
    <w:lvl w:ilvl="0" w:tplc="4706201E">
      <w:start w:val="1"/>
      <w:numFmt w:val="decimal"/>
      <w:pStyle w:val="Robustness"/>
      <w:lvlText w:val="RP 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8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0" w15:restartNumberingAfterBreak="0">
    <w:nsid w:val="4D63081F"/>
    <w:multiLevelType w:val="hybridMultilevel"/>
    <w:tmpl w:val="48762FCE"/>
    <w:lvl w:ilvl="0" w:tplc="5BCC35CE">
      <w:start w:val="1"/>
      <w:numFmt w:val="decimal"/>
      <w:pStyle w:val="ReferenceList"/>
      <w:lvlText w:val="[%1]"/>
      <w:lvlJc w:val="right"/>
      <w:pPr>
        <w:ind w:left="644" w:hanging="360"/>
      </w:pPr>
      <w:rPr>
        <w:rFonts w:ascii="Corbel" w:hAnsi="Corbel" w:hint="default"/>
        <w:color w:val="ED1B2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B24FC9"/>
    <w:multiLevelType w:val="multilevel"/>
    <w:tmpl w:val="1D36112A"/>
    <w:styleLink w:val="EnumrationListe"/>
    <w:lvl w:ilvl="0">
      <w:start w:val="1"/>
      <w:numFmt w:val="decimal"/>
      <w:lvlText w:val="%1."/>
      <w:lvlJc w:val="right"/>
      <w:pPr>
        <w:ind w:left="709" w:hanging="142"/>
      </w:pPr>
      <w:rPr>
        <w:rFonts w:hint="default"/>
        <w:color w:val="E61F3D"/>
      </w:rPr>
    </w:lvl>
    <w:lvl w:ilvl="1">
      <w:start w:val="1"/>
      <w:numFmt w:val="lowerLetter"/>
      <w:lvlText w:val="%2."/>
      <w:lvlJc w:val="right"/>
      <w:pPr>
        <w:tabs>
          <w:tab w:val="num" w:pos="1701"/>
        </w:tabs>
        <w:ind w:left="1418" w:hanging="142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126" w:hanging="141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tabs>
          <w:tab w:val="num" w:pos="2835"/>
        </w:tabs>
        <w:ind w:left="2835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right"/>
      <w:pPr>
        <w:tabs>
          <w:tab w:val="num" w:pos="3402"/>
        </w:tabs>
        <w:ind w:left="3544" w:hanging="142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1"/>
        </w:tabs>
        <w:ind w:left="4253" w:hanging="142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4820"/>
        </w:tabs>
        <w:ind w:left="4961" w:hanging="141"/>
      </w:pPr>
      <w:rPr>
        <w:rFonts w:hint="default"/>
      </w:rPr>
    </w:lvl>
    <w:lvl w:ilvl="7">
      <w:start w:val="1"/>
      <w:numFmt w:val="lowerLetter"/>
      <w:lvlText w:val="%8."/>
      <w:lvlJc w:val="right"/>
      <w:pPr>
        <w:tabs>
          <w:tab w:val="num" w:pos="5557"/>
        </w:tabs>
        <w:ind w:left="5670" w:hanging="14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94"/>
        </w:tabs>
        <w:ind w:left="6379" w:hanging="142"/>
      </w:pPr>
      <w:rPr>
        <w:rFonts w:hint="default"/>
      </w:rPr>
    </w:lvl>
  </w:abstractNum>
  <w:abstractNum w:abstractNumId="22" w15:restartNumberingAfterBreak="0">
    <w:nsid w:val="59667629"/>
    <w:multiLevelType w:val="hybridMultilevel"/>
    <w:tmpl w:val="239C8CE2"/>
    <w:lvl w:ilvl="0" w:tplc="2890A916">
      <w:start w:val="1"/>
      <w:numFmt w:val="decimal"/>
      <w:pStyle w:val="ActionCor"/>
      <w:lvlText w:val="AC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F31CCE"/>
    <w:multiLevelType w:val="multilevel"/>
    <w:tmpl w:val="75D4D5D4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ED1B2F"/>
      </w:rPr>
    </w:lvl>
    <w:lvl w:ilvl="1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ED1B2F"/>
      </w:rPr>
    </w:lvl>
    <w:lvl w:ilvl="2">
      <w:start w:val="1"/>
      <w:numFmt w:val="bullet"/>
      <w:lvlText w:val=""/>
      <w:lvlJc w:val="left"/>
      <w:pPr>
        <w:tabs>
          <w:tab w:val="num" w:pos="1276"/>
        </w:tabs>
        <w:ind w:left="1134" w:hanging="283"/>
      </w:pPr>
      <w:rPr>
        <w:rFonts w:ascii="Wingdings" w:hAnsi="Wingdings" w:hint="default"/>
        <w:color w:val="E61F3D"/>
      </w:rPr>
    </w:lvl>
    <w:lvl w:ilvl="3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ED1B2F"/>
      </w:rPr>
    </w:lvl>
    <w:lvl w:ilvl="4">
      <w:start w:val="1"/>
      <w:numFmt w:val="bullet"/>
      <w:lvlText w:val="o"/>
      <w:lvlJc w:val="left"/>
      <w:pPr>
        <w:ind w:left="1701" w:hanging="28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985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977" w:hanging="425"/>
      </w:pPr>
      <w:rPr>
        <w:rFonts w:ascii="Wingdings" w:hAnsi="Wingdings" w:hint="default"/>
      </w:rPr>
    </w:lvl>
  </w:abstractNum>
  <w:abstractNum w:abstractNumId="24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5" w15:restartNumberingAfterBreak="0">
    <w:nsid w:val="619D217F"/>
    <w:multiLevelType w:val="multilevel"/>
    <w:tmpl w:val="23BEB098"/>
    <w:numStyleLink w:val="CodeList"/>
  </w:abstractNum>
  <w:abstractNum w:abstractNumId="26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27" w15:restartNumberingAfterBreak="0">
    <w:nsid w:val="673D5072"/>
    <w:multiLevelType w:val="hybridMultilevel"/>
    <w:tmpl w:val="3BC69BF6"/>
    <w:lvl w:ilvl="0" w:tplc="AB60EDCC">
      <w:start w:val="1"/>
      <w:numFmt w:val="decimal"/>
      <w:pStyle w:val="RecTechAudit"/>
      <w:lvlText w:val="REC 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277CA4"/>
    <w:multiLevelType w:val="hybridMultilevel"/>
    <w:tmpl w:val="9D6CD090"/>
    <w:lvl w:ilvl="0" w:tplc="E116C6D0">
      <w:start w:val="1"/>
      <w:numFmt w:val="decimal"/>
      <w:pStyle w:val="Vulnerability"/>
      <w:lvlText w:val="VUL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31" w15:restartNumberingAfterBreak="0">
    <w:nsid w:val="752E3D57"/>
    <w:multiLevelType w:val="multilevel"/>
    <w:tmpl w:val="23BEB098"/>
    <w:styleLink w:val="CodeList"/>
    <w:lvl w:ilvl="0">
      <w:start w:val="1"/>
      <w:numFmt w:val="none"/>
      <w:pStyle w:val="CodeAx"/>
      <w:lvlText w:val=""/>
      <w:lvlJc w:val="left"/>
      <w:pPr>
        <w:tabs>
          <w:tab w:val="num" w:pos="0"/>
        </w:tabs>
        <w:ind w:left="340" w:hanging="340"/>
      </w:pPr>
      <w:rPr>
        <w:rFonts w:ascii="Consolas" w:hAnsi="Consolas"/>
        <w:sz w:val="18"/>
      </w:rPr>
    </w:lvl>
    <w:lvl w:ilvl="1">
      <w:start w:val="1"/>
      <w:numFmt w:val="none"/>
      <w:lvlText w:val="%2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2">
      <w:start w:val="1"/>
      <w:numFmt w:val="none"/>
      <w:lvlRestart w:val="0"/>
      <w:lvlText w:val="%3"/>
      <w:lvlJc w:val="left"/>
      <w:pPr>
        <w:tabs>
          <w:tab w:val="num" w:pos="680"/>
        </w:tabs>
        <w:ind w:left="102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1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36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204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041"/>
        </w:tabs>
        <w:ind w:left="238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381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722"/>
        </w:tabs>
        <w:ind w:left="3060" w:hanging="340"/>
      </w:pPr>
      <w:rPr>
        <w:rFonts w:hint="default"/>
      </w:rPr>
    </w:lvl>
  </w:abstractNum>
  <w:abstractNum w:abstractNumId="32" w15:restartNumberingAfterBreak="0">
    <w:nsid w:val="75E51D5A"/>
    <w:multiLevelType w:val="hybridMultilevel"/>
    <w:tmpl w:val="49D01668"/>
    <w:lvl w:ilvl="0" w:tplc="1D2C6EA0">
      <w:start w:val="1"/>
      <w:numFmt w:val="bullet"/>
      <w:pStyle w:val="TabEnum1"/>
      <w:lvlText w:val=""/>
      <w:lvlJc w:val="left"/>
      <w:pPr>
        <w:ind w:left="473" w:hanging="360"/>
      </w:pPr>
      <w:rPr>
        <w:rFonts w:ascii="Wingdings" w:hAnsi="Wingdings" w:hint="default"/>
        <w:color w:val="auto"/>
        <w:sz w:val="18"/>
      </w:rPr>
    </w:lvl>
    <w:lvl w:ilvl="1" w:tplc="046E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3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34" w15:restartNumberingAfterBreak="0">
    <w:nsid w:val="7E2B1E1C"/>
    <w:multiLevelType w:val="hybridMultilevel"/>
    <w:tmpl w:val="95186430"/>
    <w:lvl w:ilvl="0" w:tplc="49CCAB8E">
      <w:start w:val="1"/>
      <w:numFmt w:val="bullet"/>
      <w:pStyle w:val="TabEnum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15903">
    <w:abstractNumId w:val="15"/>
  </w:num>
  <w:num w:numId="2" w16cid:durableId="1992712040">
    <w:abstractNumId w:val="32"/>
  </w:num>
  <w:num w:numId="3" w16cid:durableId="584533722">
    <w:abstractNumId w:val="20"/>
  </w:num>
  <w:num w:numId="4" w16cid:durableId="1145468828">
    <w:abstractNumId w:val="21"/>
  </w:num>
  <w:num w:numId="5" w16cid:durableId="291209052">
    <w:abstractNumId w:val="12"/>
  </w:num>
  <w:num w:numId="6" w16cid:durableId="2030792753">
    <w:abstractNumId w:val="11"/>
  </w:num>
  <w:num w:numId="7" w16cid:durableId="377584112">
    <w:abstractNumId w:val="28"/>
  </w:num>
  <w:num w:numId="8" w16cid:durableId="225724199">
    <w:abstractNumId w:val="16"/>
  </w:num>
  <w:num w:numId="9" w16cid:durableId="1625232375">
    <w:abstractNumId w:val="22"/>
  </w:num>
  <w:num w:numId="10" w16cid:durableId="207648220">
    <w:abstractNumId w:val="27"/>
  </w:num>
  <w:num w:numId="11" w16cid:durableId="927539897">
    <w:abstractNumId w:val="17"/>
  </w:num>
  <w:num w:numId="12" w16cid:durableId="1458838182">
    <w:abstractNumId w:val="23"/>
  </w:num>
  <w:num w:numId="13" w16cid:durableId="664406305">
    <w:abstractNumId w:val="31"/>
  </w:num>
  <w:num w:numId="14" w16cid:durableId="1125275705">
    <w:abstractNumId w:val="25"/>
  </w:num>
  <w:num w:numId="15" w16cid:durableId="176358265">
    <w:abstractNumId w:val="34"/>
  </w:num>
  <w:num w:numId="16" w16cid:durableId="2006857035">
    <w:abstractNumId w:val="9"/>
  </w:num>
  <w:num w:numId="17" w16cid:durableId="1240941649">
    <w:abstractNumId w:val="7"/>
  </w:num>
  <w:num w:numId="18" w16cid:durableId="829753233">
    <w:abstractNumId w:val="6"/>
  </w:num>
  <w:num w:numId="19" w16cid:durableId="1792431226">
    <w:abstractNumId w:val="5"/>
  </w:num>
  <w:num w:numId="20" w16cid:durableId="1296716087">
    <w:abstractNumId w:val="4"/>
  </w:num>
  <w:num w:numId="21" w16cid:durableId="156001045">
    <w:abstractNumId w:val="8"/>
  </w:num>
  <w:num w:numId="22" w16cid:durableId="1770394282">
    <w:abstractNumId w:val="3"/>
  </w:num>
  <w:num w:numId="23" w16cid:durableId="1746292982">
    <w:abstractNumId w:val="2"/>
  </w:num>
  <w:num w:numId="24" w16cid:durableId="159465207">
    <w:abstractNumId w:val="1"/>
  </w:num>
  <w:num w:numId="25" w16cid:durableId="976378986">
    <w:abstractNumId w:val="0"/>
  </w:num>
  <w:num w:numId="26" w16cid:durableId="1561595647">
    <w:abstractNumId w:val="13"/>
  </w:num>
  <w:num w:numId="27" w16cid:durableId="886798711">
    <w:abstractNumId w:val="26"/>
  </w:num>
  <w:num w:numId="28" w16cid:durableId="1383021854">
    <w:abstractNumId w:val="33"/>
  </w:num>
  <w:num w:numId="29" w16cid:durableId="324746088">
    <w:abstractNumId w:val="19"/>
  </w:num>
  <w:num w:numId="30" w16cid:durableId="993216699">
    <w:abstractNumId w:val="18"/>
  </w:num>
  <w:num w:numId="31" w16cid:durableId="972565446">
    <w:abstractNumId w:val="29"/>
  </w:num>
  <w:num w:numId="32" w16cid:durableId="447352720">
    <w:abstractNumId w:val="10"/>
  </w:num>
  <w:num w:numId="33" w16cid:durableId="625162801">
    <w:abstractNumId w:val="30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34" w16cid:durableId="1025058299">
    <w:abstractNumId w:val="14"/>
  </w:num>
  <w:num w:numId="35" w16cid:durableId="1778866505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/>
  <w:attachedTemplate r:id="rId1"/>
  <w:linkStyles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EBE"/>
    <w:rsid w:val="000004EF"/>
    <w:rsid w:val="00002058"/>
    <w:rsid w:val="00002612"/>
    <w:rsid w:val="00003355"/>
    <w:rsid w:val="00005FB2"/>
    <w:rsid w:val="0000664F"/>
    <w:rsid w:val="00007657"/>
    <w:rsid w:val="00010399"/>
    <w:rsid w:val="00010904"/>
    <w:rsid w:val="000160C5"/>
    <w:rsid w:val="000175D1"/>
    <w:rsid w:val="00020992"/>
    <w:rsid w:val="00020DA9"/>
    <w:rsid w:val="0002127E"/>
    <w:rsid w:val="00022CAE"/>
    <w:rsid w:val="00023951"/>
    <w:rsid w:val="0002400A"/>
    <w:rsid w:val="000251F2"/>
    <w:rsid w:val="00026E4F"/>
    <w:rsid w:val="000272E5"/>
    <w:rsid w:val="000301B7"/>
    <w:rsid w:val="00031584"/>
    <w:rsid w:val="00031A6B"/>
    <w:rsid w:val="00034A80"/>
    <w:rsid w:val="00034B25"/>
    <w:rsid w:val="00036F61"/>
    <w:rsid w:val="00040CD7"/>
    <w:rsid w:val="0004570D"/>
    <w:rsid w:val="00045D25"/>
    <w:rsid w:val="0004662F"/>
    <w:rsid w:val="00046BF1"/>
    <w:rsid w:val="00047E4B"/>
    <w:rsid w:val="000500CE"/>
    <w:rsid w:val="00051CD1"/>
    <w:rsid w:val="00052242"/>
    <w:rsid w:val="000535CC"/>
    <w:rsid w:val="000544DA"/>
    <w:rsid w:val="00054A91"/>
    <w:rsid w:val="00060638"/>
    <w:rsid w:val="00060AFE"/>
    <w:rsid w:val="000628B8"/>
    <w:rsid w:val="00063897"/>
    <w:rsid w:val="0006544F"/>
    <w:rsid w:val="00066571"/>
    <w:rsid w:val="00072E1D"/>
    <w:rsid w:val="00074889"/>
    <w:rsid w:val="00076C7E"/>
    <w:rsid w:val="000771A5"/>
    <w:rsid w:val="0007775C"/>
    <w:rsid w:val="000778C8"/>
    <w:rsid w:val="000800D4"/>
    <w:rsid w:val="00085C32"/>
    <w:rsid w:val="00090A0B"/>
    <w:rsid w:val="00092837"/>
    <w:rsid w:val="00094323"/>
    <w:rsid w:val="000949FE"/>
    <w:rsid w:val="00096979"/>
    <w:rsid w:val="000A025C"/>
    <w:rsid w:val="000A3BA1"/>
    <w:rsid w:val="000A551A"/>
    <w:rsid w:val="000A621F"/>
    <w:rsid w:val="000B1F90"/>
    <w:rsid w:val="000B581A"/>
    <w:rsid w:val="000B7086"/>
    <w:rsid w:val="000B7E3D"/>
    <w:rsid w:val="000C19A2"/>
    <w:rsid w:val="000C4039"/>
    <w:rsid w:val="000C6F5B"/>
    <w:rsid w:val="000D042F"/>
    <w:rsid w:val="000D0CAF"/>
    <w:rsid w:val="000D140A"/>
    <w:rsid w:val="000D1417"/>
    <w:rsid w:val="000D24F6"/>
    <w:rsid w:val="000D33D0"/>
    <w:rsid w:val="000D4968"/>
    <w:rsid w:val="000D4D87"/>
    <w:rsid w:val="000D7489"/>
    <w:rsid w:val="000E20EC"/>
    <w:rsid w:val="000F0C72"/>
    <w:rsid w:val="000F0D83"/>
    <w:rsid w:val="000F336E"/>
    <w:rsid w:val="000F4AD5"/>
    <w:rsid w:val="000F4FF4"/>
    <w:rsid w:val="000F5FB6"/>
    <w:rsid w:val="000F63C7"/>
    <w:rsid w:val="000F7D05"/>
    <w:rsid w:val="001020C4"/>
    <w:rsid w:val="00103E21"/>
    <w:rsid w:val="00107BCA"/>
    <w:rsid w:val="00107FA7"/>
    <w:rsid w:val="001121AC"/>
    <w:rsid w:val="00112F80"/>
    <w:rsid w:val="00115B7B"/>
    <w:rsid w:val="00117387"/>
    <w:rsid w:val="00120B41"/>
    <w:rsid w:val="00121284"/>
    <w:rsid w:val="001217E8"/>
    <w:rsid w:val="0012386D"/>
    <w:rsid w:val="00124E32"/>
    <w:rsid w:val="00126F3A"/>
    <w:rsid w:val="0013011E"/>
    <w:rsid w:val="00131E38"/>
    <w:rsid w:val="0013245D"/>
    <w:rsid w:val="00134C7F"/>
    <w:rsid w:val="00134CB2"/>
    <w:rsid w:val="001359EF"/>
    <w:rsid w:val="001368A4"/>
    <w:rsid w:val="00137C71"/>
    <w:rsid w:val="0014719F"/>
    <w:rsid w:val="00147B80"/>
    <w:rsid w:val="00151566"/>
    <w:rsid w:val="00154AE2"/>
    <w:rsid w:val="0015504F"/>
    <w:rsid w:val="00157746"/>
    <w:rsid w:val="00157E84"/>
    <w:rsid w:val="00160B7A"/>
    <w:rsid w:val="00161FAC"/>
    <w:rsid w:val="00162891"/>
    <w:rsid w:val="00164282"/>
    <w:rsid w:val="00167444"/>
    <w:rsid w:val="0017009D"/>
    <w:rsid w:val="00170D4A"/>
    <w:rsid w:val="00174E96"/>
    <w:rsid w:val="00176124"/>
    <w:rsid w:val="00177844"/>
    <w:rsid w:val="00185A80"/>
    <w:rsid w:val="00185CEB"/>
    <w:rsid w:val="001903F3"/>
    <w:rsid w:val="00190678"/>
    <w:rsid w:val="00190C38"/>
    <w:rsid w:val="001925EF"/>
    <w:rsid w:val="001926E0"/>
    <w:rsid w:val="00193CE0"/>
    <w:rsid w:val="00197B46"/>
    <w:rsid w:val="001A333E"/>
    <w:rsid w:val="001A417D"/>
    <w:rsid w:val="001A55CD"/>
    <w:rsid w:val="001A6049"/>
    <w:rsid w:val="001A60FA"/>
    <w:rsid w:val="001A7201"/>
    <w:rsid w:val="001B01E7"/>
    <w:rsid w:val="001B0502"/>
    <w:rsid w:val="001B2718"/>
    <w:rsid w:val="001B4B75"/>
    <w:rsid w:val="001B6466"/>
    <w:rsid w:val="001B7EA5"/>
    <w:rsid w:val="001C3649"/>
    <w:rsid w:val="001C4278"/>
    <w:rsid w:val="001C540D"/>
    <w:rsid w:val="001C62C9"/>
    <w:rsid w:val="001C656F"/>
    <w:rsid w:val="001C7574"/>
    <w:rsid w:val="001D3A93"/>
    <w:rsid w:val="001D7508"/>
    <w:rsid w:val="001E3880"/>
    <w:rsid w:val="001E38DC"/>
    <w:rsid w:val="001E555B"/>
    <w:rsid w:val="001E5FD4"/>
    <w:rsid w:val="001E6FBD"/>
    <w:rsid w:val="001E7357"/>
    <w:rsid w:val="001F00FC"/>
    <w:rsid w:val="001F5C88"/>
    <w:rsid w:val="001F69B4"/>
    <w:rsid w:val="001F6BFD"/>
    <w:rsid w:val="0020382C"/>
    <w:rsid w:val="002042DF"/>
    <w:rsid w:val="00204AD6"/>
    <w:rsid w:val="00206247"/>
    <w:rsid w:val="00211634"/>
    <w:rsid w:val="00211764"/>
    <w:rsid w:val="00212B6B"/>
    <w:rsid w:val="00213F7B"/>
    <w:rsid w:val="0021437E"/>
    <w:rsid w:val="00215547"/>
    <w:rsid w:val="00216DF7"/>
    <w:rsid w:val="00221EB0"/>
    <w:rsid w:val="00221FA5"/>
    <w:rsid w:val="00222396"/>
    <w:rsid w:val="002226BB"/>
    <w:rsid w:val="00222D88"/>
    <w:rsid w:val="0022691C"/>
    <w:rsid w:val="0023064C"/>
    <w:rsid w:val="00230C87"/>
    <w:rsid w:val="00230DF9"/>
    <w:rsid w:val="00232138"/>
    <w:rsid w:val="0023397C"/>
    <w:rsid w:val="002366BF"/>
    <w:rsid w:val="00240933"/>
    <w:rsid w:val="00241BD3"/>
    <w:rsid w:val="002427AA"/>
    <w:rsid w:val="00242D70"/>
    <w:rsid w:val="002450BA"/>
    <w:rsid w:val="00245E71"/>
    <w:rsid w:val="0024634B"/>
    <w:rsid w:val="00251893"/>
    <w:rsid w:val="00253847"/>
    <w:rsid w:val="00254C9F"/>
    <w:rsid w:val="0025558B"/>
    <w:rsid w:val="002579A8"/>
    <w:rsid w:val="00257A50"/>
    <w:rsid w:val="002609C9"/>
    <w:rsid w:val="00260AA3"/>
    <w:rsid w:val="00261002"/>
    <w:rsid w:val="0026288E"/>
    <w:rsid w:val="00263505"/>
    <w:rsid w:val="00263640"/>
    <w:rsid w:val="00263BB7"/>
    <w:rsid w:val="002654AA"/>
    <w:rsid w:val="00265EB3"/>
    <w:rsid w:val="00266B28"/>
    <w:rsid w:val="002671D2"/>
    <w:rsid w:val="00270A51"/>
    <w:rsid w:val="00270E84"/>
    <w:rsid w:val="0027174C"/>
    <w:rsid w:val="00276976"/>
    <w:rsid w:val="00276C34"/>
    <w:rsid w:val="00277371"/>
    <w:rsid w:val="0027779B"/>
    <w:rsid w:val="00280C2A"/>
    <w:rsid w:val="0028346B"/>
    <w:rsid w:val="002837DE"/>
    <w:rsid w:val="00285137"/>
    <w:rsid w:val="00287850"/>
    <w:rsid w:val="00287BFB"/>
    <w:rsid w:val="002908DA"/>
    <w:rsid w:val="00293763"/>
    <w:rsid w:val="00294761"/>
    <w:rsid w:val="00297D38"/>
    <w:rsid w:val="002A0156"/>
    <w:rsid w:val="002A01D7"/>
    <w:rsid w:val="002A0EA0"/>
    <w:rsid w:val="002A1D2C"/>
    <w:rsid w:val="002A2B13"/>
    <w:rsid w:val="002A3B7C"/>
    <w:rsid w:val="002A552D"/>
    <w:rsid w:val="002A5567"/>
    <w:rsid w:val="002A5F38"/>
    <w:rsid w:val="002A6477"/>
    <w:rsid w:val="002A7482"/>
    <w:rsid w:val="002B0571"/>
    <w:rsid w:val="002B2D14"/>
    <w:rsid w:val="002B480E"/>
    <w:rsid w:val="002B4A94"/>
    <w:rsid w:val="002C02BF"/>
    <w:rsid w:val="002C21D6"/>
    <w:rsid w:val="002C27D0"/>
    <w:rsid w:val="002C30E7"/>
    <w:rsid w:val="002C31B1"/>
    <w:rsid w:val="002C4B73"/>
    <w:rsid w:val="002C5AA1"/>
    <w:rsid w:val="002D56A0"/>
    <w:rsid w:val="002D572D"/>
    <w:rsid w:val="002D64CA"/>
    <w:rsid w:val="002D79E3"/>
    <w:rsid w:val="002E03E1"/>
    <w:rsid w:val="002E0D26"/>
    <w:rsid w:val="002E1526"/>
    <w:rsid w:val="002E1BC7"/>
    <w:rsid w:val="002E2A12"/>
    <w:rsid w:val="002E544C"/>
    <w:rsid w:val="002E57B0"/>
    <w:rsid w:val="002E58F0"/>
    <w:rsid w:val="002E79D6"/>
    <w:rsid w:val="002F0A66"/>
    <w:rsid w:val="002F13CE"/>
    <w:rsid w:val="002F14F3"/>
    <w:rsid w:val="002F3A6C"/>
    <w:rsid w:val="002F6501"/>
    <w:rsid w:val="002F79AD"/>
    <w:rsid w:val="00304291"/>
    <w:rsid w:val="00304879"/>
    <w:rsid w:val="0030499C"/>
    <w:rsid w:val="00304A74"/>
    <w:rsid w:val="00306A61"/>
    <w:rsid w:val="00307BAC"/>
    <w:rsid w:val="00311B02"/>
    <w:rsid w:val="003124B2"/>
    <w:rsid w:val="00313D39"/>
    <w:rsid w:val="00313FDB"/>
    <w:rsid w:val="00314D9D"/>
    <w:rsid w:val="003166D5"/>
    <w:rsid w:val="0031738F"/>
    <w:rsid w:val="0031762C"/>
    <w:rsid w:val="00321942"/>
    <w:rsid w:val="0032290A"/>
    <w:rsid w:val="00322BCB"/>
    <w:rsid w:val="00326810"/>
    <w:rsid w:val="00326CE4"/>
    <w:rsid w:val="00326ECB"/>
    <w:rsid w:val="00330A88"/>
    <w:rsid w:val="00330D11"/>
    <w:rsid w:val="00331F38"/>
    <w:rsid w:val="00332FAC"/>
    <w:rsid w:val="00337B61"/>
    <w:rsid w:val="00341D09"/>
    <w:rsid w:val="00341DFD"/>
    <w:rsid w:val="00343758"/>
    <w:rsid w:val="00343DF0"/>
    <w:rsid w:val="003447C4"/>
    <w:rsid w:val="003454E5"/>
    <w:rsid w:val="00347D45"/>
    <w:rsid w:val="00350689"/>
    <w:rsid w:val="003521A2"/>
    <w:rsid w:val="003559F9"/>
    <w:rsid w:val="00357E1F"/>
    <w:rsid w:val="00361517"/>
    <w:rsid w:val="00366CD1"/>
    <w:rsid w:val="00367770"/>
    <w:rsid w:val="00371166"/>
    <w:rsid w:val="003732D8"/>
    <w:rsid w:val="00374B42"/>
    <w:rsid w:val="00377896"/>
    <w:rsid w:val="00381B8C"/>
    <w:rsid w:val="00386057"/>
    <w:rsid w:val="00387A41"/>
    <w:rsid w:val="00387E08"/>
    <w:rsid w:val="00392711"/>
    <w:rsid w:val="003951CB"/>
    <w:rsid w:val="003960FD"/>
    <w:rsid w:val="00396304"/>
    <w:rsid w:val="003A2E37"/>
    <w:rsid w:val="003A544E"/>
    <w:rsid w:val="003B0CB2"/>
    <w:rsid w:val="003B2DE2"/>
    <w:rsid w:val="003B3378"/>
    <w:rsid w:val="003B416E"/>
    <w:rsid w:val="003B549F"/>
    <w:rsid w:val="003B6311"/>
    <w:rsid w:val="003B6FC7"/>
    <w:rsid w:val="003C1F83"/>
    <w:rsid w:val="003C3837"/>
    <w:rsid w:val="003D0249"/>
    <w:rsid w:val="003D5702"/>
    <w:rsid w:val="003D58B3"/>
    <w:rsid w:val="003D6625"/>
    <w:rsid w:val="003D75D5"/>
    <w:rsid w:val="003E0A12"/>
    <w:rsid w:val="003E1273"/>
    <w:rsid w:val="003E278C"/>
    <w:rsid w:val="003E2BB2"/>
    <w:rsid w:val="003E3164"/>
    <w:rsid w:val="003E59B3"/>
    <w:rsid w:val="003E7548"/>
    <w:rsid w:val="003E7EB8"/>
    <w:rsid w:val="003F571F"/>
    <w:rsid w:val="00400925"/>
    <w:rsid w:val="00401300"/>
    <w:rsid w:val="00404599"/>
    <w:rsid w:val="004075E6"/>
    <w:rsid w:val="004120E6"/>
    <w:rsid w:val="004131CF"/>
    <w:rsid w:val="004145B2"/>
    <w:rsid w:val="00414774"/>
    <w:rsid w:val="00415D04"/>
    <w:rsid w:val="0041759C"/>
    <w:rsid w:val="00417712"/>
    <w:rsid w:val="00417DD4"/>
    <w:rsid w:val="00421D5E"/>
    <w:rsid w:val="004224DD"/>
    <w:rsid w:val="00422FCC"/>
    <w:rsid w:val="00426CD5"/>
    <w:rsid w:val="00426E33"/>
    <w:rsid w:val="004278DC"/>
    <w:rsid w:val="00427EA1"/>
    <w:rsid w:val="00430AE1"/>
    <w:rsid w:val="0043546F"/>
    <w:rsid w:val="00437048"/>
    <w:rsid w:val="00440AA0"/>
    <w:rsid w:val="00441E0F"/>
    <w:rsid w:val="00441E1A"/>
    <w:rsid w:val="00442444"/>
    <w:rsid w:val="004455D2"/>
    <w:rsid w:val="0044589B"/>
    <w:rsid w:val="00447F7A"/>
    <w:rsid w:val="004539B8"/>
    <w:rsid w:val="00454BCE"/>
    <w:rsid w:val="00457D63"/>
    <w:rsid w:val="00462271"/>
    <w:rsid w:val="004665DF"/>
    <w:rsid w:val="0046707D"/>
    <w:rsid w:val="004707AD"/>
    <w:rsid w:val="00470C1F"/>
    <w:rsid w:val="0047497B"/>
    <w:rsid w:val="00475156"/>
    <w:rsid w:val="004768DA"/>
    <w:rsid w:val="0047692E"/>
    <w:rsid w:val="004774C7"/>
    <w:rsid w:val="00477EB8"/>
    <w:rsid w:val="00480157"/>
    <w:rsid w:val="00481D23"/>
    <w:rsid w:val="0048377A"/>
    <w:rsid w:val="00490286"/>
    <w:rsid w:val="00491624"/>
    <w:rsid w:val="004939DC"/>
    <w:rsid w:val="00493F9F"/>
    <w:rsid w:val="004951D2"/>
    <w:rsid w:val="004A241A"/>
    <w:rsid w:val="004A2D17"/>
    <w:rsid w:val="004A2D5C"/>
    <w:rsid w:val="004A41A8"/>
    <w:rsid w:val="004A4F4C"/>
    <w:rsid w:val="004A5B71"/>
    <w:rsid w:val="004A5EE7"/>
    <w:rsid w:val="004A73D5"/>
    <w:rsid w:val="004B212F"/>
    <w:rsid w:val="004B4AE7"/>
    <w:rsid w:val="004B51C0"/>
    <w:rsid w:val="004B5443"/>
    <w:rsid w:val="004C302B"/>
    <w:rsid w:val="004C4829"/>
    <w:rsid w:val="004C48F6"/>
    <w:rsid w:val="004C6EE2"/>
    <w:rsid w:val="004D0F9A"/>
    <w:rsid w:val="004D12F1"/>
    <w:rsid w:val="004D6A91"/>
    <w:rsid w:val="004D7F8C"/>
    <w:rsid w:val="004E071F"/>
    <w:rsid w:val="004E0E6A"/>
    <w:rsid w:val="004E244E"/>
    <w:rsid w:val="004E2453"/>
    <w:rsid w:val="004E2868"/>
    <w:rsid w:val="004E2B95"/>
    <w:rsid w:val="004E3728"/>
    <w:rsid w:val="004E41F2"/>
    <w:rsid w:val="004E4D9E"/>
    <w:rsid w:val="004E7338"/>
    <w:rsid w:val="004E7FD6"/>
    <w:rsid w:val="004F1468"/>
    <w:rsid w:val="004F36DD"/>
    <w:rsid w:val="004F4304"/>
    <w:rsid w:val="004F6956"/>
    <w:rsid w:val="005007CE"/>
    <w:rsid w:val="00501EA5"/>
    <w:rsid w:val="00505547"/>
    <w:rsid w:val="0050670C"/>
    <w:rsid w:val="00510338"/>
    <w:rsid w:val="00511DE7"/>
    <w:rsid w:val="00511E92"/>
    <w:rsid w:val="00513242"/>
    <w:rsid w:val="005136DE"/>
    <w:rsid w:val="0051544A"/>
    <w:rsid w:val="00517D6B"/>
    <w:rsid w:val="00520226"/>
    <w:rsid w:val="005245EF"/>
    <w:rsid w:val="00526677"/>
    <w:rsid w:val="00526EA7"/>
    <w:rsid w:val="00530756"/>
    <w:rsid w:val="00533081"/>
    <w:rsid w:val="00533F36"/>
    <w:rsid w:val="0053435C"/>
    <w:rsid w:val="00534471"/>
    <w:rsid w:val="005346DA"/>
    <w:rsid w:val="005364D5"/>
    <w:rsid w:val="00537F6B"/>
    <w:rsid w:val="00540290"/>
    <w:rsid w:val="00543159"/>
    <w:rsid w:val="00543F2F"/>
    <w:rsid w:val="0054435E"/>
    <w:rsid w:val="00545983"/>
    <w:rsid w:val="005466FF"/>
    <w:rsid w:val="005475A3"/>
    <w:rsid w:val="005511D8"/>
    <w:rsid w:val="0055168F"/>
    <w:rsid w:val="005528BA"/>
    <w:rsid w:val="005545F6"/>
    <w:rsid w:val="0056012C"/>
    <w:rsid w:val="005616BA"/>
    <w:rsid w:val="00562E42"/>
    <w:rsid w:val="0056418D"/>
    <w:rsid w:val="005645E6"/>
    <w:rsid w:val="00564834"/>
    <w:rsid w:val="00566619"/>
    <w:rsid w:val="00567430"/>
    <w:rsid w:val="0057015C"/>
    <w:rsid w:val="0057207A"/>
    <w:rsid w:val="00572E45"/>
    <w:rsid w:val="00576EC0"/>
    <w:rsid w:val="0057757B"/>
    <w:rsid w:val="00577A07"/>
    <w:rsid w:val="00577D20"/>
    <w:rsid w:val="0058065A"/>
    <w:rsid w:val="00582057"/>
    <w:rsid w:val="0058321C"/>
    <w:rsid w:val="005846EE"/>
    <w:rsid w:val="00584845"/>
    <w:rsid w:val="005859BE"/>
    <w:rsid w:val="00586172"/>
    <w:rsid w:val="00586511"/>
    <w:rsid w:val="00590F4A"/>
    <w:rsid w:val="00591075"/>
    <w:rsid w:val="00591246"/>
    <w:rsid w:val="005928A3"/>
    <w:rsid w:val="005951FC"/>
    <w:rsid w:val="00595DBD"/>
    <w:rsid w:val="005A3866"/>
    <w:rsid w:val="005A3913"/>
    <w:rsid w:val="005A3FBA"/>
    <w:rsid w:val="005A49A0"/>
    <w:rsid w:val="005A526D"/>
    <w:rsid w:val="005A54CB"/>
    <w:rsid w:val="005A67F9"/>
    <w:rsid w:val="005A7116"/>
    <w:rsid w:val="005B02BA"/>
    <w:rsid w:val="005B0D3C"/>
    <w:rsid w:val="005B119E"/>
    <w:rsid w:val="005B1575"/>
    <w:rsid w:val="005B172D"/>
    <w:rsid w:val="005B2799"/>
    <w:rsid w:val="005B3717"/>
    <w:rsid w:val="005B5FC6"/>
    <w:rsid w:val="005B70E0"/>
    <w:rsid w:val="005C37D1"/>
    <w:rsid w:val="005C40DD"/>
    <w:rsid w:val="005C4616"/>
    <w:rsid w:val="005C6620"/>
    <w:rsid w:val="005C6E78"/>
    <w:rsid w:val="005D2290"/>
    <w:rsid w:val="005D37DA"/>
    <w:rsid w:val="005D43E4"/>
    <w:rsid w:val="005D51C0"/>
    <w:rsid w:val="005E1786"/>
    <w:rsid w:val="005E2BC9"/>
    <w:rsid w:val="005E426E"/>
    <w:rsid w:val="005E79F5"/>
    <w:rsid w:val="005F082F"/>
    <w:rsid w:val="005F1483"/>
    <w:rsid w:val="005F1608"/>
    <w:rsid w:val="005F3AD1"/>
    <w:rsid w:val="005F5193"/>
    <w:rsid w:val="005F5E2D"/>
    <w:rsid w:val="006028D5"/>
    <w:rsid w:val="0060355C"/>
    <w:rsid w:val="00604C75"/>
    <w:rsid w:val="00606E67"/>
    <w:rsid w:val="00610243"/>
    <w:rsid w:val="00610A09"/>
    <w:rsid w:val="00610AC5"/>
    <w:rsid w:val="00610C4F"/>
    <w:rsid w:val="0061112A"/>
    <w:rsid w:val="0061139A"/>
    <w:rsid w:val="00611C2C"/>
    <w:rsid w:val="00613563"/>
    <w:rsid w:val="00614147"/>
    <w:rsid w:val="006145AF"/>
    <w:rsid w:val="006147FF"/>
    <w:rsid w:val="00616166"/>
    <w:rsid w:val="00616644"/>
    <w:rsid w:val="006216A5"/>
    <w:rsid w:val="0062234E"/>
    <w:rsid w:val="0062725A"/>
    <w:rsid w:val="006274DD"/>
    <w:rsid w:val="006313DE"/>
    <w:rsid w:val="00631B70"/>
    <w:rsid w:val="006324EF"/>
    <w:rsid w:val="006329B0"/>
    <w:rsid w:val="00632C01"/>
    <w:rsid w:val="00633569"/>
    <w:rsid w:val="00633AC6"/>
    <w:rsid w:val="00634751"/>
    <w:rsid w:val="006356E5"/>
    <w:rsid w:val="0064090C"/>
    <w:rsid w:val="0064192C"/>
    <w:rsid w:val="00644AE2"/>
    <w:rsid w:val="006465A8"/>
    <w:rsid w:val="00646BAD"/>
    <w:rsid w:val="006479E3"/>
    <w:rsid w:val="0065069D"/>
    <w:rsid w:val="00650ACA"/>
    <w:rsid w:val="00650E55"/>
    <w:rsid w:val="006517E1"/>
    <w:rsid w:val="00651A91"/>
    <w:rsid w:val="00651BA2"/>
    <w:rsid w:val="006536D5"/>
    <w:rsid w:val="00653F91"/>
    <w:rsid w:val="00654645"/>
    <w:rsid w:val="006570E2"/>
    <w:rsid w:val="0066356F"/>
    <w:rsid w:val="00664EFB"/>
    <w:rsid w:val="006740A9"/>
    <w:rsid w:val="00674889"/>
    <w:rsid w:val="00680209"/>
    <w:rsid w:val="006804E0"/>
    <w:rsid w:val="0068141A"/>
    <w:rsid w:val="006823B9"/>
    <w:rsid w:val="006833B4"/>
    <w:rsid w:val="00683B3E"/>
    <w:rsid w:val="00684298"/>
    <w:rsid w:val="006849DF"/>
    <w:rsid w:val="00687635"/>
    <w:rsid w:val="00687E2B"/>
    <w:rsid w:val="00687E67"/>
    <w:rsid w:val="0069226F"/>
    <w:rsid w:val="00693C40"/>
    <w:rsid w:val="00694EDA"/>
    <w:rsid w:val="006979D9"/>
    <w:rsid w:val="00697BA9"/>
    <w:rsid w:val="006A1FC5"/>
    <w:rsid w:val="006A2081"/>
    <w:rsid w:val="006A2E28"/>
    <w:rsid w:val="006A7508"/>
    <w:rsid w:val="006B0468"/>
    <w:rsid w:val="006B0FE2"/>
    <w:rsid w:val="006B1A4D"/>
    <w:rsid w:val="006B1D86"/>
    <w:rsid w:val="006B3014"/>
    <w:rsid w:val="006B4E2C"/>
    <w:rsid w:val="006B7B06"/>
    <w:rsid w:val="006C3298"/>
    <w:rsid w:val="006C4A1D"/>
    <w:rsid w:val="006C5779"/>
    <w:rsid w:val="006C580F"/>
    <w:rsid w:val="006C5993"/>
    <w:rsid w:val="006C5C8B"/>
    <w:rsid w:val="006C61D7"/>
    <w:rsid w:val="006C691C"/>
    <w:rsid w:val="006D04E4"/>
    <w:rsid w:val="006D1696"/>
    <w:rsid w:val="006D34D8"/>
    <w:rsid w:val="006D7BC6"/>
    <w:rsid w:val="006E0E2D"/>
    <w:rsid w:val="006E1047"/>
    <w:rsid w:val="006E1697"/>
    <w:rsid w:val="006E26C9"/>
    <w:rsid w:val="006E62CF"/>
    <w:rsid w:val="006F2766"/>
    <w:rsid w:val="006F2BA9"/>
    <w:rsid w:val="006F2EBE"/>
    <w:rsid w:val="006F533C"/>
    <w:rsid w:val="006F57FF"/>
    <w:rsid w:val="006F583D"/>
    <w:rsid w:val="006F71EF"/>
    <w:rsid w:val="006F78B8"/>
    <w:rsid w:val="0070115E"/>
    <w:rsid w:val="007016E3"/>
    <w:rsid w:val="0070200C"/>
    <w:rsid w:val="00702A07"/>
    <w:rsid w:val="007031AB"/>
    <w:rsid w:val="007059FA"/>
    <w:rsid w:val="00706CCA"/>
    <w:rsid w:val="00706CD5"/>
    <w:rsid w:val="00712CC3"/>
    <w:rsid w:val="00714C57"/>
    <w:rsid w:val="0071619B"/>
    <w:rsid w:val="007173F5"/>
    <w:rsid w:val="007250EA"/>
    <w:rsid w:val="00726C55"/>
    <w:rsid w:val="00726EB5"/>
    <w:rsid w:val="00731482"/>
    <w:rsid w:val="00732739"/>
    <w:rsid w:val="00733A7F"/>
    <w:rsid w:val="00736ED3"/>
    <w:rsid w:val="00736F3B"/>
    <w:rsid w:val="00737819"/>
    <w:rsid w:val="00740C76"/>
    <w:rsid w:val="00742B43"/>
    <w:rsid w:val="00744567"/>
    <w:rsid w:val="007458F1"/>
    <w:rsid w:val="0075107B"/>
    <w:rsid w:val="00752233"/>
    <w:rsid w:val="00753CCC"/>
    <w:rsid w:val="00761D64"/>
    <w:rsid w:val="007630C0"/>
    <w:rsid w:val="00763CD3"/>
    <w:rsid w:val="00763E1A"/>
    <w:rsid w:val="00765297"/>
    <w:rsid w:val="0076530D"/>
    <w:rsid w:val="007658C7"/>
    <w:rsid w:val="00766D6A"/>
    <w:rsid w:val="007671C2"/>
    <w:rsid w:val="00767ADA"/>
    <w:rsid w:val="00770D2F"/>
    <w:rsid w:val="0077389E"/>
    <w:rsid w:val="007748A5"/>
    <w:rsid w:val="007754F2"/>
    <w:rsid w:val="00776B9E"/>
    <w:rsid w:val="007804E9"/>
    <w:rsid w:val="00781D19"/>
    <w:rsid w:val="0078339B"/>
    <w:rsid w:val="0078407A"/>
    <w:rsid w:val="007840D9"/>
    <w:rsid w:val="0078413D"/>
    <w:rsid w:val="0079128A"/>
    <w:rsid w:val="00791D01"/>
    <w:rsid w:val="00792962"/>
    <w:rsid w:val="007929FC"/>
    <w:rsid w:val="007946AE"/>
    <w:rsid w:val="00795AB2"/>
    <w:rsid w:val="00796555"/>
    <w:rsid w:val="007979F4"/>
    <w:rsid w:val="007A5EF7"/>
    <w:rsid w:val="007A6014"/>
    <w:rsid w:val="007A6566"/>
    <w:rsid w:val="007A7FE3"/>
    <w:rsid w:val="007B045F"/>
    <w:rsid w:val="007B4AD6"/>
    <w:rsid w:val="007B51B6"/>
    <w:rsid w:val="007C2332"/>
    <w:rsid w:val="007C23ED"/>
    <w:rsid w:val="007C3672"/>
    <w:rsid w:val="007C6659"/>
    <w:rsid w:val="007D2E79"/>
    <w:rsid w:val="007D316A"/>
    <w:rsid w:val="007D3796"/>
    <w:rsid w:val="007D3BD6"/>
    <w:rsid w:val="007D3D83"/>
    <w:rsid w:val="007D4679"/>
    <w:rsid w:val="007E1921"/>
    <w:rsid w:val="007E32CF"/>
    <w:rsid w:val="007E685A"/>
    <w:rsid w:val="007F21B1"/>
    <w:rsid w:val="007F3147"/>
    <w:rsid w:val="007F393E"/>
    <w:rsid w:val="007F3E7D"/>
    <w:rsid w:val="00800063"/>
    <w:rsid w:val="00800977"/>
    <w:rsid w:val="00800EF7"/>
    <w:rsid w:val="00802224"/>
    <w:rsid w:val="008069E0"/>
    <w:rsid w:val="008116A7"/>
    <w:rsid w:val="00821394"/>
    <w:rsid w:val="00824D2E"/>
    <w:rsid w:val="008250D7"/>
    <w:rsid w:val="00826B59"/>
    <w:rsid w:val="00826DFE"/>
    <w:rsid w:val="008273EB"/>
    <w:rsid w:val="00830410"/>
    <w:rsid w:val="00832B34"/>
    <w:rsid w:val="00833182"/>
    <w:rsid w:val="00835A1E"/>
    <w:rsid w:val="00840514"/>
    <w:rsid w:val="0084174B"/>
    <w:rsid w:val="00842BC6"/>
    <w:rsid w:val="00846631"/>
    <w:rsid w:val="0085094D"/>
    <w:rsid w:val="008529CB"/>
    <w:rsid w:val="00854A7F"/>
    <w:rsid w:val="00855827"/>
    <w:rsid w:val="008564E1"/>
    <w:rsid w:val="00860647"/>
    <w:rsid w:val="0086069E"/>
    <w:rsid w:val="00861469"/>
    <w:rsid w:val="00863DD4"/>
    <w:rsid w:val="008641B9"/>
    <w:rsid w:val="008670E8"/>
    <w:rsid w:val="00870ACE"/>
    <w:rsid w:val="00873781"/>
    <w:rsid w:val="00873D64"/>
    <w:rsid w:val="00876033"/>
    <w:rsid w:val="00876CF8"/>
    <w:rsid w:val="00883A56"/>
    <w:rsid w:val="00884437"/>
    <w:rsid w:val="00884B41"/>
    <w:rsid w:val="008866D0"/>
    <w:rsid w:val="00886BCC"/>
    <w:rsid w:val="0088753F"/>
    <w:rsid w:val="008930FC"/>
    <w:rsid w:val="0089521B"/>
    <w:rsid w:val="00895888"/>
    <w:rsid w:val="008A1788"/>
    <w:rsid w:val="008A287A"/>
    <w:rsid w:val="008A57A8"/>
    <w:rsid w:val="008A5919"/>
    <w:rsid w:val="008A69D4"/>
    <w:rsid w:val="008A751B"/>
    <w:rsid w:val="008A796B"/>
    <w:rsid w:val="008A7B49"/>
    <w:rsid w:val="008B071B"/>
    <w:rsid w:val="008B4517"/>
    <w:rsid w:val="008B4D49"/>
    <w:rsid w:val="008B66EE"/>
    <w:rsid w:val="008B7509"/>
    <w:rsid w:val="008C1411"/>
    <w:rsid w:val="008C16E6"/>
    <w:rsid w:val="008C221A"/>
    <w:rsid w:val="008C3C88"/>
    <w:rsid w:val="008C55AC"/>
    <w:rsid w:val="008C73D9"/>
    <w:rsid w:val="008C7999"/>
    <w:rsid w:val="008D2C8B"/>
    <w:rsid w:val="008D350C"/>
    <w:rsid w:val="008D38C4"/>
    <w:rsid w:val="008D4E8A"/>
    <w:rsid w:val="008D6F2E"/>
    <w:rsid w:val="008E25E6"/>
    <w:rsid w:val="008E46E8"/>
    <w:rsid w:val="008E54F7"/>
    <w:rsid w:val="008E559C"/>
    <w:rsid w:val="008F20BF"/>
    <w:rsid w:val="008F256B"/>
    <w:rsid w:val="008F34C3"/>
    <w:rsid w:val="008F3E61"/>
    <w:rsid w:val="008F43CC"/>
    <w:rsid w:val="008F469E"/>
    <w:rsid w:val="008F4E3D"/>
    <w:rsid w:val="008F5706"/>
    <w:rsid w:val="008F6831"/>
    <w:rsid w:val="008F7EC1"/>
    <w:rsid w:val="00900C3E"/>
    <w:rsid w:val="00900DC3"/>
    <w:rsid w:val="009010E1"/>
    <w:rsid w:val="00901989"/>
    <w:rsid w:val="00902A0C"/>
    <w:rsid w:val="00907C2E"/>
    <w:rsid w:val="009100DB"/>
    <w:rsid w:val="009147DE"/>
    <w:rsid w:val="00914AA1"/>
    <w:rsid w:val="00916360"/>
    <w:rsid w:val="00923C47"/>
    <w:rsid w:val="00932E7B"/>
    <w:rsid w:val="009363C2"/>
    <w:rsid w:val="009403CF"/>
    <w:rsid w:val="00940D3D"/>
    <w:rsid w:val="00942016"/>
    <w:rsid w:val="009426E3"/>
    <w:rsid w:val="00943AFF"/>
    <w:rsid w:val="00946134"/>
    <w:rsid w:val="00947CA1"/>
    <w:rsid w:val="00950D4B"/>
    <w:rsid w:val="00950FC1"/>
    <w:rsid w:val="009511C1"/>
    <w:rsid w:val="00951ACA"/>
    <w:rsid w:val="0095549A"/>
    <w:rsid w:val="00956847"/>
    <w:rsid w:val="00964C54"/>
    <w:rsid w:val="00965433"/>
    <w:rsid w:val="00965F3E"/>
    <w:rsid w:val="00967897"/>
    <w:rsid w:val="00971B2A"/>
    <w:rsid w:val="00971B2F"/>
    <w:rsid w:val="00973846"/>
    <w:rsid w:val="00974853"/>
    <w:rsid w:val="009749F6"/>
    <w:rsid w:val="00975E32"/>
    <w:rsid w:val="0097671C"/>
    <w:rsid w:val="00977B2B"/>
    <w:rsid w:val="00980476"/>
    <w:rsid w:val="00980C99"/>
    <w:rsid w:val="0098275F"/>
    <w:rsid w:val="00987EDD"/>
    <w:rsid w:val="00995E83"/>
    <w:rsid w:val="009973A2"/>
    <w:rsid w:val="009A214A"/>
    <w:rsid w:val="009A330B"/>
    <w:rsid w:val="009A4A8A"/>
    <w:rsid w:val="009A50DE"/>
    <w:rsid w:val="009A5876"/>
    <w:rsid w:val="009A69A7"/>
    <w:rsid w:val="009B1A50"/>
    <w:rsid w:val="009B1F02"/>
    <w:rsid w:val="009B37D0"/>
    <w:rsid w:val="009B3A77"/>
    <w:rsid w:val="009B58A1"/>
    <w:rsid w:val="009B5B2D"/>
    <w:rsid w:val="009B5BF0"/>
    <w:rsid w:val="009B64AD"/>
    <w:rsid w:val="009B6E96"/>
    <w:rsid w:val="009B71EF"/>
    <w:rsid w:val="009C05AF"/>
    <w:rsid w:val="009C5310"/>
    <w:rsid w:val="009C66B8"/>
    <w:rsid w:val="009C7A98"/>
    <w:rsid w:val="009D0D8C"/>
    <w:rsid w:val="009D26FA"/>
    <w:rsid w:val="009D5045"/>
    <w:rsid w:val="009E1A41"/>
    <w:rsid w:val="009F0206"/>
    <w:rsid w:val="009F023F"/>
    <w:rsid w:val="009F0FB8"/>
    <w:rsid w:val="009F25B5"/>
    <w:rsid w:val="009F2637"/>
    <w:rsid w:val="009F3F77"/>
    <w:rsid w:val="00A00B6E"/>
    <w:rsid w:val="00A011FD"/>
    <w:rsid w:val="00A01780"/>
    <w:rsid w:val="00A020D9"/>
    <w:rsid w:val="00A021EB"/>
    <w:rsid w:val="00A025DF"/>
    <w:rsid w:val="00A1100E"/>
    <w:rsid w:val="00A13488"/>
    <w:rsid w:val="00A14C1A"/>
    <w:rsid w:val="00A15309"/>
    <w:rsid w:val="00A22320"/>
    <w:rsid w:val="00A24EA5"/>
    <w:rsid w:val="00A26D38"/>
    <w:rsid w:val="00A26F9D"/>
    <w:rsid w:val="00A32EDF"/>
    <w:rsid w:val="00A354A6"/>
    <w:rsid w:val="00A36E2F"/>
    <w:rsid w:val="00A414DD"/>
    <w:rsid w:val="00A41BC3"/>
    <w:rsid w:val="00A41DCC"/>
    <w:rsid w:val="00A41F61"/>
    <w:rsid w:val="00A44588"/>
    <w:rsid w:val="00A46CA1"/>
    <w:rsid w:val="00A47A23"/>
    <w:rsid w:val="00A5007F"/>
    <w:rsid w:val="00A51A18"/>
    <w:rsid w:val="00A53BD7"/>
    <w:rsid w:val="00A54A19"/>
    <w:rsid w:val="00A54E78"/>
    <w:rsid w:val="00A55A38"/>
    <w:rsid w:val="00A60427"/>
    <w:rsid w:val="00A60523"/>
    <w:rsid w:val="00A61170"/>
    <w:rsid w:val="00A6189F"/>
    <w:rsid w:val="00A63D13"/>
    <w:rsid w:val="00A659DC"/>
    <w:rsid w:val="00A679FC"/>
    <w:rsid w:val="00A70032"/>
    <w:rsid w:val="00A70524"/>
    <w:rsid w:val="00A73170"/>
    <w:rsid w:val="00A734E2"/>
    <w:rsid w:val="00A74F92"/>
    <w:rsid w:val="00A75C44"/>
    <w:rsid w:val="00A75F7E"/>
    <w:rsid w:val="00A77BDB"/>
    <w:rsid w:val="00A82511"/>
    <w:rsid w:val="00A83863"/>
    <w:rsid w:val="00A838F3"/>
    <w:rsid w:val="00A85309"/>
    <w:rsid w:val="00A859B5"/>
    <w:rsid w:val="00A919DB"/>
    <w:rsid w:val="00A91C24"/>
    <w:rsid w:val="00A91EF7"/>
    <w:rsid w:val="00A9379A"/>
    <w:rsid w:val="00A93B36"/>
    <w:rsid w:val="00A94F75"/>
    <w:rsid w:val="00A952F8"/>
    <w:rsid w:val="00A9559E"/>
    <w:rsid w:val="00A95C5A"/>
    <w:rsid w:val="00A96589"/>
    <w:rsid w:val="00A96F57"/>
    <w:rsid w:val="00AA1303"/>
    <w:rsid w:val="00AA13F1"/>
    <w:rsid w:val="00AA394F"/>
    <w:rsid w:val="00AA43ED"/>
    <w:rsid w:val="00AA598D"/>
    <w:rsid w:val="00AB09F8"/>
    <w:rsid w:val="00AB5475"/>
    <w:rsid w:val="00AB6377"/>
    <w:rsid w:val="00AB6911"/>
    <w:rsid w:val="00AB71B2"/>
    <w:rsid w:val="00AB7B5B"/>
    <w:rsid w:val="00AC7D8E"/>
    <w:rsid w:val="00AD1C0F"/>
    <w:rsid w:val="00AD269A"/>
    <w:rsid w:val="00AD2DD6"/>
    <w:rsid w:val="00AD4104"/>
    <w:rsid w:val="00AE0A7D"/>
    <w:rsid w:val="00AE2113"/>
    <w:rsid w:val="00AE4B2E"/>
    <w:rsid w:val="00AF0367"/>
    <w:rsid w:val="00AF1AE2"/>
    <w:rsid w:val="00AF4E00"/>
    <w:rsid w:val="00AF6B3D"/>
    <w:rsid w:val="00B00376"/>
    <w:rsid w:val="00B009B1"/>
    <w:rsid w:val="00B00CCA"/>
    <w:rsid w:val="00B01812"/>
    <w:rsid w:val="00B02D80"/>
    <w:rsid w:val="00B0565A"/>
    <w:rsid w:val="00B1059D"/>
    <w:rsid w:val="00B10955"/>
    <w:rsid w:val="00B13FA4"/>
    <w:rsid w:val="00B150F0"/>
    <w:rsid w:val="00B17402"/>
    <w:rsid w:val="00B174FE"/>
    <w:rsid w:val="00B20160"/>
    <w:rsid w:val="00B2361D"/>
    <w:rsid w:val="00B23A43"/>
    <w:rsid w:val="00B248D1"/>
    <w:rsid w:val="00B24953"/>
    <w:rsid w:val="00B26EB4"/>
    <w:rsid w:val="00B3084B"/>
    <w:rsid w:val="00B3145F"/>
    <w:rsid w:val="00B34F2D"/>
    <w:rsid w:val="00B362B7"/>
    <w:rsid w:val="00B36710"/>
    <w:rsid w:val="00B373E3"/>
    <w:rsid w:val="00B37B26"/>
    <w:rsid w:val="00B402CA"/>
    <w:rsid w:val="00B40586"/>
    <w:rsid w:val="00B414EA"/>
    <w:rsid w:val="00B42FE6"/>
    <w:rsid w:val="00B436A2"/>
    <w:rsid w:val="00B4376E"/>
    <w:rsid w:val="00B4615B"/>
    <w:rsid w:val="00B51311"/>
    <w:rsid w:val="00B51849"/>
    <w:rsid w:val="00B54CCF"/>
    <w:rsid w:val="00B56CB9"/>
    <w:rsid w:val="00B57012"/>
    <w:rsid w:val="00B615FA"/>
    <w:rsid w:val="00B6464B"/>
    <w:rsid w:val="00B64994"/>
    <w:rsid w:val="00B6510C"/>
    <w:rsid w:val="00B67D82"/>
    <w:rsid w:val="00B722D3"/>
    <w:rsid w:val="00B741F3"/>
    <w:rsid w:val="00B758CE"/>
    <w:rsid w:val="00B77CB9"/>
    <w:rsid w:val="00B82265"/>
    <w:rsid w:val="00B8228E"/>
    <w:rsid w:val="00B825E4"/>
    <w:rsid w:val="00B83BFC"/>
    <w:rsid w:val="00B84434"/>
    <w:rsid w:val="00B84BF2"/>
    <w:rsid w:val="00B878A8"/>
    <w:rsid w:val="00B90658"/>
    <w:rsid w:val="00B93B77"/>
    <w:rsid w:val="00B95651"/>
    <w:rsid w:val="00B96C5F"/>
    <w:rsid w:val="00BA2680"/>
    <w:rsid w:val="00BA5023"/>
    <w:rsid w:val="00BA5263"/>
    <w:rsid w:val="00BB1141"/>
    <w:rsid w:val="00BB1B37"/>
    <w:rsid w:val="00BB3217"/>
    <w:rsid w:val="00BB3550"/>
    <w:rsid w:val="00BB7E37"/>
    <w:rsid w:val="00BC01BB"/>
    <w:rsid w:val="00BC06FA"/>
    <w:rsid w:val="00BC389D"/>
    <w:rsid w:val="00BC416E"/>
    <w:rsid w:val="00BC472D"/>
    <w:rsid w:val="00BC4C56"/>
    <w:rsid w:val="00BC7729"/>
    <w:rsid w:val="00BC77DD"/>
    <w:rsid w:val="00BD164A"/>
    <w:rsid w:val="00BD1AA5"/>
    <w:rsid w:val="00BD219A"/>
    <w:rsid w:val="00BD514E"/>
    <w:rsid w:val="00BD5268"/>
    <w:rsid w:val="00BD7BEE"/>
    <w:rsid w:val="00BE00DD"/>
    <w:rsid w:val="00BE06E2"/>
    <w:rsid w:val="00BE4D5E"/>
    <w:rsid w:val="00BE6398"/>
    <w:rsid w:val="00BF2C07"/>
    <w:rsid w:val="00BF3A5A"/>
    <w:rsid w:val="00BF3A85"/>
    <w:rsid w:val="00BF408E"/>
    <w:rsid w:val="00BF6675"/>
    <w:rsid w:val="00BF70D2"/>
    <w:rsid w:val="00C011DA"/>
    <w:rsid w:val="00C0136E"/>
    <w:rsid w:val="00C032D8"/>
    <w:rsid w:val="00C040CD"/>
    <w:rsid w:val="00C05387"/>
    <w:rsid w:val="00C05AE6"/>
    <w:rsid w:val="00C15F78"/>
    <w:rsid w:val="00C173AC"/>
    <w:rsid w:val="00C2203F"/>
    <w:rsid w:val="00C227DA"/>
    <w:rsid w:val="00C22B33"/>
    <w:rsid w:val="00C27721"/>
    <w:rsid w:val="00C31580"/>
    <w:rsid w:val="00C35A2C"/>
    <w:rsid w:val="00C36566"/>
    <w:rsid w:val="00C372B5"/>
    <w:rsid w:val="00C3743C"/>
    <w:rsid w:val="00C40215"/>
    <w:rsid w:val="00C409E0"/>
    <w:rsid w:val="00C40B1F"/>
    <w:rsid w:val="00C41779"/>
    <w:rsid w:val="00C43BE2"/>
    <w:rsid w:val="00C45648"/>
    <w:rsid w:val="00C45D7B"/>
    <w:rsid w:val="00C47022"/>
    <w:rsid w:val="00C47E79"/>
    <w:rsid w:val="00C53204"/>
    <w:rsid w:val="00C5471C"/>
    <w:rsid w:val="00C5599C"/>
    <w:rsid w:val="00C565B1"/>
    <w:rsid w:val="00C569CB"/>
    <w:rsid w:val="00C63D49"/>
    <w:rsid w:val="00C64305"/>
    <w:rsid w:val="00C66474"/>
    <w:rsid w:val="00C67CBB"/>
    <w:rsid w:val="00C711B5"/>
    <w:rsid w:val="00C71E0C"/>
    <w:rsid w:val="00C74B50"/>
    <w:rsid w:val="00C75444"/>
    <w:rsid w:val="00C757F7"/>
    <w:rsid w:val="00C7748D"/>
    <w:rsid w:val="00C81AB3"/>
    <w:rsid w:val="00C81B01"/>
    <w:rsid w:val="00C833BE"/>
    <w:rsid w:val="00C838CC"/>
    <w:rsid w:val="00C83EC0"/>
    <w:rsid w:val="00C84527"/>
    <w:rsid w:val="00C85120"/>
    <w:rsid w:val="00C90CE7"/>
    <w:rsid w:val="00C94BC6"/>
    <w:rsid w:val="00C94C48"/>
    <w:rsid w:val="00C96067"/>
    <w:rsid w:val="00C96106"/>
    <w:rsid w:val="00C96837"/>
    <w:rsid w:val="00CA1D37"/>
    <w:rsid w:val="00CA4BB3"/>
    <w:rsid w:val="00CA5093"/>
    <w:rsid w:val="00CB0BF4"/>
    <w:rsid w:val="00CB61C7"/>
    <w:rsid w:val="00CB6ADD"/>
    <w:rsid w:val="00CB7854"/>
    <w:rsid w:val="00CC0340"/>
    <w:rsid w:val="00CC0C87"/>
    <w:rsid w:val="00CC0CD0"/>
    <w:rsid w:val="00CC22AD"/>
    <w:rsid w:val="00CC5370"/>
    <w:rsid w:val="00CC54F1"/>
    <w:rsid w:val="00CC6B8B"/>
    <w:rsid w:val="00CD0921"/>
    <w:rsid w:val="00CD2304"/>
    <w:rsid w:val="00CD51C3"/>
    <w:rsid w:val="00CD602E"/>
    <w:rsid w:val="00CD78DE"/>
    <w:rsid w:val="00CD7966"/>
    <w:rsid w:val="00CE60A2"/>
    <w:rsid w:val="00CF0B3C"/>
    <w:rsid w:val="00CF3972"/>
    <w:rsid w:val="00CF43C3"/>
    <w:rsid w:val="00CF44EB"/>
    <w:rsid w:val="00CF5547"/>
    <w:rsid w:val="00CF6B45"/>
    <w:rsid w:val="00CF75C6"/>
    <w:rsid w:val="00D010A4"/>
    <w:rsid w:val="00D02553"/>
    <w:rsid w:val="00D02F57"/>
    <w:rsid w:val="00D02F73"/>
    <w:rsid w:val="00D0422C"/>
    <w:rsid w:val="00D0795E"/>
    <w:rsid w:val="00D102AA"/>
    <w:rsid w:val="00D147D3"/>
    <w:rsid w:val="00D15B23"/>
    <w:rsid w:val="00D16A7E"/>
    <w:rsid w:val="00D243DF"/>
    <w:rsid w:val="00D24BF1"/>
    <w:rsid w:val="00D25389"/>
    <w:rsid w:val="00D25BD1"/>
    <w:rsid w:val="00D276AB"/>
    <w:rsid w:val="00D32FB9"/>
    <w:rsid w:val="00D333F4"/>
    <w:rsid w:val="00D33477"/>
    <w:rsid w:val="00D34445"/>
    <w:rsid w:val="00D348E2"/>
    <w:rsid w:val="00D4240E"/>
    <w:rsid w:val="00D45852"/>
    <w:rsid w:val="00D5177A"/>
    <w:rsid w:val="00D51D15"/>
    <w:rsid w:val="00D53C16"/>
    <w:rsid w:val="00D549EA"/>
    <w:rsid w:val="00D54AF2"/>
    <w:rsid w:val="00D54CA5"/>
    <w:rsid w:val="00D55057"/>
    <w:rsid w:val="00D5523F"/>
    <w:rsid w:val="00D55477"/>
    <w:rsid w:val="00D56DF5"/>
    <w:rsid w:val="00D60784"/>
    <w:rsid w:val="00D62632"/>
    <w:rsid w:val="00D632B6"/>
    <w:rsid w:val="00D65725"/>
    <w:rsid w:val="00D66DED"/>
    <w:rsid w:val="00D6762E"/>
    <w:rsid w:val="00D73E2A"/>
    <w:rsid w:val="00D7555E"/>
    <w:rsid w:val="00D81B50"/>
    <w:rsid w:val="00D87BDE"/>
    <w:rsid w:val="00D87CF9"/>
    <w:rsid w:val="00D95597"/>
    <w:rsid w:val="00D977AE"/>
    <w:rsid w:val="00DA251A"/>
    <w:rsid w:val="00DA26DF"/>
    <w:rsid w:val="00DA3EBF"/>
    <w:rsid w:val="00DA57AC"/>
    <w:rsid w:val="00DA58C1"/>
    <w:rsid w:val="00DB02EC"/>
    <w:rsid w:val="00DB2628"/>
    <w:rsid w:val="00DB359E"/>
    <w:rsid w:val="00DB3613"/>
    <w:rsid w:val="00DB652A"/>
    <w:rsid w:val="00DB69A1"/>
    <w:rsid w:val="00DB7A0F"/>
    <w:rsid w:val="00DC042A"/>
    <w:rsid w:val="00DC06C5"/>
    <w:rsid w:val="00DC0BDE"/>
    <w:rsid w:val="00DC4F7B"/>
    <w:rsid w:val="00DC51FB"/>
    <w:rsid w:val="00DC566A"/>
    <w:rsid w:val="00DC62D9"/>
    <w:rsid w:val="00DC7C55"/>
    <w:rsid w:val="00DD03ED"/>
    <w:rsid w:val="00DD310D"/>
    <w:rsid w:val="00DD4EC3"/>
    <w:rsid w:val="00DD5121"/>
    <w:rsid w:val="00DD5A23"/>
    <w:rsid w:val="00DD67C5"/>
    <w:rsid w:val="00DE0F1B"/>
    <w:rsid w:val="00DE172C"/>
    <w:rsid w:val="00DE1C29"/>
    <w:rsid w:val="00DE7BB8"/>
    <w:rsid w:val="00DE7C6C"/>
    <w:rsid w:val="00DF0BA5"/>
    <w:rsid w:val="00DF1D87"/>
    <w:rsid w:val="00DF68AB"/>
    <w:rsid w:val="00DF6E59"/>
    <w:rsid w:val="00E002B6"/>
    <w:rsid w:val="00E03624"/>
    <w:rsid w:val="00E04C04"/>
    <w:rsid w:val="00E05AD8"/>
    <w:rsid w:val="00E07E04"/>
    <w:rsid w:val="00E11CAC"/>
    <w:rsid w:val="00E132AD"/>
    <w:rsid w:val="00E16A26"/>
    <w:rsid w:val="00E16DF2"/>
    <w:rsid w:val="00E17688"/>
    <w:rsid w:val="00E202A6"/>
    <w:rsid w:val="00E22EB9"/>
    <w:rsid w:val="00E24990"/>
    <w:rsid w:val="00E26172"/>
    <w:rsid w:val="00E26485"/>
    <w:rsid w:val="00E279EA"/>
    <w:rsid w:val="00E31A3E"/>
    <w:rsid w:val="00E32584"/>
    <w:rsid w:val="00E37918"/>
    <w:rsid w:val="00E40EBC"/>
    <w:rsid w:val="00E412B5"/>
    <w:rsid w:val="00E41843"/>
    <w:rsid w:val="00E42F15"/>
    <w:rsid w:val="00E430B8"/>
    <w:rsid w:val="00E44156"/>
    <w:rsid w:val="00E45431"/>
    <w:rsid w:val="00E4572E"/>
    <w:rsid w:val="00E457E5"/>
    <w:rsid w:val="00E459C9"/>
    <w:rsid w:val="00E479C0"/>
    <w:rsid w:val="00E50729"/>
    <w:rsid w:val="00E52818"/>
    <w:rsid w:val="00E53467"/>
    <w:rsid w:val="00E54842"/>
    <w:rsid w:val="00E54E48"/>
    <w:rsid w:val="00E5766B"/>
    <w:rsid w:val="00E579F0"/>
    <w:rsid w:val="00E60AC6"/>
    <w:rsid w:val="00E60D21"/>
    <w:rsid w:val="00E61651"/>
    <w:rsid w:val="00E61A39"/>
    <w:rsid w:val="00E620AD"/>
    <w:rsid w:val="00E62D8F"/>
    <w:rsid w:val="00E63CDA"/>
    <w:rsid w:val="00E63E66"/>
    <w:rsid w:val="00E6464F"/>
    <w:rsid w:val="00E713EB"/>
    <w:rsid w:val="00E72500"/>
    <w:rsid w:val="00E7352A"/>
    <w:rsid w:val="00E759C7"/>
    <w:rsid w:val="00E75D1C"/>
    <w:rsid w:val="00E7773D"/>
    <w:rsid w:val="00E8013D"/>
    <w:rsid w:val="00E833AD"/>
    <w:rsid w:val="00E83CDF"/>
    <w:rsid w:val="00E8605A"/>
    <w:rsid w:val="00E864B2"/>
    <w:rsid w:val="00E91B75"/>
    <w:rsid w:val="00E9223C"/>
    <w:rsid w:val="00E9230E"/>
    <w:rsid w:val="00E9404A"/>
    <w:rsid w:val="00E95AD0"/>
    <w:rsid w:val="00E96D47"/>
    <w:rsid w:val="00E96ECD"/>
    <w:rsid w:val="00EA0B29"/>
    <w:rsid w:val="00EA1266"/>
    <w:rsid w:val="00EA1A40"/>
    <w:rsid w:val="00EA3126"/>
    <w:rsid w:val="00EA4B2D"/>
    <w:rsid w:val="00EA6DE5"/>
    <w:rsid w:val="00EB04B1"/>
    <w:rsid w:val="00EB1743"/>
    <w:rsid w:val="00EB23C8"/>
    <w:rsid w:val="00EB4808"/>
    <w:rsid w:val="00EB48B5"/>
    <w:rsid w:val="00EB6DF2"/>
    <w:rsid w:val="00EB6F16"/>
    <w:rsid w:val="00EB7C68"/>
    <w:rsid w:val="00EC2526"/>
    <w:rsid w:val="00EC2805"/>
    <w:rsid w:val="00EC544A"/>
    <w:rsid w:val="00EC6B7E"/>
    <w:rsid w:val="00EC7587"/>
    <w:rsid w:val="00ED05BE"/>
    <w:rsid w:val="00ED0B3E"/>
    <w:rsid w:val="00ED1EA0"/>
    <w:rsid w:val="00ED3DE9"/>
    <w:rsid w:val="00ED42ED"/>
    <w:rsid w:val="00EE057B"/>
    <w:rsid w:val="00EE0B71"/>
    <w:rsid w:val="00EE2965"/>
    <w:rsid w:val="00EE406F"/>
    <w:rsid w:val="00EE4FF3"/>
    <w:rsid w:val="00EE5100"/>
    <w:rsid w:val="00EE627D"/>
    <w:rsid w:val="00EF0F3E"/>
    <w:rsid w:val="00EF10AC"/>
    <w:rsid w:val="00EF19E3"/>
    <w:rsid w:val="00EF204C"/>
    <w:rsid w:val="00EF37EC"/>
    <w:rsid w:val="00EF7508"/>
    <w:rsid w:val="00F02215"/>
    <w:rsid w:val="00F03088"/>
    <w:rsid w:val="00F04F74"/>
    <w:rsid w:val="00F05103"/>
    <w:rsid w:val="00F07618"/>
    <w:rsid w:val="00F134EB"/>
    <w:rsid w:val="00F13B26"/>
    <w:rsid w:val="00F14D74"/>
    <w:rsid w:val="00F21309"/>
    <w:rsid w:val="00F21728"/>
    <w:rsid w:val="00F224A9"/>
    <w:rsid w:val="00F243F5"/>
    <w:rsid w:val="00F3008F"/>
    <w:rsid w:val="00F31547"/>
    <w:rsid w:val="00F32373"/>
    <w:rsid w:val="00F34FAC"/>
    <w:rsid w:val="00F35343"/>
    <w:rsid w:val="00F36A04"/>
    <w:rsid w:val="00F403F0"/>
    <w:rsid w:val="00F411CC"/>
    <w:rsid w:val="00F44C5B"/>
    <w:rsid w:val="00F47275"/>
    <w:rsid w:val="00F5116C"/>
    <w:rsid w:val="00F517B5"/>
    <w:rsid w:val="00F5187C"/>
    <w:rsid w:val="00F536AE"/>
    <w:rsid w:val="00F53ADF"/>
    <w:rsid w:val="00F54454"/>
    <w:rsid w:val="00F60C2C"/>
    <w:rsid w:val="00F622C6"/>
    <w:rsid w:val="00F640A3"/>
    <w:rsid w:val="00F6456B"/>
    <w:rsid w:val="00F67EA1"/>
    <w:rsid w:val="00F714A2"/>
    <w:rsid w:val="00F71B95"/>
    <w:rsid w:val="00F726F0"/>
    <w:rsid w:val="00F759AA"/>
    <w:rsid w:val="00F7791E"/>
    <w:rsid w:val="00F831A9"/>
    <w:rsid w:val="00F83F56"/>
    <w:rsid w:val="00F84608"/>
    <w:rsid w:val="00F84B4A"/>
    <w:rsid w:val="00F84C7B"/>
    <w:rsid w:val="00F86DBB"/>
    <w:rsid w:val="00F922E9"/>
    <w:rsid w:val="00FA1E29"/>
    <w:rsid w:val="00FA34B7"/>
    <w:rsid w:val="00FA43E5"/>
    <w:rsid w:val="00FA45EB"/>
    <w:rsid w:val="00FA58E7"/>
    <w:rsid w:val="00FA5E97"/>
    <w:rsid w:val="00FA6338"/>
    <w:rsid w:val="00FA697E"/>
    <w:rsid w:val="00FA6A08"/>
    <w:rsid w:val="00FB5DFF"/>
    <w:rsid w:val="00FB6D94"/>
    <w:rsid w:val="00FB71C4"/>
    <w:rsid w:val="00FC0ED1"/>
    <w:rsid w:val="00FC1F19"/>
    <w:rsid w:val="00FC27B9"/>
    <w:rsid w:val="00FC284C"/>
    <w:rsid w:val="00FC378B"/>
    <w:rsid w:val="00FC5AEE"/>
    <w:rsid w:val="00FD0259"/>
    <w:rsid w:val="00FD3AB3"/>
    <w:rsid w:val="00FD4E46"/>
    <w:rsid w:val="00FD5258"/>
    <w:rsid w:val="00FD75D0"/>
    <w:rsid w:val="00FD7F46"/>
    <w:rsid w:val="00FE08E2"/>
    <w:rsid w:val="00FE3753"/>
    <w:rsid w:val="00FE39E5"/>
    <w:rsid w:val="00FE40C0"/>
    <w:rsid w:val="00FE52BC"/>
    <w:rsid w:val="00FE7011"/>
    <w:rsid w:val="00FF3145"/>
    <w:rsid w:val="00FF5BBD"/>
    <w:rsid w:val="00FF72AF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228009C"/>
  <w15:docId w15:val="{165D2EB4-119C-45E5-B043-CC7BE790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823B9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6823B9"/>
    <w:pPr>
      <w:keepNext/>
      <w:keepLines/>
      <w:pageBreakBefore/>
      <w:numPr>
        <w:numId w:val="35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9E88B8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6823B9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6823B9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6823B9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6823B9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6823B9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6823B9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6823B9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6823B9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823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3B9"/>
    <w:rPr>
      <w:rFonts w:eastAsiaTheme="minorHAnsi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823B9"/>
  </w:style>
  <w:style w:type="character" w:styleId="BookTitle">
    <w:name w:val="Book Title"/>
    <w:basedOn w:val="DefaultParagraphFont"/>
    <w:uiPriority w:val="33"/>
    <w:rsid w:val="006823B9"/>
    <w:rPr>
      <w:b/>
      <w:bCs/>
      <w:i/>
      <w:iCs/>
      <w:spacing w:val="5"/>
    </w:r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6823B9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9E88B8" w:themeColor="text2"/>
    </w:rPr>
  </w:style>
  <w:style w:type="paragraph" w:customStyle="1" w:styleId="TabText1">
    <w:name w:val="TabText1"/>
    <w:basedOn w:val="TabText0"/>
    <w:link w:val="TabText1Char"/>
    <w:qFormat/>
    <w:rsid w:val="006823B9"/>
    <w:pPr>
      <w:spacing w:before="20" w:after="20"/>
    </w:pPr>
    <w:rPr>
      <w:sz w:val="20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6823B9"/>
    <w:pPr>
      <w:numPr>
        <w:ilvl w:val="1"/>
      </w:numPr>
    </w:pPr>
    <w:rPr>
      <w:rFonts w:eastAsiaTheme="minorEastAsia"/>
      <w:color w:val="9E88B8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6823B9"/>
    <w:rPr>
      <w:rFonts w:asciiTheme="majorHAnsi" w:eastAsiaTheme="minorEastAsia" w:hAnsiTheme="majorHAnsi" w:cstheme="majorBidi"/>
      <w:b/>
      <w:color w:val="9E88B8" w:themeColor="text2"/>
      <w:spacing w:val="20"/>
      <w:kern w:val="16"/>
      <w:sz w:val="3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6823B9"/>
    <w:rPr>
      <w:color w:val="002060" w:themeColor="hyperlink"/>
      <w:u w:val="single"/>
    </w:rPr>
  </w:style>
  <w:style w:type="paragraph" w:customStyle="1" w:styleId="FigurewithCaption">
    <w:name w:val="Figure with Caption"/>
    <w:basedOn w:val="BodyOfText"/>
    <w:link w:val="FigurewithCaptionChar"/>
    <w:qFormat/>
    <w:rsid w:val="006823B9"/>
    <w:pPr>
      <w:keepNext/>
      <w:spacing w:before="160" w:after="80"/>
      <w:jc w:val="center"/>
    </w:pPr>
  </w:style>
  <w:style w:type="paragraph" w:customStyle="1" w:styleId="TabHeader2">
    <w:name w:val="TabHeader2"/>
    <w:basedOn w:val="TabText2"/>
    <w:link w:val="TabHeader2Char"/>
    <w:qFormat/>
    <w:rsid w:val="006823B9"/>
    <w:pPr>
      <w:keepNext/>
      <w:spacing w:before="5"/>
      <w:jc w:val="left"/>
    </w:pPr>
  </w:style>
  <w:style w:type="paragraph" w:customStyle="1" w:styleId="TabHeader1">
    <w:name w:val="TabHeader1"/>
    <w:basedOn w:val="TabText1"/>
    <w:link w:val="TabHeader1Char"/>
    <w:qFormat/>
    <w:rsid w:val="006823B9"/>
    <w:pPr>
      <w:keepNext/>
      <w:spacing w:after="60"/>
      <w:jc w:val="left"/>
    </w:pPr>
  </w:style>
  <w:style w:type="character" w:styleId="Emphasis">
    <w:name w:val="Emphasis"/>
    <w:aliases w:val="Emphasis 1"/>
    <w:basedOn w:val="DefaultParagraphFont"/>
    <w:uiPriority w:val="20"/>
    <w:rsid w:val="006823B9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6823B9"/>
    <w:rPr>
      <w:color w:val="46AFE6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6823B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823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823B9"/>
    <w:rPr>
      <w:rFonts w:eastAsiaTheme="minorHAnsi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823B9"/>
    <w:rPr>
      <w:rFonts w:asciiTheme="majorHAnsi" w:eastAsiaTheme="majorEastAsia" w:hAnsiTheme="majorHAnsi" w:cstheme="majorBidi"/>
      <w:b/>
      <w:color w:val="9E88B8" w:themeColor="text2"/>
      <w:kern w:val="16"/>
      <w:sz w:val="40"/>
      <w:szCs w:val="32"/>
      <w:lang w:val="en-US"/>
    </w:rPr>
  </w:style>
  <w:style w:type="paragraph" w:customStyle="1" w:styleId="FooterTabpageNb">
    <w:name w:val="Footer Tab pageNb"/>
    <w:basedOn w:val="FooterTableau"/>
    <w:rsid w:val="00582057"/>
    <w:pPr>
      <w:jc w:val="right"/>
    </w:pPr>
    <w:rPr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6823B9"/>
    <w:rPr>
      <w:rFonts w:asciiTheme="majorHAnsi" w:eastAsiaTheme="majorEastAsia" w:hAnsiTheme="majorHAnsi" w:cstheme="majorBidi"/>
      <w:b/>
      <w:iCs/>
      <w:color w:val="9E88B8" w:themeColor="text2"/>
      <w:kern w:val="16"/>
      <w:sz w:val="26"/>
      <w:szCs w:val="24"/>
      <w:lang w:val="en-US"/>
    </w:rPr>
  </w:style>
  <w:style w:type="table" w:customStyle="1" w:styleId="TableitrustRef">
    <w:name w:val="Table_itrustRef"/>
    <w:basedOn w:val="TableNormal"/>
    <w:uiPriority w:val="99"/>
    <w:rsid w:val="00EC7587"/>
    <w:pPr>
      <w:spacing w:after="0"/>
    </w:pPr>
    <w:rPr>
      <w:rFonts w:ascii="Corbel" w:hAnsi="Corbe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left"/>
      </w:pPr>
    </w:tblStylePr>
  </w:style>
  <w:style w:type="paragraph" w:customStyle="1" w:styleId="DocType">
    <w:name w:val="DocType"/>
    <w:basedOn w:val="BodyOfText"/>
    <w:next w:val="BodyOfText"/>
    <w:link w:val="DocTypeChar"/>
    <w:rsid w:val="006823B9"/>
    <w:pPr>
      <w:jc w:val="right"/>
    </w:pPr>
    <w:rPr>
      <w:b/>
      <w:color w:val="9E88B8" w:themeColor="text2"/>
      <w:sz w:val="32"/>
      <w:szCs w:val="32"/>
    </w:rPr>
  </w:style>
  <w:style w:type="paragraph" w:styleId="Caption">
    <w:name w:val="caption"/>
    <w:basedOn w:val="BodyOfText"/>
    <w:next w:val="BodyOfText"/>
    <w:uiPriority w:val="35"/>
    <w:unhideWhenUsed/>
    <w:rsid w:val="006823B9"/>
    <w:pPr>
      <w:spacing w:before="120" w:after="200"/>
      <w:jc w:val="center"/>
    </w:pPr>
    <w:rPr>
      <w:iCs/>
      <w:color w:val="755996" w:themeColor="text2" w:themeShade="BF"/>
      <w:sz w:val="20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823B9"/>
    <w:rPr>
      <w:rFonts w:asciiTheme="majorHAnsi" w:eastAsiaTheme="majorEastAsia" w:hAnsiTheme="majorHAnsi" w:cstheme="majorBidi"/>
      <w:b/>
      <w:color w:val="9E88B8" w:themeColor="text2"/>
      <w:kern w:val="16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823B9"/>
    <w:rPr>
      <w:rFonts w:asciiTheme="majorHAnsi" w:eastAsiaTheme="majorEastAsia" w:hAnsiTheme="majorHAnsi" w:cstheme="majorBidi"/>
      <w:b/>
      <w:color w:val="9E88B8" w:themeColor="text2"/>
      <w:kern w:val="16"/>
      <w:sz w:val="3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823B9"/>
    <w:rPr>
      <w:rFonts w:asciiTheme="majorHAnsi" w:eastAsiaTheme="majorEastAsia" w:hAnsiTheme="majorHAnsi" w:cstheme="majorBidi"/>
      <w:b/>
      <w:iCs/>
      <w:color w:val="9E88B8" w:themeColor="text2"/>
      <w:kern w:val="16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6823B9"/>
    <w:rPr>
      <w:rFonts w:asciiTheme="majorHAnsi" w:eastAsiaTheme="majorEastAsia" w:hAnsiTheme="majorHAnsi" w:cstheme="majorBidi"/>
      <w:b/>
      <w:iCs/>
      <w:color w:val="9E88B8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823B9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6823B9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6823B9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character" w:styleId="HTMLCite">
    <w:name w:val="HTML Cite"/>
    <w:basedOn w:val="DefaultParagraphFont"/>
    <w:uiPriority w:val="99"/>
    <w:unhideWhenUsed/>
    <w:rsid w:val="006823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23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23B9"/>
    <w:rPr>
      <w:rFonts w:ascii="Consolas" w:eastAsiaTheme="minorHAnsi" w:hAnsi="Consolas"/>
      <w:sz w:val="20"/>
      <w:szCs w:val="20"/>
      <w:lang w:val="en-US"/>
    </w:rPr>
  </w:style>
  <w:style w:type="table" w:customStyle="1" w:styleId="Tableitrust3">
    <w:name w:val="Table_itrust3"/>
    <w:basedOn w:val="TableitrustRef"/>
    <w:uiPriority w:val="99"/>
    <w:rsid w:val="00753CCC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9C5" w:themeFill="accent4" w:themeFillTint="66"/>
      </w:tcPr>
    </w:tblStylePr>
    <w:tblStylePr w:type="lastRow">
      <w:rPr>
        <w:b/>
      </w:rPr>
      <w:tblPr/>
      <w:tcPr>
        <w:shd w:val="clear" w:color="auto" w:fill="FFF9C5" w:themeFill="accent4" w:themeFillTint="66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character" w:styleId="IntenseEmphasis">
    <w:name w:val="Intense Emphasis"/>
    <w:basedOn w:val="DefaultParagraphFont"/>
    <w:uiPriority w:val="21"/>
    <w:rsid w:val="006823B9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6823B9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3B9"/>
    <w:rPr>
      <w:rFonts w:eastAsiaTheme="minorHAns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6823B9"/>
    <w:rPr>
      <w:b/>
      <w:bCs/>
      <w:smallCaps/>
      <w:color w:val="E61F3D" w:themeColor="accent1"/>
      <w:spacing w:val="5"/>
    </w:rPr>
  </w:style>
  <w:style w:type="character" w:customStyle="1" w:styleId="IntenseReference1">
    <w:name w:val="Intense Reference1"/>
    <w:basedOn w:val="DefaultParagraphFont"/>
    <w:uiPriority w:val="32"/>
    <w:rsid w:val="00B77CB9"/>
    <w:rPr>
      <w:b w:val="0"/>
      <w:bCs/>
      <w:smallCaps/>
      <w:color w:val="C0504D"/>
      <w:spacing w:val="5"/>
      <w:u w:val="single"/>
    </w:rPr>
  </w:style>
  <w:style w:type="paragraph" w:styleId="ListNumber">
    <w:name w:val="List Number"/>
    <w:basedOn w:val="Normal"/>
    <w:uiPriority w:val="99"/>
    <w:unhideWhenUsed/>
    <w:rsid w:val="006823B9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99"/>
    <w:unhideWhenUsed/>
    <w:rsid w:val="006823B9"/>
    <w:pPr>
      <w:numPr>
        <w:numId w:val="22"/>
      </w:numPr>
      <w:contextualSpacing/>
    </w:pPr>
  </w:style>
  <w:style w:type="paragraph" w:styleId="ListNumber3">
    <w:name w:val="List Number 3"/>
    <w:basedOn w:val="Normal"/>
    <w:uiPriority w:val="99"/>
    <w:unhideWhenUsed/>
    <w:rsid w:val="006823B9"/>
    <w:pPr>
      <w:numPr>
        <w:numId w:val="23"/>
      </w:numPr>
      <w:contextualSpacing/>
    </w:pPr>
  </w:style>
  <w:style w:type="paragraph" w:styleId="ListNumber4">
    <w:name w:val="List Number 4"/>
    <w:basedOn w:val="Normal"/>
    <w:uiPriority w:val="99"/>
    <w:unhideWhenUsed/>
    <w:rsid w:val="006823B9"/>
    <w:pPr>
      <w:numPr>
        <w:numId w:val="24"/>
      </w:numPr>
      <w:contextualSpacing/>
    </w:pPr>
  </w:style>
  <w:style w:type="paragraph" w:customStyle="1" w:styleId="ListofFigure">
    <w:name w:val="List of Figure"/>
    <w:basedOn w:val="Normal"/>
    <w:link w:val="ListofFigureChar"/>
    <w:rsid w:val="00B77CB9"/>
    <w:pPr>
      <w:tabs>
        <w:tab w:val="right" w:leader="dot" w:pos="9214"/>
      </w:tabs>
      <w:spacing w:after="0"/>
    </w:pPr>
    <w:rPr>
      <w:noProof/>
    </w:rPr>
  </w:style>
  <w:style w:type="character" w:customStyle="1" w:styleId="ListofFigureChar">
    <w:name w:val="List of Figure Char"/>
    <w:basedOn w:val="DefaultParagraphFont"/>
    <w:link w:val="ListofFigure"/>
    <w:rsid w:val="00B77CB9"/>
    <w:rPr>
      <w:rFonts w:ascii="Arial" w:hAnsi="Arial" w:cs="Arial"/>
      <w:noProof/>
      <w:szCs w:val="36"/>
      <w:lang w:val="en-GB" w:eastAsia="fr-FR"/>
    </w:rPr>
  </w:style>
  <w:style w:type="numbering" w:customStyle="1" w:styleId="Bullet">
    <w:name w:val="Bullet"/>
    <w:uiPriority w:val="99"/>
    <w:rsid w:val="0058321C"/>
    <w:pPr>
      <w:numPr>
        <w:numId w:val="5"/>
      </w:numPr>
    </w:pPr>
  </w:style>
  <w:style w:type="table" w:customStyle="1" w:styleId="Tableitrust4">
    <w:name w:val="Table_itrust4"/>
    <w:basedOn w:val="TableitrustRef"/>
    <w:uiPriority w:val="99"/>
    <w:rsid w:val="00276C34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paragraph" w:styleId="NoSpacing">
    <w:name w:val="No Spacing"/>
    <w:aliases w:val="BoT_NoSpacing"/>
    <w:uiPriority w:val="1"/>
    <w:rsid w:val="006823B9"/>
    <w:pPr>
      <w:spacing w:after="0"/>
    </w:pPr>
    <w:rPr>
      <w:rFonts w:eastAsiaTheme="minorHAnsi"/>
    </w:rPr>
  </w:style>
  <w:style w:type="paragraph" w:styleId="NormalWeb">
    <w:name w:val="Normal (Web)"/>
    <w:basedOn w:val="Normal"/>
    <w:link w:val="NormalWebChar"/>
    <w:uiPriority w:val="99"/>
    <w:unhideWhenUsed/>
    <w:rsid w:val="006823B9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6823B9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6823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6823B9"/>
    <w:rPr>
      <w:rFonts w:eastAsiaTheme="minorHAnsi"/>
      <w:lang w:val="en-US"/>
    </w:rPr>
  </w:style>
  <w:style w:type="character" w:styleId="PageNumber">
    <w:name w:val="page number"/>
    <w:basedOn w:val="DefaultParagraphFont"/>
    <w:uiPriority w:val="99"/>
    <w:unhideWhenUsed/>
    <w:rsid w:val="006823B9"/>
  </w:style>
  <w:style w:type="character" w:styleId="PlaceholderText">
    <w:name w:val="Placeholder Text"/>
    <w:basedOn w:val="DefaultParagraphFont"/>
    <w:uiPriority w:val="99"/>
    <w:semiHidden/>
    <w:rsid w:val="006823B9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6823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3B9"/>
    <w:rPr>
      <w:rFonts w:eastAsiaTheme="minorHAnsi"/>
      <w:i/>
      <w:iCs/>
      <w:color w:val="404040" w:themeColor="text1" w:themeTint="BF"/>
      <w:lang w:val="en-US"/>
    </w:rPr>
  </w:style>
  <w:style w:type="paragraph" w:customStyle="1" w:styleId="EnumerationL1">
    <w:name w:val="Enumeration L1"/>
    <w:basedOn w:val="BodyOfText"/>
    <w:link w:val="EnumerationL1Char"/>
    <w:qFormat/>
    <w:rsid w:val="006823B9"/>
    <w:pPr>
      <w:numPr>
        <w:numId w:val="26"/>
      </w:numPr>
      <w:spacing w:after="40"/>
    </w:pPr>
  </w:style>
  <w:style w:type="paragraph" w:customStyle="1" w:styleId="S-TssNo">
    <w:name w:val="S-T ss No"/>
    <w:basedOn w:val="Normal"/>
    <w:link w:val="S-TssNoChar"/>
    <w:rsid w:val="00B77CB9"/>
    <w:rPr>
      <w:sz w:val="32"/>
      <w:szCs w:val="32"/>
    </w:rPr>
  </w:style>
  <w:style w:type="character" w:customStyle="1" w:styleId="S-TssNoChar">
    <w:name w:val="S-T ss No Char"/>
    <w:basedOn w:val="DefaultParagraphFont"/>
    <w:link w:val="S-TssNo"/>
    <w:rsid w:val="00B77CB9"/>
    <w:rPr>
      <w:rFonts w:ascii="Arial" w:hAnsi="Arial" w:cs="Arial"/>
      <w:sz w:val="32"/>
      <w:szCs w:val="32"/>
      <w:lang w:val="en-GB" w:eastAsia="fr-FR"/>
    </w:rPr>
  </w:style>
  <w:style w:type="paragraph" w:customStyle="1" w:styleId="Subject">
    <w:name w:val="Subject"/>
    <w:basedOn w:val="Normal"/>
    <w:rsid w:val="00B77CB9"/>
    <w:pPr>
      <w:spacing w:before="60"/>
      <w:jc w:val="center"/>
    </w:pPr>
    <w:rPr>
      <w:b/>
      <w:color w:val="000080"/>
      <w:sz w:val="40"/>
      <w:szCs w:val="40"/>
    </w:rPr>
  </w:style>
  <w:style w:type="character" w:styleId="SubtleEmphasis">
    <w:name w:val="Subtle Emphasis"/>
    <w:aliases w:val="Emphasis 2"/>
    <w:basedOn w:val="DefaultParagraphFont"/>
    <w:uiPriority w:val="19"/>
    <w:rsid w:val="006823B9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6823B9"/>
    <w:pPr>
      <w:spacing w:after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itrust1">
    <w:name w:val="Table_itrust1"/>
    <w:basedOn w:val="TableitrustRef"/>
    <w:uiPriority w:val="99"/>
    <w:rsid w:val="00B34F2D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FFFCE2" w:themeFill="accent4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FFFCE2" w:themeFill="accent4" w:themeFillTint="33"/>
      </w:tcPr>
    </w:tblStylePr>
    <w:tblStylePr w:type="firstCol">
      <w:rPr>
        <w:b/>
      </w:rPr>
      <w:tblPr/>
      <w:tcPr>
        <w:shd w:val="clear" w:color="auto" w:fill="FFFCE2" w:themeFill="accent4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FFFCE2" w:themeFill="accent4" w:themeFillTint="33"/>
      </w:tcPr>
    </w:tblStylePr>
  </w:style>
  <w:style w:type="table" w:customStyle="1" w:styleId="Tableitrust2">
    <w:name w:val="Table_itrust2"/>
    <w:basedOn w:val="TableitrustRef"/>
    <w:uiPriority w:val="99"/>
    <w:rsid w:val="00577A07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FFE912" w:themeColor="accent4" w:themeShade="BF"/>
        <w:sz w:val="20"/>
      </w:rPr>
      <w:tblPr/>
      <w:tcPr>
        <w:shd w:val="clear" w:color="auto" w:fill="FFF9C5" w:themeFill="accent4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FFF9C5" w:themeFill="accent4" w:themeFillTint="66"/>
      </w:tcPr>
    </w:tblStylePr>
    <w:tblStylePr w:type="firstCol">
      <w:rPr>
        <w:rFonts w:ascii="Corbel" w:hAnsi="Corbel"/>
        <w:b/>
        <w:color w:val="FFE912" w:themeColor="accent4" w:themeShade="BF"/>
      </w:rPr>
      <w:tblPr/>
      <w:tcPr>
        <w:shd w:val="clear" w:color="auto" w:fill="FFFCE2" w:themeFill="accent4" w:themeFillTint="33"/>
      </w:tcPr>
    </w:tblStylePr>
    <w:tblStylePr w:type="lastCol">
      <w:rPr>
        <w:b/>
      </w:rPr>
      <w:tblPr/>
      <w:tcPr>
        <w:shd w:val="clear" w:color="auto" w:fill="FFFCE2" w:themeFill="accent4" w:themeFillTint="33"/>
      </w:tcPr>
    </w:tblStylePr>
  </w:style>
  <w:style w:type="paragraph" w:styleId="Title">
    <w:name w:val="Title"/>
    <w:basedOn w:val="BodyOfText"/>
    <w:next w:val="BodyOfText"/>
    <w:link w:val="TitleChar"/>
    <w:uiPriority w:val="10"/>
    <w:rsid w:val="006823B9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3B9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character" w:customStyle="1" w:styleId="TabText2Char">
    <w:name w:val="TabText2 Char"/>
    <w:basedOn w:val="TabText1Char"/>
    <w:link w:val="TabText2"/>
    <w:rsid w:val="006823B9"/>
    <w:rPr>
      <w:rFonts w:eastAsiaTheme="minorHAnsi"/>
      <w:kern w:val="16"/>
      <w:sz w:val="18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6823B9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9E88B8" w:themeColor="text2"/>
    </w:rPr>
  </w:style>
  <w:style w:type="paragraph" w:styleId="TOC3">
    <w:name w:val="toc 3"/>
    <w:basedOn w:val="BodyOfText"/>
    <w:next w:val="BodyOfText"/>
    <w:uiPriority w:val="39"/>
    <w:unhideWhenUsed/>
    <w:rsid w:val="006823B9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9E88B8" w:themeColor="text2"/>
    </w:rPr>
  </w:style>
  <w:style w:type="paragraph" w:styleId="TOC4">
    <w:name w:val="toc 4"/>
    <w:basedOn w:val="BodyOfText"/>
    <w:next w:val="BodyOfText"/>
    <w:uiPriority w:val="39"/>
    <w:unhideWhenUsed/>
    <w:rsid w:val="006823B9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9E88B8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6823B9"/>
    <w:pPr>
      <w:tabs>
        <w:tab w:val="right" w:leader="dot" w:pos="9582"/>
      </w:tabs>
      <w:spacing w:after="0"/>
      <w:ind w:left="2835" w:right="709"/>
      <w:contextualSpacing/>
    </w:pPr>
    <w:rPr>
      <w:color w:val="755996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6823B9"/>
    <w:pPr>
      <w:tabs>
        <w:tab w:val="right" w:leader="dot" w:pos="9582"/>
      </w:tabs>
      <w:spacing w:after="0"/>
      <w:ind w:left="2835" w:right="709"/>
      <w:contextualSpacing/>
    </w:pPr>
    <w:rPr>
      <w:color w:val="755996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6823B9"/>
    <w:pPr>
      <w:tabs>
        <w:tab w:val="right" w:leader="dot" w:pos="9582"/>
      </w:tabs>
      <w:spacing w:after="0"/>
      <w:ind w:left="2835" w:right="709"/>
      <w:contextualSpacing/>
    </w:pPr>
    <w:rPr>
      <w:color w:val="755996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6823B9"/>
    <w:pPr>
      <w:tabs>
        <w:tab w:val="right" w:leader="dot" w:pos="9582"/>
      </w:tabs>
      <w:spacing w:after="0"/>
      <w:ind w:left="2835" w:right="709"/>
      <w:contextualSpacing/>
    </w:pPr>
    <w:rPr>
      <w:color w:val="4E3C64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6823B9"/>
    <w:pPr>
      <w:tabs>
        <w:tab w:val="right" w:leader="dot" w:pos="9582"/>
      </w:tabs>
      <w:spacing w:after="0"/>
      <w:ind w:left="2835" w:right="709"/>
      <w:contextualSpacing/>
    </w:pPr>
    <w:rPr>
      <w:color w:val="4E3C64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6823B9"/>
    <w:pPr>
      <w:spacing w:after="120"/>
      <w:ind w:left="425" w:right="709" w:hanging="425"/>
      <w:outlineLvl w:val="9"/>
    </w:pPr>
    <w:rPr>
      <w:sz w:val="28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A57A8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8A57A8"/>
    <w:rPr>
      <w:rFonts w:ascii="Arial" w:hAnsi="Arial" w:cs="Arial"/>
      <w:vanish/>
      <w:sz w:val="16"/>
      <w:szCs w:val="16"/>
      <w:lang w:val="en-US"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A57A8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A57A8"/>
    <w:rPr>
      <w:rFonts w:ascii="Arial" w:hAnsi="Arial" w:cs="Arial"/>
      <w:vanish/>
      <w:sz w:val="16"/>
      <w:szCs w:val="16"/>
      <w:lang w:val="en-US" w:eastAsia="fr-FR"/>
    </w:rPr>
  </w:style>
  <w:style w:type="paragraph" w:styleId="Revision">
    <w:name w:val="Revision"/>
    <w:hidden/>
    <w:uiPriority w:val="99"/>
    <w:semiHidden/>
    <w:rsid w:val="006823B9"/>
    <w:pPr>
      <w:spacing w:after="0"/>
    </w:pPr>
    <w:rPr>
      <w:rFonts w:eastAsiaTheme="minorHAnsi"/>
      <w:lang w:val="en-US"/>
    </w:rPr>
  </w:style>
  <w:style w:type="paragraph" w:customStyle="1" w:styleId="FooterTableau">
    <w:name w:val="FooterTableau"/>
    <w:basedOn w:val="Normal"/>
    <w:link w:val="FooterTableauChar"/>
    <w:rsid w:val="0061139A"/>
    <w:pPr>
      <w:spacing w:before="60" w:after="60"/>
      <w:ind w:left="426" w:right="113" w:hanging="426"/>
    </w:pPr>
    <w:rPr>
      <w:sz w:val="16"/>
      <w:lang w:eastAsia="fr-FR"/>
    </w:rPr>
  </w:style>
  <w:style w:type="character" w:customStyle="1" w:styleId="TabHeader2Char">
    <w:name w:val="TabHeader2 Char"/>
    <w:basedOn w:val="TabText2Char"/>
    <w:link w:val="TabHeader2"/>
    <w:rsid w:val="006823B9"/>
    <w:rPr>
      <w:rFonts w:eastAsiaTheme="minorHAnsi"/>
      <w:kern w:val="16"/>
      <w:sz w:val="18"/>
      <w:lang w:val="en-US"/>
    </w:rPr>
  </w:style>
  <w:style w:type="character" w:customStyle="1" w:styleId="FooterTableauChar">
    <w:name w:val="FooterTableau Char"/>
    <w:basedOn w:val="DefaultParagraphFont"/>
    <w:link w:val="FooterTableau"/>
    <w:rsid w:val="0061139A"/>
    <w:rPr>
      <w:rFonts w:ascii="Arial" w:hAnsi="Arial" w:cs="Arial"/>
      <w:kern w:val="16"/>
      <w:sz w:val="16"/>
      <w:szCs w:val="3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6823B9"/>
    <w:pPr>
      <w:tabs>
        <w:tab w:val="center" w:pos="4536"/>
        <w:tab w:val="right" w:pos="9072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rsid w:val="00682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23B9"/>
    <w:rPr>
      <w:rFonts w:eastAsiaTheme="minorHAnsi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unhideWhenUsed/>
    <w:rsid w:val="006823B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unhideWhenUsed/>
    <w:rsid w:val="00682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823B9"/>
    <w:rPr>
      <w:rFonts w:ascii="Segoe UI" w:eastAsiaTheme="minorHAns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82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823B9"/>
    <w:rPr>
      <w:rFonts w:eastAsiaTheme="minorHAnsi"/>
      <w:b/>
      <w:bCs/>
      <w:sz w:val="20"/>
      <w:szCs w:val="20"/>
      <w:lang w:val="en-US"/>
    </w:rPr>
  </w:style>
  <w:style w:type="paragraph" w:customStyle="1" w:styleId="TabEnum1">
    <w:name w:val="TabEnum1"/>
    <w:basedOn w:val="Normal"/>
    <w:link w:val="TabEnum1Char"/>
    <w:qFormat/>
    <w:rsid w:val="00E457E5"/>
    <w:pPr>
      <w:numPr>
        <w:numId w:val="2"/>
      </w:numPr>
      <w:tabs>
        <w:tab w:val="left" w:pos="2160"/>
      </w:tabs>
      <w:spacing w:before="20" w:after="20"/>
      <w:ind w:left="454" w:right="113" w:hanging="284"/>
      <w:contextualSpacing/>
    </w:pPr>
    <w:rPr>
      <w:rFonts w:cs="Times New Roman"/>
      <w:sz w:val="20"/>
      <w:szCs w:val="20"/>
    </w:rPr>
  </w:style>
  <w:style w:type="character" w:customStyle="1" w:styleId="QuoteFR">
    <w:name w:val="Quote FR"/>
    <w:basedOn w:val="DefaultParagraphFont"/>
    <w:uiPriority w:val="1"/>
    <w:qFormat/>
    <w:rsid w:val="005A3FBA"/>
    <w:rPr>
      <w:i/>
      <w:lang w:val="fr-FR"/>
    </w:rPr>
  </w:style>
  <w:style w:type="paragraph" w:customStyle="1" w:styleId="Hidden">
    <w:name w:val="Hidden"/>
    <w:basedOn w:val="BodyOfText"/>
    <w:next w:val="BodyOfText"/>
    <w:link w:val="HiddenChar"/>
    <w:qFormat/>
    <w:rsid w:val="006823B9"/>
    <w:pPr>
      <w:spacing w:after="80"/>
    </w:pPr>
    <w:rPr>
      <w:vanish/>
      <w:color w:val="00B050"/>
    </w:rPr>
  </w:style>
  <w:style w:type="paragraph" w:customStyle="1" w:styleId="SubParagraph">
    <w:name w:val="SubParagraph"/>
    <w:basedOn w:val="BodyOfText"/>
    <w:link w:val="SubParagraphChar"/>
    <w:qFormat/>
    <w:rsid w:val="00EC2526"/>
    <w:pPr>
      <w:ind w:left="284"/>
    </w:pPr>
  </w:style>
  <w:style w:type="paragraph" w:customStyle="1" w:styleId="BodyOfText">
    <w:name w:val="Body Of Text"/>
    <w:basedOn w:val="Normal"/>
    <w:link w:val="BodyOfTextChar"/>
    <w:qFormat/>
    <w:rsid w:val="006823B9"/>
    <w:pPr>
      <w:spacing w:after="120" w:line="240" w:lineRule="auto"/>
      <w:jc w:val="both"/>
    </w:pPr>
    <w:rPr>
      <w:kern w:val="16"/>
    </w:rPr>
  </w:style>
  <w:style w:type="character" w:customStyle="1" w:styleId="FigurewithCaptionChar">
    <w:name w:val="Figure with Caption Char"/>
    <w:basedOn w:val="BodyOfTextChar"/>
    <w:link w:val="FigurewithCaption"/>
    <w:rsid w:val="006823B9"/>
    <w:rPr>
      <w:rFonts w:eastAsiaTheme="minorHAnsi"/>
      <w:kern w:val="16"/>
      <w:lang w:val="en-US"/>
    </w:rPr>
  </w:style>
  <w:style w:type="character" w:customStyle="1" w:styleId="BodyOfTextChar">
    <w:name w:val="Body Of Text Char"/>
    <w:basedOn w:val="DefaultParagraphFont"/>
    <w:link w:val="BodyOfText"/>
    <w:rsid w:val="006823B9"/>
    <w:rPr>
      <w:rFonts w:eastAsiaTheme="minorHAnsi"/>
      <w:kern w:val="16"/>
      <w:lang w:val="en-US"/>
    </w:rPr>
  </w:style>
  <w:style w:type="character" w:customStyle="1" w:styleId="EnumerationL1Char">
    <w:name w:val="Enumeration L1 Char"/>
    <w:basedOn w:val="BodyOfTextChar"/>
    <w:link w:val="EnumerationL1"/>
    <w:rsid w:val="006823B9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6823B9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TabText1Char">
    <w:name w:val="TabText1 Char"/>
    <w:basedOn w:val="TabText0Char"/>
    <w:link w:val="TabText1"/>
    <w:rsid w:val="006823B9"/>
    <w:rPr>
      <w:rFonts w:eastAsiaTheme="minorHAnsi"/>
      <w:kern w:val="16"/>
      <w:sz w:val="20"/>
      <w:lang w:val="en-US"/>
    </w:rPr>
  </w:style>
  <w:style w:type="character" w:customStyle="1" w:styleId="HDocPropChar">
    <w:name w:val="H Doc Prop. Char"/>
    <w:basedOn w:val="BodyOfTextChar"/>
    <w:link w:val="HDocProp"/>
    <w:rsid w:val="006823B9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6823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823B9"/>
    <w:rPr>
      <w:rFonts w:eastAsiaTheme="minorHAnsi"/>
      <w:lang w:val="en-US"/>
    </w:rPr>
  </w:style>
  <w:style w:type="paragraph" w:customStyle="1" w:styleId="H1nonumber">
    <w:name w:val="H1 no number"/>
    <w:basedOn w:val="Heading1"/>
    <w:next w:val="BodyOfText"/>
    <w:link w:val="H1nonumberChar"/>
    <w:qFormat/>
    <w:rsid w:val="006823B9"/>
    <w:pPr>
      <w:numPr>
        <w:numId w:val="0"/>
      </w:numPr>
    </w:pPr>
  </w:style>
  <w:style w:type="character" w:customStyle="1" w:styleId="TabHeader1Char">
    <w:name w:val="TabHeader1 Char"/>
    <w:basedOn w:val="TabText1Char"/>
    <w:link w:val="TabHeader1"/>
    <w:rsid w:val="006823B9"/>
    <w:rPr>
      <w:rFonts w:eastAsiaTheme="minorHAnsi"/>
      <w:kern w:val="16"/>
      <w:sz w:val="20"/>
      <w:lang w:val="en-US"/>
    </w:rPr>
  </w:style>
  <w:style w:type="character" w:customStyle="1" w:styleId="H1nonumberChar">
    <w:name w:val="H1 no number Char"/>
    <w:basedOn w:val="Heading1Char"/>
    <w:link w:val="H1nonumber"/>
    <w:rsid w:val="006823B9"/>
    <w:rPr>
      <w:rFonts w:asciiTheme="majorHAnsi" w:eastAsiaTheme="majorEastAsia" w:hAnsiTheme="majorHAnsi" w:cstheme="majorBidi"/>
      <w:b/>
      <w:color w:val="9E88B8" w:themeColor="text2"/>
      <w:kern w:val="16"/>
      <w:sz w:val="40"/>
      <w:szCs w:val="32"/>
      <w:lang w:val="en-US"/>
    </w:rPr>
  </w:style>
  <w:style w:type="paragraph" w:customStyle="1" w:styleId="H2nonumber">
    <w:name w:val="H2 no number"/>
    <w:basedOn w:val="Heading2"/>
    <w:next w:val="BodyOfText"/>
    <w:link w:val="H2nonumberChar"/>
    <w:qFormat/>
    <w:rsid w:val="006823B9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6823B9"/>
    <w:rPr>
      <w:rFonts w:asciiTheme="majorHAnsi" w:eastAsiaTheme="majorEastAsia" w:hAnsiTheme="majorHAnsi" w:cstheme="majorBidi"/>
      <w:b/>
      <w:color w:val="9E88B8" w:themeColor="text2"/>
      <w:kern w:val="16"/>
      <w:sz w:val="36"/>
      <w:szCs w:val="26"/>
      <w:lang w:val="en-US"/>
    </w:rPr>
  </w:style>
  <w:style w:type="character" w:customStyle="1" w:styleId="SubParagraphChar">
    <w:name w:val="SubParagraph Char"/>
    <w:basedOn w:val="BodyOfTextChar"/>
    <w:link w:val="SubParagraph"/>
    <w:rsid w:val="00EC2526"/>
    <w:rPr>
      <w:rFonts w:ascii="Aller Light" w:eastAsiaTheme="minorHAnsi" w:hAnsi="Aller Light" w:cs="Arial"/>
      <w:color w:val="3E3E3E"/>
      <w:kern w:val="16"/>
      <w:sz w:val="144"/>
      <w:szCs w:val="36"/>
      <w:lang w:val="en-GB" w:eastAsia="en-GB"/>
    </w:rPr>
  </w:style>
  <w:style w:type="paragraph" w:customStyle="1" w:styleId="ReferenceList">
    <w:name w:val="Reference List"/>
    <w:basedOn w:val="BodyOfText"/>
    <w:link w:val="ReferenceListChar"/>
    <w:qFormat/>
    <w:rsid w:val="00D02F57"/>
    <w:pPr>
      <w:numPr>
        <w:numId w:val="3"/>
      </w:numPr>
      <w:spacing w:after="80"/>
      <w:ind w:left="567" w:hanging="142"/>
    </w:pPr>
  </w:style>
  <w:style w:type="character" w:customStyle="1" w:styleId="ReferenceListChar">
    <w:name w:val="Reference List Char"/>
    <w:basedOn w:val="BodyOfTextChar"/>
    <w:link w:val="ReferenceList"/>
    <w:rsid w:val="00D02F57"/>
    <w:rPr>
      <w:rFonts w:ascii="Corbel" w:eastAsiaTheme="minorHAnsi" w:hAnsi="Corbel" w:cs="Arial"/>
      <w:kern w:val="16"/>
      <w:szCs w:val="36"/>
      <w:lang w:val="en-GB" w:eastAsia="en-GB"/>
    </w:rPr>
  </w:style>
  <w:style w:type="paragraph" w:customStyle="1" w:styleId="Figure">
    <w:name w:val="Figure"/>
    <w:basedOn w:val="BodyOfText"/>
    <w:next w:val="BodyOfText"/>
    <w:link w:val="FigureChar"/>
    <w:qFormat/>
    <w:rsid w:val="006823B9"/>
    <w:pPr>
      <w:spacing w:after="200"/>
      <w:jc w:val="center"/>
    </w:pPr>
  </w:style>
  <w:style w:type="character" w:customStyle="1" w:styleId="Mandatory">
    <w:name w:val="Mandatory"/>
    <w:basedOn w:val="DefaultParagraphFont"/>
    <w:uiPriority w:val="1"/>
    <w:qFormat/>
    <w:rsid w:val="00F05103"/>
    <w:rPr>
      <w:color w:val="E61F3D"/>
      <w:lang w:eastAsia="fr-LU"/>
    </w:rPr>
  </w:style>
  <w:style w:type="character" w:customStyle="1" w:styleId="FigureChar">
    <w:name w:val="Figure Char"/>
    <w:basedOn w:val="BodyOfTextChar"/>
    <w:link w:val="Figure"/>
    <w:rsid w:val="006823B9"/>
    <w:rPr>
      <w:rFonts w:eastAsiaTheme="minorHAnsi"/>
      <w:kern w:val="16"/>
      <w:lang w:val="en-US"/>
    </w:rPr>
  </w:style>
  <w:style w:type="paragraph" w:customStyle="1" w:styleId="Headerfootertext">
    <w:name w:val="Header/footer text"/>
    <w:basedOn w:val="BodyOfText"/>
    <w:link w:val="HeaderfootertextChar"/>
    <w:rsid w:val="006823B9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6823B9"/>
    <w:pPr>
      <w:ind w:right="170"/>
      <w:jc w:val="right"/>
    </w:pPr>
    <w:rPr>
      <w:color w:val="E61F3D" w:themeColor="accent5"/>
    </w:rPr>
  </w:style>
  <w:style w:type="paragraph" w:customStyle="1" w:styleId="EnumerationL2">
    <w:name w:val="Enumeration L2"/>
    <w:basedOn w:val="EnumerationL1"/>
    <w:link w:val="EnumerationL2Char"/>
    <w:rsid w:val="006823B9"/>
    <w:pPr>
      <w:numPr>
        <w:ilvl w:val="1"/>
      </w:numPr>
    </w:pPr>
  </w:style>
  <w:style w:type="paragraph" w:customStyle="1" w:styleId="EnumerationL3">
    <w:name w:val="Enumeration L3"/>
    <w:basedOn w:val="EnumerationL1"/>
    <w:rsid w:val="006823B9"/>
    <w:pPr>
      <w:numPr>
        <w:ilvl w:val="2"/>
      </w:numPr>
      <w:contextualSpacing/>
    </w:pPr>
  </w:style>
  <w:style w:type="character" w:customStyle="1" w:styleId="EnumerationL2Char">
    <w:name w:val="Enumeration L2 Char"/>
    <w:basedOn w:val="EnumerationL1Char"/>
    <w:link w:val="EnumerationL2"/>
    <w:rsid w:val="006823B9"/>
    <w:rPr>
      <w:rFonts w:eastAsiaTheme="minorHAnsi"/>
      <w:kern w:val="16"/>
      <w:lang w:val="en-US"/>
    </w:rPr>
  </w:style>
  <w:style w:type="paragraph" w:customStyle="1" w:styleId="Endlist">
    <w:name w:val="End list"/>
    <w:basedOn w:val="BodyOfText"/>
    <w:next w:val="BodyOfText"/>
    <w:qFormat/>
    <w:rsid w:val="006823B9"/>
    <w:pPr>
      <w:spacing w:after="0"/>
      <w:ind w:right="709"/>
      <w:jc w:val="right"/>
    </w:pPr>
    <w:rPr>
      <w:sz w:val="14"/>
      <w:szCs w:val="14"/>
    </w:rPr>
  </w:style>
  <w:style w:type="paragraph" w:customStyle="1" w:styleId="Codecondensed">
    <w:name w:val="Code (condensed)"/>
    <w:basedOn w:val="Normal"/>
    <w:rsid w:val="00A53BD7"/>
    <w:pPr>
      <w:tabs>
        <w:tab w:val="left" w:pos="709"/>
        <w:tab w:val="left" w:pos="1418"/>
        <w:tab w:val="left" w:pos="2127"/>
      </w:tabs>
      <w:spacing w:after="0"/>
      <w:ind w:left="2835" w:hanging="2835"/>
    </w:pPr>
    <w:rPr>
      <w:rFonts w:ascii="Consolas" w:hAnsi="Consolas"/>
      <w:sz w:val="18"/>
    </w:rPr>
  </w:style>
  <w:style w:type="paragraph" w:customStyle="1" w:styleId="BulletL2">
    <w:name w:val="Bullet L2"/>
    <w:basedOn w:val="BulletL1"/>
    <w:rsid w:val="006823B9"/>
    <w:pPr>
      <w:numPr>
        <w:ilvl w:val="1"/>
      </w:numPr>
    </w:pPr>
  </w:style>
  <w:style w:type="paragraph" w:customStyle="1" w:styleId="TabText2">
    <w:name w:val="TabText2"/>
    <w:basedOn w:val="TabText1"/>
    <w:link w:val="TabText2Char"/>
    <w:qFormat/>
    <w:rsid w:val="006823B9"/>
    <w:pPr>
      <w:spacing w:before="10" w:after="10"/>
      <w:ind w:left="-57" w:right="-57"/>
    </w:pPr>
    <w:rPr>
      <w:sz w:val="18"/>
    </w:rPr>
  </w:style>
  <w:style w:type="paragraph" w:customStyle="1" w:styleId="BulletL3">
    <w:name w:val="Bullet L3"/>
    <w:basedOn w:val="BulletL1"/>
    <w:rsid w:val="006823B9"/>
    <w:pPr>
      <w:numPr>
        <w:ilvl w:val="2"/>
      </w:numPr>
      <w:contextualSpacing/>
    </w:pPr>
  </w:style>
  <w:style w:type="paragraph" w:customStyle="1" w:styleId="EnumrationL4">
    <w:name w:val="Enumération L4"/>
    <w:basedOn w:val="EnumerationL3"/>
    <w:rsid w:val="002E57B0"/>
    <w:pPr>
      <w:numPr>
        <w:ilvl w:val="0"/>
        <w:numId w:val="0"/>
      </w:numPr>
      <w:ind w:left="2268" w:hanging="142"/>
    </w:pPr>
  </w:style>
  <w:style w:type="numbering" w:customStyle="1" w:styleId="EnumrationListe">
    <w:name w:val="Enumération Liste"/>
    <w:uiPriority w:val="99"/>
    <w:rsid w:val="00FE7011"/>
    <w:pPr>
      <w:numPr>
        <w:numId w:val="4"/>
      </w:numPr>
    </w:pPr>
  </w:style>
  <w:style w:type="numbering" w:customStyle="1" w:styleId="Style4">
    <w:name w:val="Style4"/>
    <w:uiPriority w:val="99"/>
    <w:rsid w:val="00951ACA"/>
  </w:style>
  <w:style w:type="character" w:customStyle="1" w:styleId="HeaderChar">
    <w:name w:val="Header Char"/>
    <w:basedOn w:val="DefaultParagraphFont"/>
    <w:link w:val="Header"/>
    <w:uiPriority w:val="99"/>
    <w:rsid w:val="006823B9"/>
    <w:rPr>
      <w:rFonts w:eastAsiaTheme="minorHAnsi"/>
      <w:lang w:val="en-US"/>
    </w:rPr>
  </w:style>
  <w:style w:type="paragraph" w:customStyle="1" w:styleId="TabEnum2">
    <w:name w:val="TabEnum2"/>
    <w:basedOn w:val="TabEnum1"/>
    <w:link w:val="TabEnum2Char"/>
    <w:qFormat/>
    <w:rsid w:val="00CF3972"/>
    <w:rPr>
      <w:sz w:val="18"/>
    </w:rPr>
  </w:style>
  <w:style w:type="paragraph" w:customStyle="1" w:styleId="BulletL1">
    <w:name w:val="Bullet L1"/>
    <w:basedOn w:val="BodyOfText"/>
    <w:link w:val="BulletL1Char"/>
    <w:qFormat/>
    <w:rsid w:val="006823B9"/>
    <w:pPr>
      <w:numPr>
        <w:numId w:val="27"/>
      </w:numPr>
      <w:spacing w:after="40"/>
    </w:pPr>
  </w:style>
  <w:style w:type="character" w:customStyle="1" w:styleId="TabEnum1Char">
    <w:name w:val="TabEnum1 Char"/>
    <w:basedOn w:val="DefaultParagraphFont"/>
    <w:link w:val="TabEnum1"/>
    <w:rsid w:val="00E457E5"/>
    <w:rPr>
      <w:rFonts w:ascii="Corbel" w:hAnsi="Corbel" w:cs="Times New Roman"/>
      <w:color w:val="000000" w:themeColor="text1"/>
      <w:kern w:val="16"/>
      <w:sz w:val="20"/>
      <w:szCs w:val="20"/>
      <w:lang w:val="en-GB" w:eastAsia="en-GB"/>
    </w:rPr>
  </w:style>
  <w:style w:type="character" w:customStyle="1" w:styleId="TabEnum2Char">
    <w:name w:val="TabEnum2 Char"/>
    <w:basedOn w:val="TabEnum1Char"/>
    <w:link w:val="TabEnum2"/>
    <w:rsid w:val="00CF3972"/>
    <w:rPr>
      <w:rFonts w:ascii="Corbel" w:hAnsi="Corbel" w:cs="Times New Roman"/>
      <w:color w:val="000000" w:themeColor="text1"/>
      <w:kern w:val="16"/>
      <w:sz w:val="18"/>
      <w:szCs w:val="20"/>
      <w:lang w:val="en-GB" w:eastAsia="en-GB"/>
    </w:rPr>
  </w:style>
  <w:style w:type="paragraph" w:customStyle="1" w:styleId="HToc">
    <w:name w:val="H Toc"/>
    <w:basedOn w:val="HDocProp"/>
    <w:link w:val="HTocChar"/>
    <w:qFormat/>
    <w:rsid w:val="00CF43C3"/>
    <w:pPr>
      <w:spacing w:before="60" w:after="60"/>
      <w:jc w:val="center"/>
    </w:pPr>
  </w:style>
  <w:style w:type="character" w:customStyle="1" w:styleId="HTocChar">
    <w:name w:val="H Toc Char"/>
    <w:basedOn w:val="HDocPropChar"/>
    <w:link w:val="HToc"/>
    <w:rsid w:val="00CF43C3"/>
    <w:rPr>
      <w:rFonts w:ascii="Corbel" w:eastAsiaTheme="minorHAnsi" w:hAnsi="Corbel" w:cs="Arial"/>
      <w:b/>
      <w:color w:val="FFE912" w:themeColor="accent4" w:themeShade="BF"/>
      <w:kern w:val="16"/>
      <w:sz w:val="28"/>
      <w:szCs w:val="36"/>
      <w:lang w:val="en-US" w:eastAsia="en-GB"/>
    </w:rPr>
  </w:style>
  <w:style w:type="numbering" w:customStyle="1" w:styleId="Style40">
    <w:name w:val="Style4"/>
    <w:next w:val="Style4"/>
    <w:uiPriority w:val="99"/>
    <w:rsid w:val="00951ACA"/>
  </w:style>
  <w:style w:type="character" w:customStyle="1" w:styleId="QuoteGB">
    <w:name w:val="Quote GB"/>
    <w:basedOn w:val="DefaultParagraphFont"/>
    <w:uiPriority w:val="1"/>
    <w:qFormat/>
    <w:rsid w:val="009749F6"/>
    <w:rPr>
      <w:i/>
      <w:lang w:val="en-GB"/>
    </w:r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6823B9"/>
    <w:pPr>
      <w:spacing w:after="0"/>
    </w:pPr>
    <w:rPr>
      <w:noProof/>
      <w:lang w:val="fr-FR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6823B9"/>
    <w:rPr>
      <w:rFonts w:eastAsiaTheme="minorHAnsi"/>
      <w:color w:val="9E88B8" w:themeColor="text2"/>
      <w:kern w:val="16"/>
      <w:lang w:val="en-US"/>
    </w:rPr>
  </w:style>
  <w:style w:type="character" w:customStyle="1" w:styleId="BulletL1Char">
    <w:name w:val="Bullet L1 Char"/>
    <w:basedOn w:val="DefaultParagraphFont"/>
    <w:link w:val="BulletL1"/>
    <w:rsid w:val="006823B9"/>
    <w:rPr>
      <w:rFonts w:eastAsiaTheme="minorHAnsi"/>
      <w:kern w:val="16"/>
      <w:lang w:val="en-US"/>
    </w:rPr>
  </w:style>
  <w:style w:type="paragraph" w:customStyle="1" w:styleId="Tabseparator">
    <w:name w:val="Tab_separator"/>
    <w:basedOn w:val="BodyOfText"/>
    <w:link w:val="TabseparatorChar"/>
    <w:qFormat/>
    <w:rsid w:val="00D348E2"/>
    <w:pPr>
      <w:spacing w:after="0" w:line="14" w:lineRule="exact"/>
    </w:pPr>
  </w:style>
  <w:style w:type="character" w:customStyle="1" w:styleId="TabseparatorChar">
    <w:name w:val="Tab_separator Char"/>
    <w:basedOn w:val="BodyOfTextChar"/>
    <w:link w:val="Tabseparator"/>
    <w:rsid w:val="00D348E2"/>
    <w:rPr>
      <w:rFonts w:ascii="Corbel" w:eastAsiaTheme="minorHAnsi" w:hAnsi="Corbel" w:cs="Arial"/>
      <w:kern w:val="16"/>
      <w:sz w:val="144"/>
      <w:szCs w:val="36"/>
      <w:lang w:val="en-GB" w:eastAsia="en-GB"/>
    </w:rPr>
  </w:style>
  <w:style w:type="paragraph" w:customStyle="1" w:styleId="DoNotRemove">
    <w:name w:val="DoNotRemove"/>
    <w:basedOn w:val="Normal"/>
    <w:link w:val="DoNotRemoveChar"/>
    <w:qFormat/>
    <w:rsid w:val="00D348E2"/>
    <w:pPr>
      <w:spacing w:before="40" w:after="40"/>
      <w:ind w:left="113" w:right="113"/>
    </w:pPr>
    <w:rPr>
      <w:rFonts w:ascii="Tahoma" w:hAnsi="Tahoma" w:cs="Tahoma"/>
      <w:i/>
      <w:iCs/>
      <w:vanish/>
      <w:color w:val="0070C0"/>
      <w:sz w:val="16"/>
      <w:szCs w:val="28"/>
      <w:lang w:eastAsia="fr-FR"/>
    </w:rPr>
  </w:style>
  <w:style w:type="character" w:customStyle="1" w:styleId="DoNotRemoveChar">
    <w:name w:val="DoNotRemove Char"/>
    <w:basedOn w:val="DefaultParagraphFont"/>
    <w:link w:val="DoNotRemove"/>
    <w:rsid w:val="00D348E2"/>
    <w:rPr>
      <w:rFonts w:ascii="Tahoma" w:hAnsi="Tahoma" w:cs="Tahoma"/>
      <w:i/>
      <w:iCs/>
      <w:vanish/>
      <w:color w:val="0070C0"/>
      <w:kern w:val="16"/>
      <w:sz w:val="16"/>
      <w:szCs w:val="28"/>
      <w:lang w:val="en-GB" w:eastAsia="fr-FR"/>
    </w:rPr>
  </w:style>
  <w:style w:type="paragraph" w:customStyle="1" w:styleId="Domaine">
    <w:name w:val="Domaine"/>
    <w:basedOn w:val="Heading2"/>
    <w:link w:val="DomaineChar"/>
    <w:qFormat/>
    <w:rsid w:val="007D2E79"/>
    <w:pPr>
      <w:numPr>
        <w:ilvl w:val="0"/>
        <w:numId w:val="0"/>
      </w:numPr>
      <w:tabs>
        <w:tab w:val="left" w:pos="709"/>
        <w:tab w:val="right" w:pos="9639"/>
      </w:tabs>
      <w:spacing w:after="160"/>
      <w:ind w:left="2608" w:hanging="2608"/>
    </w:pPr>
    <w:rPr>
      <w:bCs/>
      <w:sz w:val="24"/>
    </w:rPr>
  </w:style>
  <w:style w:type="character" w:customStyle="1" w:styleId="DomaineChar">
    <w:name w:val="Domaine Char"/>
    <w:basedOn w:val="Heading2Char"/>
    <w:link w:val="Domaine"/>
    <w:rsid w:val="007D2E79"/>
    <w:rPr>
      <w:rFonts w:ascii="Corbel" w:eastAsiaTheme="majorEastAsia" w:hAnsi="Corbel" w:cs="Arial"/>
      <w:b/>
      <w:bCs/>
      <w:color w:val="FFE912" w:themeColor="accent4" w:themeShade="BF"/>
      <w:kern w:val="16"/>
      <w:sz w:val="24"/>
      <w:szCs w:val="44"/>
      <w:lang w:val="en-GB" w:eastAsia="en-GB"/>
    </w:rPr>
  </w:style>
  <w:style w:type="paragraph" w:customStyle="1" w:styleId="Tableau">
    <w:name w:val="Tableau"/>
    <w:basedOn w:val="Figure"/>
    <w:link w:val="TableauChar"/>
    <w:qFormat/>
    <w:rsid w:val="00D348E2"/>
    <w:pPr>
      <w:spacing w:after="160"/>
    </w:pPr>
    <w:rPr>
      <w:rFonts w:ascii="Arial" w:hAnsi="Arial"/>
    </w:rPr>
  </w:style>
  <w:style w:type="character" w:customStyle="1" w:styleId="TableauChar">
    <w:name w:val="Tableau Char"/>
    <w:basedOn w:val="FigureChar"/>
    <w:link w:val="Tableau"/>
    <w:rsid w:val="00D348E2"/>
    <w:rPr>
      <w:rFonts w:ascii="Arial" w:eastAsiaTheme="minorHAnsi" w:hAnsi="Arial" w:cs="Arial"/>
      <w:kern w:val="16"/>
      <w:sz w:val="144"/>
      <w:szCs w:val="36"/>
      <w:lang w:val="en-GB" w:eastAsia="en-GB"/>
    </w:rPr>
  </w:style>
  <w:style w:type="paragraph" w:customStyle="1" w:styleId="MaturityFigure">
    <w:name w:val="MaturityFigure"/>
    <w:basedOn w:val="BodyOfText"/>
    <w:link w:val="MaturityFigureChar"/>
    <w:qFormat/>
    <w:rsid w:val="00060638"/>
    <w:pPr>
      <w:jc w:val="center"/>
    </w:pPr>
    <w:rPr>
      <w:sz w:val="10"/>
      <w:szCs w:val="10"/>
    </w:rPr>
  </w:style>
  <w:style w:type="character" w:customStyle="1" w:styleId="MaturityFigureChar">
    <w:name w:val="MaturityFigure Char"/>
    <w:basedOn w:val="BodyOfTextChar"/>
    <w:link w:val="MaturityFigure"/>
    <w:rsid w:val="00060638"/>
    <w:rPr>
      <w:rFonts w:ascii="Corbel" w:eastAsiaTheme="minorHAnsi" w:hAnsi="Corbel" w:cs="Arial"/>
      <w:kern w:val="16"/>
      <w:sz w:val="10"/>
      <w:szCs w:val="10"/>
      <w:lang w:val="en-GB" w:eastAsia="en-GB"/>
    </w:rPr>
  </w:style>
  <w:style w:type="paragraph" w:customStyle="1" w:styleId="NCAudit">
    <w:name w:val="NC_Audit"/>
    <w:basedOn w:val="Normal"/>
    <w:next w:val="Normal"/>
    <w:link w:val="NCAuditChar"/>
    <w:rsid w:val="009A214A"/>
    <w:pPr>
      <w:numPr>
        <w:numId w:val="6"/>
      </w:numPr>
      <w:tabs>
        <w:tab w:val="left" w:pos="851"/>
        <w:tab w:val="left" w:pos="1418"/>
        <w:tab w:val="left" w:pos="2126"/>
      </w:tabs>
      <w:spacing w:before="40" w:after="40"/>
      <w:ind w:left="2126" w:right="113" w:hanging="2013"/>
    </w:pPr>
    <w:rPr>
      <w:sz w:val="20"/>
      <w:szCs w:val="20"/>
    </w:rPr>
  </w:style>
  <w:style w:type="character" w:customStyle="1" w:styleId="NCAuditChar">
    <w:name w:val="NC_Audit Char"/>
    <w:basedOn w:val="DefaultParagraphFont"/>
    <w:link w:val="NCAudit"/>
    <w:rsid w:val="009A214A"/>
    <w:rPr>
      <w:rFonts w:ascii="Corbel" w:hAnsi="Corbel" w:cs="Arial"/>
      <w:color w:val="000000" w:themeColor="text1"/>
      <w:kern w:val="16"/>
      <w:sz w:val="20"/>
      <w:szCs w:val="20"/>
      <w:lang w:val="en-US" w:eastAsia="en-GB"/>
    </w:rPr>
  </w:style>
  <w:style w:type="paragraph" w:customStyle="1" w:styleId="Vulnerability">
    <w:name w:val="Vulnerability"/>
    <w:basedOn w:val="Normal"/>
    <w:next w:val="Normal"/>
    <w:link w:val="VulnerabilityChar"/>
    <w:rsid w:val="00124E32"/>
    <w:pPr>
      <w:numPr>
        <w:numId w:val="7"/>
      </w:numPr>
      <w:tabs>
        <w:tab w:val="left" w:pos="992"/>
        <w:tab w:val="left" w:pos="1843"/>
      </w:tabs>
      <w:spacing w:before="40" w:after="40"/>
      <w:ind w:left="1842" w:right="113" w:hanging="1729"/>
    </w:pPr>
    <w:rPr>
      <w:sz w:val="20"/>
      <w:lang w:eastAsia="fr-FR"/>
    </w:rPr>
  </w:style>
  <w:style w:type="character" w:customStyle="1" w:styleId="VulnerabilityChar">
    <w:name w:val="Vulnerability Char"/>
    <w:basedOn w:val="DefaultParagraphFont"/>
    <w:link w:val="Vulnerability"/>
    <w:rsid w:val="00124E32"/>
    <w:rPr>
      <w:rFonts w:ascii="Corbel" w:hAnsi="Corbel" w:cs="Arial"/>
      <w:color w:val="000000" w:themeColor="text1"/>
      <w:kern w:val="16"/>
      <w:sz w:val="20"/>
      <w:szCs w:val="36"/>
      <w:lang w:val="en-GB" w:eastAsia="fr-FR"/>
    </w:rPr>
  </w:style>
  <w:style w:type="paragraph" w:customStyle="1" w:styleId="Impact">
    <w:name w:val="Impact"/>
    <w:basedOn w:val="Vulnerability"/>
    <w:next w:val="Normal"/>
    <w:link w:val="ImpactChar"/>
    <w:rsid w:val="00124E32"/>
    <w:pPr>
      <w:numPr>
        <w:numId w:val="8"/>
      </w:numPr>
      <w:ind w:left="1842" w:hanging="1729"/>
    </w:pPr>
  </w:style>
  <w:style w:type="character" w:customStyle="1" w:styleId="ImpactChar">
    <w:name w:val="Impact Char"/>
    <w:basedOn w:val="VulnerabilityChar"/>
    <w:link w:val="Impact"/>
    <w:rsid w:val="00124E32"/>
    <w:rPr>
      <w:rFonts w:ascii="Corbel" w:hAnsi="Corbel" w:cs="Arial"/>
      <w:color w:val="000000" w:themeColor="text1"/>
      <w:kern w:val="16"/>
      <w:sz w:val="20"/>
      <w:szCs w:val="36"/>
      <w:lang w:val="en-GB" w:eastAsia="fr-FR"/>
    </w:rPr>
  </w:style>
  <w:style w:type="paragraph" w:customStyle="1" w:styleId="ActionCor">
    <w:name w:val="Action_Cor"/>
    <w:basedOn w:val="Normal"/>
    <w:next w:val="Normal"/>
    <w:link w:val="ActionCorChar"/>
    <w:rsid w:val="009A214A"/>
    <w:pPr>
      <w:numPr>
        <w:numId w:val="9"/>
      </w:numPr>
      <w:tabs>
        <w:tab w:val="left" w:pos="851"/>
        <w:tab w:val="left" w:pos="1701"/>
        <w:tab w:val="left" w:pos="2410"/>
      </w:tabs>
      <w:spacing w:before="40" w:after="40"/>
      <w:ind w:left="2410" w:right="113" w:hanging="2297"/>
    </w:pPr>
    <w:rPr>
      <w:sz w:val="20"/>
      <w:lang w:eastAsia="fr-FR"/>
    </w:rPr>
  </w:style>
  <w:style w:type="character" w:customStyle="1" w:styleId="ActionCorChar">
    <w:name w:val="Action_Cor Char"/>
    <w:basedOn w:val="DefaultParagraphFont"/>
    <w:link w:val="ActionCor"/>
    <w:rsid w:val="009A214A"/>
    <w:rPr>
      <w:rFonts w:ascii="Corbel" w:hAnsi="Corbel" w:cs="Arial"/>
      <w:color w:val="000000" w:themeColor="text1"/>
      <w:kern w:val="16"/>
      <w:sz w:val="20"/>
      <w:szCs w:val="36"/>
      <w:lang w:val="en-GB" w:eastAsia="fr-FR"/>
    </w:rPr>
  </w:style>
  <w:style w:type="paragraph" w:customStyle="1" w:styleId="RecTechAudit">
    <w:name w:val="RecTechAudit"/>
    <w:basedOn w:val="Normal"/>
    <w:next w:val="Normal"/>
    <w:link w:val="RecTechAuditChar"/>
    <w:rsid w:val="007D2E79"/>
    <w:pPr>
      <w:numPr>
        <w:numId w:val="10"/>
      </w:numPr>
      <w:tabs>
        <w:tab w:val="left" w:pos="993"/>
        <w:tab w:val="left" w:pos="1843"/>
      </w:tabs>
      <w:spacing w:before="40" w:after="40"/>
      <w:ind w:left="1843" w:right="113" w:hanging="1730"/>
    </w:pPr>
    <w:rPr>
      <w:sz w:val="20"/>
      <w:lang w:eastAsia="fr-FR"/>
    </w:rPr>
  </w:style>
  <w:style w:type="character" w:customStyle="1" w:styleId="RecTechAuditChar">
    <w:name w:val="RecTechAudit Char"/>
    <w:basedOn w:val="DefaultParagraphFont"/>
    <w:link w:val="RecTechAudit"/>
    <w:rsid w:val="007D2E79"/>
    <w:rPr>
      <w:rFonts w:ascii="Corbel" w:hAnsi="Corbel" w:cs="Arial"/>
      <w:color w:val="000000" w:themeColor="text1"/>
      <w:kern w:val="16"/>
      <w:sz w:val="20"/>
      <w:szCs w:val="36"/>
      <w:lang w:val="en-GB" w:eastAsia="fr-FR"/>
    </w:rPr>
  </w:style>
  <w:style w:type="paragraph" w:customStyle="1" w:styleId="Robustness">
    <w:name w:val="Robustness"/>
    <w:basedOn w:val="RecTechAudit"/>
    <w:next w:val="Normal"/>
    <w:link w:val="RobustnessChar"/>
    <w:qFormat/>
    <w:rsid w:val="00737819"/>
    <w:pPr>
      <w:numPr>
        <w:numId w:val="11"/>
      </w:numPr>
      <w:tabs>
        <w:tab w:val="clear" w:pos="993"/>
        <w:tab w:val="clear" w:pos="1843"/>
        <w:tab w:val="left" w:pos="737"/>
        <w:tab w:val="left" w:pos="1418"/>
      </w:tabs>
      <w:ind w:left="1417" w:hanging="1304"/>
    </w:pPr>
  </w:style>
  <w:style w:type="character" w:customStyle="1" w:styleId="RobustnessChar">
    <w:name w:val="Robustness Char"/>
    <w:basedOn w:val="RecTechAuditChar"/>
    <w:link w:val="Robustness"/>
    <w:rsid w:val="00737819"/>
    <w:rPr>
      <w:rFonts w:ascii="Corbel" w:hAnsi="Corbel" w:cs="Arial"/>
      <w:color w:val="000000" w:themeColor="text1"/>
      <w:kern w:val="16"/>
      <w:sz w:val="20"/>
      <w:szCs w:val="36"/>
      <w:lang w:val="en-GB" w:eastAsia="fr-FR"/>
    </w:rPr>
  </w:style>
  <w:style w:type="paragraph" w:customStyle="1" w:styleId="TEST">
    <w:name w:val="TEST"/>
    <w:basedOn w:val="Normal"/>
    <w:link w:val="TESTChar"/>
    <w:qFormat/>
    <w:rsid w:val="007D2E79"/>
    <w:pPr>
      <w:tabs>
        <w:tab w:val="right" w:pos="8080"/>
      </w:tabs>
      <w:spacing w:before="60" w:after="60"/>
      <w:ind w:left="113" w:right="113"/>
    </w:pPr>
    <w:rPr>
      <w:sz w:val="20"/>
    </w:rPr>
  </w:style>
  <w:style w:type="character" w:customStyle="1" w:styleId="TESTChar">
    <w:name w:val="TEST Char"/>
    <w:basedOn w:val="DefaultParagraphFont"/>
    <w:link w:val="TEST"/>
    <w:rsid w:val="007D2E79"/>
    <w:rPr>
      <w:rFonts w:ascii="Corbel" w:hAnsi="Corbel" w:cs="Arial"/>
      <w:color w:val="000000" w:themeColor="text1"/>
      <w:kern w:val="16"/>
      <w:sz w:val="20"/>
      <w:szCs w:val="36"/>
      <w:lang w:val="en-GB" w:eastAsia="en-GB"/>
    </w:rPr>
  </w:style>
  <w:style w:type="paragraph" w:customStyle="1" w:styleId="ListeReC">
    <w:name w:val="Liste_Re_C"/>
    <w:basedOn w:val="Normal"/>
    <w:link w:val="ListeReCChar"/>
    <w:rsid w:val="007D2E79"/>
    <w:pPr>
      <w:pBdr>
        <w:top w:val="single" w:sz="4" w:space="3" w:color="auto"/>
        <w:between w:val="single" w:sz="4" w:space="3" w:color="auto"/>
      </w:pBdr>
      <w:tabs>
        <w:tab w:val="left" w:pos="1134"/>
        <w:tab w:val="left" w:pos="6663"/>
        <w:tab w:val="right" w:pos="8505"/>
        <w:tab w:val="right" w:pos="9639"/>
      </w:tabs>
      <w:spacing w:after="0"/>
      <w:ind w:left="1134" w:right="-1" w:hanging="1134"/>
    </w:pPr>
    <w:rPr>
      <w:rFonts w:eastAsiaTheme="minorEastAsia"/>
      <w:noProof/>
      <w:color w:val="FFE912" w:themeColor="accent4" w:themeShade="BF"/>
      <w:sz w:val="20"/>
      <w:lang w:val="fr-LU"/>
    </w:rPr>
  </w:style>
  <w:style w:type="character" w:customStyle="1" w:styleId="ListeReCChar">
    <w:name w:val="Liste_Re_C Char"/>
    <w:basedOn w:val="DefaultParagraphFont"/>
    <w:link w:val="ListeReC"/>
    <w:rsid w:val="007D2E79"/>
    <w:rPr>
      <w:rFonts w:ascii="Corbel" w:eastAsiaTheme="minorEastAsia" w:hAnsi="Corbel" w:cs="Arial"/>
      <w:noProof/>
      <w:color w:val="FFE912" w:themeColor="accent4" w:themeShade="BF"/>
      <w:kern w:val="16"/>
      <w:sz w:val="20"/>
      <w:szCs w:val="36"/>
      <w:lang w:val="fr-LU" w:eastAsia="en-GB"/>
    </w:rPr>
  </w:style>
  <w:style w:type="paragraph" w:customStyle="1" w:styleId="ListeRec0">
    <w:name w:val="Liste_Rec"/>
    <w:basedOn w:val="Normal"/>
    <w:link w:val="ListeRecChar0"/>
    <w:rsid w:val="007D2E79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993"/>
        <w:tab w:val="left" w:pos="1843"/>
        <w:tab w:val="left" w:pos="2268"/>
        <w:tab w:val="left" w:pos="6663"/>
        <w:tab w:val="right" w:pos="8505"/>
        <w:tab w:val="right" w:pos="9639"/>
      </w:tabs>
      <w:spacing w:after="0"/>
      <w:ind w:left="1843" w:right="-1" w:hanging="1843"/>
    </w:pPr>
    <w:rPr>
      <w:rFonts w:eastAsiaTheme="minorEastAsia"/>
      <w:noProof/>
      <w:sz w:val="20"/>
      <w:lang w:val="fr-LU"/>
    </w:rPr>
  </w:style>
  <w:style w:type="character" w:customStyle="1" w:styleId="ListeRecChar0">
    <w:name w:val="Liste_Rec Char"/>
    <w:basedOn w:val="DefaultParagraphFont"/>
    <w:link w:val="ListeRec0"/>
    <w:rsid w:val="007D2E79"/>
    <w:rPr>
      <w:rFonts w:ascii="Corbel" w:eastAsiaTheme="minorEastAsia" w:hAnsi="Corbel" w:cs="Aria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C">
    <w:name w:val="Liste_Rec_C"/>
    <w:basedOn w:val="Normal"/>
    <w:link w:val="ListeRecCChar"/>
    <w:rsid w:val="007D2E79"/>
    <w:pPr>
      <w:pBdr>
        <w:top w:val="single" w:sz="4" w:space="3" w:color="auto"/>
        <w:between w:val="single" w:sz="4" w:space="3" w:color="auto"/>
      </w:pBdr>
      <w:tabs>
        <w:tab w:val="left" w:pos="993"/>
        <w:tab w:val="left" w:pos="2268"/>
        <w:tab w:val="left" w:pos="8505"/>
        <w:tab w:val="right" w:pos="9639"/>
      </w:tabs>
      <w:spacing w:after="0"/>
      <w:ind w:left="3686" w:right="-1" w:hanging="3686"/>
    </w:pPr>
    <w:rPr>
      <w:rFonts w:eastAsiaTheme="minorEastAsia"/>
      <w:noProof/>
      <w:sz w:val="20"/>
      <w:lang w:val="fr-LU"/>
    </w:rPr>
  </w:style>
  <w:style w:type="character" w:customStyle="1" w:styleId="ListeRecCChar">
    <w:name w:val="Liste_Rec_C Char"/>
    <w:basedOn w:val="DefaultParagraphFont"/>
    <w:link w:val="ListeRecC"/>
    <w:rsid w:val="007D2E79"/>
    <w:rPr>
      <w:rFonts w:ascii="Corbel" w:eastAsiaTheme="minorEastAsia" w:hAnsi="Corbel" w:cs="Aria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ommandation">
    <w:name w:val="Liste_Recommandation"/>
    <w:basedOn w:val="TableofFigures"/>
    <w:link w:val="ListeRecommandationChar"/>
    <w:rsid w:val="007D2E79"/>
    <w:pPr>
      <w:pBdr>
        <w:top w:val="single" w:sz="4" w:space="3" w:color="auto"/>
        <w:between w:val="single" w:sz="4" w:space="3" w:color="auto"/>
      </w:pBdr>
      <w:tabs>
        <w:tab w:val="left" w:pos="1134"/>
        <w:tab w:val="left" w:pos="8505"/>
        <w:tab w:val="right" w:pos="9639"/>
      </w:tabs>
      <w:ind w:left="1134" w:right="-1" w:hanging="1134"/>
      <w:jc w:val="left"/>
    </w:pPr>
    <w:rPr>
      <w:rFonts w:eastAsiaTheme="minorEastAsia"/>
      <w:sz w:val="20"/>
      <w:lang w:val="fr-LU"/>
    </w:rPr>
  </w:style>
  <w:style w:type="character" w:customStyle="1" w:styleId="ListeRecommandationChar">
    <w:name w:val="Liste_Recommandation Char"/>
    <w:basedOn w:val="DefaultParagraphFont"/>
    <w:link w:val="ListeRecommandation"/>
    <w:rsid w:val="007D2E79"/>
    <w:rPr>
      <w:rFonts w:ascii="Corbel" w:eastAsiaTheme="minorEastAsia" w:hAnsi="Corbel" w:cs="Arial"/>
      <w:noProof/>
      <w:color w:val="FFE912" w:themeColor="accent4" w:themeShade="BF"/>
      <w:kern w:val="16"/>
      <w:sz w:val="20"/>
      <w:szCs w:val="36"/>
      <w:lang w:val="fr-LU" w:eastAsia="en-GB"/>
    </w:rPr>
  </w:style>
  <w:style w:type="paragraph" w:customStyle="1" w:styleId="ListeAC">
    <w:name w:val="ListeAC"/>
    <w:basedOn w:val="ListeRec0"/>
    <w:link w:val="ListeACChar"/>
    <w:rsid w:val="007D2E79"/>
    <w:pPr>
      <w:tabs>
        <w:tab w:val="clear" w:pos="851"/>
        <w:tab w:val="clear" w:pos="993"/>
        <w:tab w:val="clear" w:pos="2268"/>
        <w:tab w:val="clear" w:pos="6663"/>
        <w:tab w:val="clear" w:pos="8505"/>
        <w:tab w:val="clear" w:pos="9639"/>
        <w:tab w:val="left" w:pos="709"/>
        <w:tab w:val="left" w:pos="2835"/>
      </w:tabs>
      <w:ind w:left="2835" w:hanging="2835"/>
    </w:pPr>
  </w:style>
  <w:style w:type="character" w:customStyle="1" w:styleId="ListeACChar">
    <w:name w:val="ListeAC Char"/>
    <w:basedOn w:val="ListeRecChar0"/>
    <w:link w:val="ListeAC"/>
    <w:rsid w:val="007D2E79"/>
    <w:rPr>
      <w:rFonts w:ascii="Corbel" w:eastAsiaTheme="minorEastAsia" w:hAnsi="Corbel" w:cs="Aria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CO">
    <w:name w:val="ListeCO"/>
    <w:basedOn w:val="TOC1"/>
    <w:link w:val="ListeCOChar"/>
    <w:rsid w:val="007D2E7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tabs>
        <w:tab w:val="left" w:pos="851"/>
        <w:tab w:val="left" w:pos="7371"/>
      </w:tabs>
      <w:spacing w:before="0" w:after="0"/>
      <w:ind w:left="2438" w:hanging="2325"/>
      <w:jc w:val="left"/>
    </w:pPr>
    <w:rPr>
      <w:b/>
      <w:color w:val="auto"/>
      <w:sz w:val="20"/>
    </w:rPr>
  </w:style>
  <w:style w:type="character" w:customStyle="1" w:styleId="ListeCOChar">
    <w:name w:val="ListeCO Char"/>
    <w:basedOn w:val="DefaultParagraphFont"/>
    <w:link w:val="ListeCO"/>
    <w:rsid w:val="007D2E79"/>
    <w:rPr>
      <w:rFonts w:ascii="Corbel" w:hAnsi="Corbel" w:cs="Arial"/>
      <w:noProof/>
      <w:kern w:val="16"/>
      <w:sz w:val="20"/>
      <w:szCs w:val="36"/>
      <w:shd w:val="clear" w:color="auto" w:fill="FFFFFF" w:themeFill="background1"/>
      <w:lang w:val="en-GB" w:eastAsia="en-GB"/>
    </w:rPr>
  </w:style>
  <w:style w:type="paragraph" w:customStyle="1" w:styleId="ListeIM">
    <w:name w:val="ListeIM"/>
    <w:basedOn w:val="Normal"/>
    <w:link w:val="ListeIMChar"/>
    <w:rsid w:val="007D2E79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1814"/>
        <w:tab w:val="left" w:pos="6663"/>
        <w:tab w:val="right" w:pos="8505"/>
        <w:tab w:val="right" w:pos="9639"/>
      </w:tabs>
      <w:spacing w:after="0"/>
      <w:ind w:left="1701" w:hanging="1701"/>
    </w:pPr>
    <w:rPr>
      <w:rFonts w:eastAsiaTheme="minorEastAsia"/>
      <w:noProof/>
      <w:sz w:val="20"/>
    </w:rPr>
  </w:style>
  <w:style w:type="character" w:customStyle="1" w:styleId="ListeIMChar">
    <w:name w:val="ListeIM Char"/>
    <w:basedOn w:val="DefaultParagraphFont"/>
    <w:link w:val="ListeIM"/>
    <w:rsid w:val="007D2E79"/>
    <w:rPr>
      <w:rFonts w:ascii="Corbel" w:eastAsiaTheme="minorEastAsia" w:hAnsi="Corbel" w:cs="Aria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NC">
    <w:name w:val="ListeNC"/>
    <w:basedOn w:val="TOC1"/>
    <w:link w:val="ListeNCChar"/>
    <w:rsid w:val="007D2E7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851"/>
        <w:tab w:val="left" w:pos="1701"/>
      </w:tabs>
      <w:spacing w:before="0" w:after="0"/>
      <w:ind w:left="2552" w:right="0" w:hanging="2552"/>
    </w:pPr>
    <w:rPr>
      <w:b/>
      <w:color w:val="auto"/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isteNCChar">
    <w:name w:val="ListeNC Char"/>
    <w:basedOn w:val="DefaultParagraphFont"/>
    <w:link w:val="ListeNC"/>
    <w:rsid w:val="007D2E79"/>
    <w:rPr>
      <w:rFonts w:ascii="Corbel" w:hAnsi="Corbel" w:cs="Arial"/>
      <w:noProof/>
      <w:kern w:val="16"/>
      <w:sz w:val="20"/>
      <w:szCs w:val="36"/>
      <w:lang w:val="en-GB" w:eastAsia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isteRE">
    <w:name w:val="ListeRE"/>
    <w:basedOn w:val="ListeRec0"/>
    <w:link w:val="ListeREChar"/>
    <w:rsid w:val="007D2E79"/>
    <w:pPr>
      <w:tabs>
        <w:tab w:val="clear" w:pos="993"/>
        <w:tab w:val="clear" w:pos="1843"/>
        <w:tab w:val="clear" w:pos="2268"/>
        <w:tab w:val="left" w:pos="1814"/>
      </w:tabs>
      <w:ind w:left="1701" w:right="0" w:hanging="1701"/>
    </w:pPr>
    <w:rPr>
      <w:lang w:val="en-GB"/>
    </w:rPr>
  </w:style>
  <w:style w:type="character" w:customStyle="1" w:styleId="ListeREChar">
    <w:name w:val="ListeRE Char"/>
    <w:basedOn w:val="ListeRecChar0"/>
    <w:link w:val="ListeRE"/>
    <w:rsid w:val="007D2E79"/>
    <w:rPr>
      <w:rFonts w:ascii="Corbel" w:eastAsiaTheme="minorEastAsia" w:hAnsi="Corbel" w:cs="Aria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RP">
    <w:name w:val="ListeRP"/>
    <w:basedOn w:val="ListeRE"/>
    <w:link w:val="ListeRPChar"/>
    <w:rsid w:val="007D2E79"/>
  </w:style>
  <w:style w:type="character" w:customStyle="1" w:styleId="ListeRPChar">
    <w:name w:val="ListeRP Char"/>
    <w:basedOn w:val="ListeREChar"/>
    <w:link w:val="ListeRP"/>
    <w:rsid w:val="007D2E79"/>
    <w:rPr>
      <w:rFonts w:ascii="Corbel" w:eastAsiaTheme="minorEastAsia" w:hAnsi="Corbel" w:cs="Aria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TA">
    <w:name w:val="ListeTA"/>
    <w:basedOn w:val="TOC1"/>
    <w:link w:val="ListeTAChar"/>
    <w:rsid w:val="00002058"/>
    <w:pPr>
      <w:pBdr>
        <w:top w:val="single" w:sz="2" w:space="1" w:color="7030A0"/>
        <w:bottom w:val="single" w:sz="2" w:space="1" w:color="7030A0"/>
        <w:between w:val="single" w:sz="4" w:space="1" w:color="auto"/>
        <w:bar w:val="single" w:sz="4" w:color="auto"/>
      </w:pBdr>
      <w:tabs>
        <w:tab w:val="left" w:pos="5954"/>
        <w:tab w:val="left" w:pos="7938"/>
      </w:tabs>
      <w:spacing w:before="0" w:after="0"/>
      <w:ind w:left="113" w:right="3799" w:firstLine="0"/>
    </w:pPr>
    <w:rPr>
      <w:b/>
      <w:color w:val="auto"/>
      <w:sz w:val="20"/>
    </w:rPr>
  </w:style>
  <w:style w:type="character" w:customStyle="1" w:styleId="ListeTAChar">
    <w:name w:val="ListeTA Char"/>
    <w:basedOn w:val="DefaultParagraphFont"/>
    <w:link w:val="ListeTA"/>
    <w:rsid w:val="00002058"/>
    <w:rPr>
      <w:rFonts w:ascii="Corbel" w:hAnsi="Corbel" w:cs="Arial"/>
      <w:noProof/>
      <w:kern w:val="16"/>
      <w:sz w:val="20"/>
      <w:szCs w:val="36"/>
      <w:lang w:val="en-GB" w:eastAsia="en-GB"/>
    </w:rPr>
  </w:style>
  <w:style w:type="paragraph" w:customStyle="1" w:styleId="ListeVU">
    <w:name w:val="ListeVU"/>
    <w:basedOn w:val="ListeRE"/>
    <w:link w:val="ListeVUChar"/>
    <w:rsid w:val="007D2E79"/>
  </w:style>
  <w:style w:type="character" w:customStyle="1" w:styleId="ListeVUChar">
    <w:name w:val="ListeVU Char"/>
    <w:basedOn w:val="ListeREChar"/>
    <w:link w:val="ListeVU"/>
    <w:rsid w:val="007D2E79"/>
    <w:rPr>
      <w:rFonts w:ascii="Corbel" w:eastAsiaTheme="minorEastAsia" w:hAnsi="Corbel" w:cs="Aria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TOCTEST">
    <w:name w:val="TOC_TEST"/>
    <w:basedOn w:val="TOC1"/>
    <w:link w:val="TOCTESTChar"/>
    <w:rsid w:val="007D2E7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2410"/>
        <w:tab w:val="left" w:pos="4395"/>
      </w:tabs>
      <w:ind w:left="4395" w:hanging="4282"/>
    </w:pPr>
    <w:rPr>
      <w:b/>
      <w:sz w:val="20"/>
    </w:rPr>
  </w:style>
  <w:style w:type="character" w:customStyle="1" w:styleId="TOCTESTChar">
    <w:name w:val="TOC_TEST Char"/>
    <w:basedOn w:val="DefaultParagraphFont"/>
    <w:link w:val="TOCTEST"/>
    <w:rsid w:val="007D2E79"/>
    <w:rPr>
      <w:rFonts w:ascii="Corbel" w:hAnsi="Corbel" w:cs="Arial"/>
      <w:noProof/>
      <w:color w:val="FFE912" w:themeColor="accent4" w:themeShade="BF"/>
      <w:kern w:val="16"/>
      <w:sz w:val="20"/>
      <w:szCs w:val="36"/>
      <w:lang w:val="en-GB" w:eastAsia="en-GB"/>
    </w:rPr>
  </w:style>
  <w:style w:type="paragraph" w:customStyle="1" w:styleId="TestListSummary">
    <w:name w:val="Test_List_Summary"/>
    <w:basedOn w:val="TOC1"/>
    <w:qFormat/>
    <w:rsid w:val="007D2E79"/>
    <w:rPr>
      <w:b/>
    </w:rPr>
  </w:style>
  <w:style w:type="paragraph" w:customStyle="1" w:styleId="TabTitle11">
    <w:name w:val="TabTitle11"/>
    <w:basedOn w:val="Normal"/>
    <w:qFormat/>
    <w:rsid w:val="007D2E79"/>
    <w:pPr>
      <w:spacing w:before="40" w:after="40"/>
      <w:ind w:left="113" w:right="113"/>
    </w:pPr>
  </w:style>
  <w:style w:type="character" w:customStyle="1" w:styleId="Style2">
    <w:name w:val="Style2"/>
    <w:basedOn w:val="DefaultParagraphFont"/>
    <w:uiPriority w:val="1"/>
    <w:rsid w:val="007D2E79"/>
    <w:rPr>
      <w:rFonts w:ascii="Wingdings 2" w:hAnsi="Wingdings 2"/>
      <w:color w:val="FF0000"/>
    </w:rPr>
  </w:style>
  <w:style w:type="character" w:customStyle="1" w:styleId="Rating">
    <w:name w:val="Rating"/>
    <w:basedOn w:val="DefaultParagraphFont"/>
    <w:uiPriority w:val="1"/>
    <w:rsid w:val="007D2E79"/>
    <w:rPr>
      <w:rFonts w:ascii="Wingdings 2" w:hAnsi="Wingdings 2"/>
      <w:color w:val="FF0000"/>
      <w:sz w:val="20"/>
    </w:rPr>
  </w:style>
  <w:style w:type="paragraph" w:customStyle="1" w:styleId="TabHidden">
    <w:name w:val="TabHidden"/>
    <w:basedOn w:val="Hidden"/>
    <w:link w:val="TabHiddenChar"/>
    <w:qFormat/>
    <w:rsid w:val="00C45648"/>
    <w:pPr>
      <w:spacing w:before="40" w:after="40"/>
      <w:ind w:left="113" w:right="113"/>
    </w:pPr>
  </w:style>
  <w:style w:type="character" w:customStyle="1" w:styleId="TabHiddenChar">
    <w:name w:val="TabHidden Char"/>
    <w:basedOn w:val="DefaultParagraphFont"/>
    <w:link w:val="TabHidden"/>
    <w:rsid w:val="00C45648"/>
    <w:rPr>
      <w:rFonts w:ascii="Corbel" w:hAnsi="Corbel" w:cs="Arial"/>
      <w:vanish/>
      <w:color w:val="00B050"/>
      <w:kern w:val="16"/>
      <w:sz w:val="20"/>
      <w:szCs w:val="36"/>
      <w:lang w:val="en-GB"/>
    </w:rPr>
  </w:style>
  <w:style w:type="paragraph" w:customStyle="1" w:styleId="Code">
    <w:name w:val="Code"/>
    <w:basedOn w:val="BodyOfText"/>
    <w:link w:val="CodeChar"/>
    <w:qFormat/>
    <w:rsid w:val="006823B9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character" w:customStyle="1" w:styleId="CodeTxt">
    <w:name w:val="CodeTxt"/>
    <w:basedOn w:val="DefaultParagraphFont"/>
    <w:uiPriority w:val="1"/>
    <w:qFormat/>
    <w:rsid w:val="00154AE2"/>
    <w:rPr>
      <w:rFonts w:ascii="Consolas" w:hAnsi="Consolas"/>
      <w:sz w:val="20"/>
      <w:lang w:eastAsia="en-US"/>
    </w:rPr>
  </w:style>
  <w:style w:type="character" w:customStyle="1" w:styleId="CodeChar">
    <w:name w:val="Code Char"/>
    <w:basedOn w:val="BodyOfTextChar"/>
    <w:link w:val="Code"/>
    <w:rsid w:val="006823B9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paragraph" w:customStyle="1" w:styleId="BulletL4">
    <w:name w:val="Bullet L4"/>
    <w:basedOn w:val="BulletL1"/>
    <w:link w:val="BulletL4Char"/>
    <w:rsid w:val="006823B9"/>
    <w:pPr>
      <w:numPr>
        <w:ilvl w:val="3"/>
      </w:numPr>
      <w:contextualSpacing/>
    </w:pPr>
    <w:rPr>
      <w:sz w:val="20"/>
    </w:rPr>
  </w:style>
  <w:style w:type="paragraph" w:customStyle="1" w:styleId="CodeAx">
    <w:name w:val="CodeAx"/>
    <w:basedOn w:val="BodyOfText"/>
    <w:link w:val="CodeAxChar"/>
    <w:qFormat/>
    <w:rsid w:val="00F21309"/>
    <w:pPr>
      <w:numPr>
        <w:numId w:val="14"/>
      </w:numPr>
      <w:spacing w:after="0" w:line="200" w:lineRule="exact"/>
    </w:pPr>
    <w:rPr>
      <w:rFonts w:ascii="Consolas" w:hAnsi="Consolas"/>
      <w:sz w:val="18"/>
    </w:rPr>
  </w:style>
  <w:style w:type="numbering" w:customStyle="1" w:styleId="CodeList">
    <w:name w:val="CodeList"/>
    <w:uiPriority w:val="99"/>
    <w:rsid w:val="002B480E"/>
    <w:pPr>
      <w:numPr>
        <w:numId w:val="13"/>
      </w:numPr>
    </w:pPr>
  </w:style>
  <w:style w:type="character" w:customStyle="1" w:styleId="BulletL4Char">
    <w:name w:val="Bullet L4 Char"/>
    <w:basedOn w:val="DefaultParagraphFont"/>
    <w:link w:val="BulletL4"/>
    <w:rsid w:val="002042DF"/>
    <w:rPr>
      <w:rFonts w:eastAsiaTheme="minorHAnsi"/>
      <w:kern w:val="16"/>
      <w:sz w:val="20"/>
      <w:lang w:val="en-US"/>
    </w:rPr>
  </w:style>
  <w:style w:type="character" w:customStyle="1" w:styleId="CodeAxChar">
    <w:name w:val="CodeAx Char"/>
    <w:basedOn w:val="BodyOfTextChar"/>
    <w:link w:val="CodeAx"/>
    <w:rsid w:val="00F21309"/>
    <w:rPr>
      <w:rFonts w:ascii="Consolas" w:eastAsiaTheme="minorHAnsi" w:hAnsi="Consolas" w:cs="Arial"/>
      <w:kern w:val="16"/>
      <w:sz w:val="18"/>
      <w:szCs w:val="36"/>
      <w:lang w:val="en-GB" w:eastAsia="en-GB"/>
    </w:rPr>
  </w:style>
  <w:style w:type="paragraph" w:customStyle="1" w:styleId="TabText0">
    <w:name w:val="TabText0"/>
    <w:basedOn w:val="BodyOfText"/>
    <w:link w:val="TabText0Char"/>
    <w:qFormat/>
    <w:rsid w:val="006823B9"/>
    <w:pPr>
      <w:spacing w:before="40" w:after="40"/>
    </w:pPr>
  </w:style>
  <w:style w:type="paragraph" w:customStyle="1" w:styleId="TabHeader0">
    <w:name w:val="TabHeader0"/>
    <w:basedOn w:val="TabText0"/>
    <w:link w:val="TabHeader0Char"/>
    <w:qFormat/>
    <w:rsid w:val="006823B9"/>
    <w:pPr>
      <w:keepNext/>
      <w:spacing w:after="80"/>
      <w:jc w:val="left"/>
    </w:pPr>
  </w:style>
  <w:style w:type="character" w:customStyle="1" w:styleId="TabText0Char">
    <w:name w:val="TabText0 Char"/>
    <w:basedOn w:val="BodyOfTextChar"/>
    <w:link w:val="TabText0"/>
    <w:rsid w:val="006823B9"/>
    <w:rPr>
      <w:rFonts w:eastAsiaTheme="minorHAnsi"/>
      <w:kern w:val="16"/>
      <w:lang w:val="en-US"/>
    </w:rPr>
  </w:style>
  <w:style w:type="paragraph" w:customStyle="1" w:styleId="TabEnum0">
    <w:name w:val="TabEnum0"/>
    <w:basedOn w:val="BodyOfText"/>
    <w:link w:val="TabEnum0Char"/>
    <w:qFormat/>
    <w:rsid w:val="0054435E"/>
    <w:pPr>
      <w:numPr>
        <w:numId w:val="15"/>
      </w:numPr>
      <w:spacing w:before="40" w:after="40"/>
      <w:ind w:left="567" w:right="113" w:hanging="340"/>
    </w:pPr>
  </w:style>
  <w:style w:type="character" w:customStyle="1" w:styleId="TabHeader0Char">
    <w:name w:val="TabHeader0 Char"/>
    <w:basedOn w:val="TabText0Char"/>
    <w:link w:val="TabHeader0"/>
    <w:rsid w:val="006823B9"/>
    <w:rPr>
      <w:rFonts w:eastAsiaTheme="minorHAnsi"/>
      <w:kern w:val="16"/>
      <w:lang w:val="en-US"/>
    </w:rPr>
  </w:style>
  <w:style w:type="character" w:customStyle="1" w:styleId="TabEnum0Char">
    <w:name w:val="TabEnum0 Char"/>
    <w:basedOn w:val="BodyOfTextChar"/>
    <w:link w:val="TabEnum0"/>
    <w:rsid w:val="0054435E"/>
    <w:rPr>
      <w:rFonts w:ascii="Corbel" w:eastAsiaTheme="minorHAnsi" w:hAnsi="Corbel" w:cs="Arial"/>
      <w:kern w:val="16"/>
      <w:szCs w:val="36"/>
      <w:lang w:val="en-GB" w:eastAsia="en-GB"/>
    </w:rPr>
  </w:style>
  <w:style w:type="paragraph" w:customStyle="1" w:styleId="CrpTxtTab">
    <w:name w:val="Crp Txt Tab"/>
    <w:basedOn w:val="Normal"/>
    <w:link w:val="CrpTxtTabChar"/>
    <w:qFormat/>
    <w:rsid w:val="00117387"/>
    <w:pPr>
      <w:spacing w:before="40" w:after="40"/>
      <w:ind w:left="113" w:right="113"/>
    </w:pPr>
    <w:rPr>
      <w:sz w:val="20"/>
      <w:lang w:eastAsia="fr-FR"/>
    </w:rPr>
  </w:style>
  <w:style w:type="character" w:customStyle="1" w:styleId="CrpTxtTabChar">
    <w:name w:val="Crp Txt Tab Char"/>
    <w:basedOn w:val="DefaultParagraphFont"/>
    <w:link w:val="CrpTxtTab"/>
    <w:rsid w:val="00117387"/>
    <w:rPr>
      <w:rFonts w:ascii="Corbel" w:hAnsi="Corbel" w:cs="Arial"/>
      <w:color w:val="000000" w:themeColor="text1"/>
      <w:kern w:val="16"/>
      <w:sz w:val="20"/>
      <w:szCs w:val="36"/>
      <w:lang w:val="en-GB" w:eastAsia="fr-FR"/>
    </w:rPr>
  </w:style>
  <w:style w:type="paragraph" w:customStyle="1" w:styleId="HListTA">
    <w:name w:val="H_ListTA"/>
    <w:basedOn w:val="ListeTA"/>
    <w:link w:val="HListTAChar"/>
    <w:rsid w:val="00174E96"/>
    <w:pPr>
      <w:shd w:val="clear" w:color="auto" w:fill="FFFCE2" w:themeFill="accent4" w:themeFillTint="33"/>
      <w:ind w:right="113"/>
    </w:pPr>
    <w:rPr>
      <w:b w:val="0"/>
      <w:lang w:val="fr-FR"/>
    </w:rPr>
  </w:style>
  <w:style w:type="character" w:customStyle="1" w:styleId="HListTAChar">
    <w:name w:val="H_ListTA Char"/>
    <w:basedOn w:val="ListeTAChar"/>
    <w:link w:val="HListTA"/>
    <w:rsid w:val="00174E96"/>
    <w:rPr>
      <w:rFonts w:ascii="Corbel" w:hAnsi="Corbel" w:cs="Arial"/>
      <w:b/>
      <w:noProof/>
      <w:kern w:val="16"/>
      <w:sz w:val="20"/>
      <w:szCs w:val="36"/>
      <w:shd w:val="clear" w:color="auto" w:fill="FFFCE2" w:themeFill="accent4" w:themeFillTint="33"/>
      <w:lang w:val="en-GB" w:eastAsia="en-GB"/>
    </w:rPr>
  </w:style>
  <w:style w:type="character" w:styleId="Strong">
    <w:name w:val="Strong"/>
    <w:basedOn w:val="DefaultParagraphFont"/>
    <w:uiPriority w:val="22"/>
    <w:rsid w:val="006823B9"/>
    <w:rPr>
      <w:b/>
      <w:bCs/>
    </w:rPr>
  </w:style>
  <w:style w:type="paragraph" w:customStyle="1" w:styleId="HToC0">
    <w:name w:val="H ToC"/>
    <w:basedOn w:val="HDocProp"/>
    <w:next w:val="BodyOfText"/>
    <w:link w:val="HToCChar0"/>
    <w:qFormat/>
    <w:rsid w:val="006823B9"/>
    <w:pPr>
      <w:spacing w:before="80" w:after="80"/>
      <w:jc w:val="center"/>
    </w:pPr>
  </w:style>
  <w:style w:type="character" w:customStyle="1" w:styleId="HToCChar0">
    <w:name w:val="H ToC Char"/>
    <w:basedOn w:val="HDocPropChar"/>
    <w:link w:val="HToC0"/>
    <w:rsid w:val="006823B9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character" w:styleId="SubtleReference">
    <w:name w:val="Subtle Reference"/>
    <w:basedOn w:val="DefaultParagraphFont"/>
    <w:uiPriority w:val="31"/>
    <w:rsid w:val="006823B9"/>
    <w:rPr>
      <w:smallCaps/>
      <w:color w:val="5A5A5A" w:themeColor="text1" w:themeTint="A5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6823B9"/>
    <w:rPr>
      <w:rFonts w:eastAsiaTheme="minorHAnsi"/>
      <w:noProof/>
      <w:color w:val="9E88B8" w:themeColor="text2"/>
      <w:kern w:val="16"/>
    </w:rPr>
  </w:style>
  <w:style w:type="paragraph" w:styleId="PlainText">
    <w:name w:val="Plain Text"/>
    <w:basedOn w:val="Normal"/>
    <w:link w:val="PlainTextChar"/>
    <w:uiPriority w:val="99"/>
    <w:unhideWhenUsed/>
    <w:rsid w:val="006823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23B9"/>
    <w:rPr>
      <w:rFonts w:ascii="Consolas" w:eastAsiaTheme="minorHAnsi" w:hAnsi="Consolas"/>
      <w:sz w:val="21"/>
      <w:szCs w:val="21"/>
      <w:lang w:val="en-US"/>
    </w:rPr>
  </w:style>
  <w:style w:type="table" w:styleId="TableClassic1">
    <w:name w:val="Table Classic 1"/>
    <w:basedOn w:val="TableNormal"/>
    <w:uiPriority w:val="99"/>
    <w:unhideWhenUsed/>
    <w:rsid w:val="006823B9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2">
    <w:name w:val="Table_2"/>
    <w:basedOn w:val="Table1"/>
    <w:uiPriority w:val="99"/>
    <w:rsid w:val="006823B9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6823B9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paragraph" w:customStyle="1" w:styleId="EnumerationL7">
    <w:name w:val="Enumeration L7"/>
    <w:basedOn w:val="EnumerationL6"/>
    <w:rsid w:val="006823B9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6823B9"/>
    <w:pPr>
      <w:numPr>
        <w:ilvl w:val="7"/>
      </w:numPr>
    </w:pPr>
    <w:rPr>
      <w:sz w:val="18"/>
    </w:rPr>
  </w:style>
  <w:style w:type="table" w:styleId="TableGrid1">
    <w:name w:val="Table Grid 1"/>
    <w:basedOn w:val="TableNormal"/>
    <w:uiPriority w:val="99"/>
    <w:unhideWhenUsed/>
    <w:rsid w:val="006823B9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umerationL4">
    <w:name w:val="Enumeration L4"/>
    <w:basedOn w:val="EnumerationL1"/>
    <w:rsid w:val="006823B9"/>
    <w:pPr>
      <w:numPr>
        <w:ilvl w:val="3"/>
      </w:numPr>
      <w:contextualSpacing/>
    </w:pPr>
    <w:rPr>
      <w:sz w:val="20"/>
    </w:rPr>
  </w:style>
  <w:style w:type="table" w:customStyle="1" w:styleId="Table3">
    <w:name w:val="Table_3"/>
    <w:basedOn w:val="Table1"/>
    <w:uiPriority w:val="99"/>
    <w:rsid w:val="006823B9"/>
    <w:tblPr>
      <w:tblBorders>
        <w:top w:val="single" w:sz="4" w:space="0" w:color="46AFE6" w:themeColor="accent3"/>
        <w:left w:val="single" w:sz="4" w:space="0" w:color="46AFE6" w:themeColor="accent3"/>
        <w:bottom w:val="single" w:sz="4" w:space="0" w:color="46AFE6" w:themeColor="accent3"/>
        <w:right w:val="single" w:sz="4" w:space="0" w:color="46AFE6" w:themeColor="accent3"/>
        <w:insideH w:val="single" w:sz="4" w:space="0" w:color="46AFE6" w:themeColor="accent3"/>
        <w:insideV w:val="single" w:sz="4" w:space="0" w:color="46AFE6" w:themeColor="accent3"/>
      </w:tblBorders>
    </w:tblPr>
    <w:tblStylePr w:type="firstRow">
      <w:rPr>
        <w:b/>
      </w:rPr>
      <w:tblPr/>
      <w:tcPr>
        <w:shd w:val="clear" w:color="auto" w:fill="90CEF0" w:themeFill="accent3" w:themeFillTint="99"/>
      </w:tcPr>
    </w:tblStylePr>
    <w:tblStylePr w:type="lastRow">
      <w:rPr>
        <w:b/>
      </w:rPr>
      <w:tblPr/>
      <w:tcPr>
        <w:shd w:val="clear" w:color="auto" w:fill="90CEF0" w:themeFill="accent3" w:themeFillTint="99"/>
      </w:tcPr>
    </w:tblStylePr>
    <w:tblStylePr w:type="firstCol">
      <w:rPr>
        <w:b/>
      </w:rPr>
      <w:tblPr/>
      <w:tcPr>
        <w:shd w:val="clear" w:color="auto" w:fill="B5DEF5" w:themeFill="accent3" w:themeFillTint="66"/>
      </w:tcPr>
    </w:tblStylePr>
    <w:tblStylePr w:type="lastCol">
      <w:rPr>
        <w:b/>
      </w:rPr>
      <w:tblPr/>
      <w:tcPr>
        <w:shd w:val="clear" w:color="auto" w:fill="B5DEF5" w:themeFill="accent3" w:themeFillTint="66"/>
      </w:tcPr>
    </w:tblStylePr>
    <w:tblStylePr w:type="band2Vert">
      <w:tblPr/>
      <w:tcPr>
        <w:tcBorders>
          <w:top w:val="single" w:sz="4" w:space="0" w:color="46AFE6" w:themeColor="accent3"/>
          <w:left w:val="single" w:sz="4" w:space="0" w:color="46AFE6" w:themeColor="accent3"/>
          <w:bottom w:val="single" w:sz="4" w:space="0" w:color="46AFE6" w:themeColor="accent3"/>
          <w:right w:val="single" w:sz="4" w:space="0" w:color="46AFE6" w:themeColor="accent3"/>
          <w:insideH w:val="single" w:sz="4" w:space="0" w:color="46AFE6" w:themeColor="accent3"/>
          <w:insideV w:val="single" w:sz="4" w:space="0" w:color="46AFE6" w:themeColor="accent3"/>
          <w:tl2br w:val="nil"/>
          <w:tr2bl w:val="nil"/>
        </w:tcBorders>
        <w:shd w:val="clear" w:color="auto" w:fill="DAEEFA" w:themeFill="accent3" w:themeFillTint="33"/>
      </w:tcPr>
    </w:tblStylePr>
    <w:tblStylePr w:type="band2Horz">
      <w:tblPr/>
      <w:tcPr>
        <w:shd w:val="clear" w:color="auto" w:fill="DAEEFA" w:themeFill="accent3" w:themeFillTint="33"/>
      </w:tcPr>
    </w:tblStylePr>
  </w:style>
  <w:style w:type="paragraph" w:customStyle="1" w:styleId="EnumerationL5">
    <w:name w:val="Enumeration L5"/>
    <w:basedOn w:val="EnumerationL1"/>
    <w:rsid w:val="006823B9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6823B9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6823B9"/>
    <w:rPr>
      <w:rFonts w:eastAsiaTheme="minorHAns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6823B9"/>
    <w:pPr>
      <w:numPr>
        <w:ilvl w:val="8"/>
      </w:numPr>
    </w:pPr>
    <w:rPr>
      <w:sz w:val="18"/>
    </w:rPr>
  </w:style>
  <w:style w:type="paragraph" w:customStyle="1" w:styleId="RefList">
    <w:name w:val="RefList"/>
    <w:basedOn w:val="BodyOfText"/>
    <w:qFormat/>
    <w:rsid w:val="006823B9"/>
    <w:pPr>
      <w:numPr>
        <w:numId w:val="28"/>
      </w:numPr>
      <w:spacing w:after="80"/>
      <w:ind w:left="709" w:hanging="284"/>
    </w:pPr>
    <w:rPr>
      <w:lang w:val="fr-FR"/>
    </w:rPr>
  </w:style>
  <w:style w:type="paragraph" w:styleId="ListParagraph">
    <w:name w:val="List Paragraph"/>
    <w:basedOn w:val="Normal"/>
    <w:link w:val="ListParagraphChar"/>
    <w:uiPriority w:val="34"/>
    <w:rsid w:val="006823B9"/>
    <w:pPr>
      <w:spacing w:after="40" w:line="240" w:lineRule="auto"/>
    </w:pPr>
  </w:style>
  <w:style w:type="character" w:styleId="EndnoteReference">
    <w:name w:val="endnote reference"/>
    <w:basedOn w:val="DefaultParagraphFont"/>
    <w:uiPriority w:val="99"/>
    <w:unhideWhenUsed/>
    <w:rsid w:val="006823B9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6823B9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6823B9"/>
  </w:style>
  <w:style w:type="character" w:styleId="HTMLCode">
    <w:name w:val="HTML Code"/>
    <w:basedOn w:val="DefaultParagraphFont"/>
    <w:uiPriority w:val="99"/>
    <w:unhideWhenUsed/>
    <w:rsid w:val="006823B9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6823B9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6823B9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6823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6823B9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6823B9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6823B9"/>
  </w:style>
  <w:style w:type="character" w:styleId="Mention">
    <w:name w:val="Mention"/>
    <w:basedOn w:val="DefaultParagraphFont"/>
    <w:uiPriority w:val="99"/>
    <w:unhideWhenUsed/>
    <w:rsid w:val="006823B9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6823B9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6823B9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6823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823B9"/>
    <w:rPr>
      <w:rFonts w:eastAsiaTheme="minorHAnsi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6823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823B9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6823B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6823B9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6823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23B9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823B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823B9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823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823B9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823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823B9"/>
    <w:rPr>
      <w:rFonts w:eastAsiaTheme="minorHAnsi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6823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6823B9"/>
    <w:rPr>
      <w:rFonts w:eastAsiaTheme="minorHAns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6823B9"/>
  </w:style>
  <w:style w:type="character" w:customStyle="1" w:styleId="DateChar">
    <w:name w:val="Date Char"/>
    <w:basedOn w:val="DefaultParagraphFont"/>
    <w:link w:val="Date"/>
    <w:uiPriority w:val="99"/>
    <w:rsid w:val="006823B9"/>
    <w:rPr>
      <w:rFonts w:eastAsiaTheme="minorHAnsi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6823B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6823B9"/>
    <w:rPr>
      <w:rFonts w:ascii="Segoe UI" w:eastAsiaTheme="minorHAns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6823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6823B9"/>
    <w:rPr>
      <w:rFonts w:eastAsiaTheme="minorHAnsi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6823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823B9"/>
    <w:rPr>
      <w:rFonts w:eastAsiaTheme="minorHAnsi"/>
      <w:sz w:val="20"/>
      <w:szCs w:val="20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6823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6823B9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6823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6823B9"/>
    <w:rPr>
      <w:rFonts w:ascii="Consolas" w:eastAsiaTheme="minorHAnsi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unhideWhenUsed/>
    <w:rsid w:val="006823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6823B9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6823B9"/>
  </w:style>
  <w:style w:type="character" w:customStyle="1" w:styleId="SalutationChar">
    <w:name w:val="Salutation Char"/>
    <w:basedOn w:val="DefaultParagraphFont"/>
    <w:link w:val="Salutation"/>
    <w:uiPriority w:val="99"/>
    <w:rsid w:val="006823B9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6823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6823B9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6823B9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6823B9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823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6823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6823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6823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6823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6823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6823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6823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6823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6823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6823B9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6823B9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6823B9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6823B9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6823B9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6823B9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rsid w:val="006823B9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unhideWhenUsed/>
    <w:rsid w:val="006823B9"/>
    <w:pPr>
      <w:numPr>
        <w:numId w:val="17"/>
      </w:numPr>
      <w:contextualSpacing/>
    </w:pPr>
  </w:style>
  <w:style w:type="paragraph" w:styleId="ListBullet3">
    <w:name w:val="List Bullet 3"/>
    <w:basedOn w:val="Normal"/>
    <w:uiPriority w:val="99"/>
    <w:unhideWhenUsed/>
    <w:rsid w:val="006823B9"/>
    <w:pPr>
      <w:numPr>
        <w:numId w:val="18"/>
      </w:numPr>
      <w:contextualSpacing/>
    </w:pPr>
  </w:style>
  <w:style w:type="paragraph" w:styleId="ListBullet4">
    <w:name w:val="List Bullet 4"/>
    <w:basedOn w:val="Normal"/>
    <w:uiPriority w:val="99"/>
    <w:unhideWhenUsed/>
    <w:rsid w:val="006823B9"/>
    <w:pPr>
      <w:numPr>
        <w:numId w:val="19"/>
      </w:numPr>
      <w:contextualSpacing/>
    </w:pPr>
  </w:style>
  <w:style w:type="paragraph" w:styleId="ListBullet5">
    <w:name w:val="List Bullet 5"/>
    <w:basedOn w:val="Normal"/>
    <w:uiPriority w:val="99"/>
    <w:unhideWhenUsed/>
    <w:rsid w:val="006823B9"/>
    <w:pPr>
      <w:numPr>
        <w:numId w:val="20"/>
      </w:numPr>
      <w:contextualSpacing/>
    </w:pPr>
  </w:style>
  <w:style w:type="paragraph" w:styleId="ListContinue">
    <w:name w:val="List Continue"/>
    <w:basedOn w:val="Normal"/>
    <w:uiPriority w:val="99"/>
    <w:unhideWhenUsed/>
    <w:rsid w:val="006823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6823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6823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6823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6823B9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unhideWhenUsed/>
    <w:rsid w:val="006823B9"/>
    <w:pPr>
      <w:numPr>
        <w:numId w:val="25"/>
      </w:numPr>
      <w:contextualSpacing/>
    </w:pPr>
  </w:style>
  <w:style w:type="paragraph" w:styleId="NormalIndent">
    <w:name w:val="Normal Indent"/>
    <w:basedOn w:val="Normal"/>
    <w:uiPriority w:val="99"/>
    <w:unhideWhenUsed/>
    <w:rsid w:val="006823B9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6823B9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6823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ListTable3-Accent5">
    <w:name w:val="List Table 3 Accent 5"/>
    <w:basedOn w:val="TableNormal"/>
    <w:uiPriority w:val="48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5"/>
          <w:right w:val="single" w:sz="4" w:space="0" w:color="E61F3D" w:themeColor="accent5"/>
        </w:tcBorders>
      </w:tcPr>
    </w:tblStylePr>
    <w:tblStylePr w:type="band1Horz">
      <w:tblPr/>
      <w:tcPr>
        <w:tcBorders>
          <w:top w:val="single" w:sz="4" w:space="0" w:color="E61F3D" w:themeColor="accent5"/>
          <w:bottom w:val="single" w:sz="4" w:space="0" w:color="E61F3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5"/>
          <w:left w:val="nil"/>
        </w:tcBorders>
      </w:tcPr>
    </w:tblStylePr>
    <w:tblStylePr w:type="swCell">
      <w:tblPr/>
      <w:tcPr>
        <w:tcBorders>
          <w:top w:val="double" w:sz="4" w:space="0" w:color="E61F3D" w:themeColor="accent5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855" w:themeColor="accent2"/>
          <w:right w:val="single" w:sz="4" w:space="0" w:color="F28855" w:themeColor="accent2"/>
        </w:tcBorders>
      </w:tcPr>
    </w:tblStylePr>
    <w:tblStylePr w:type="band1Horz">
      <w:tblPr/>
      <w:tcPr>
        <w:tcBorders>
          <w:top w:val="single" w:sz="4" w:space="0" w:color="F28855" w:themeColor="accent2"/>
          <w:bottom w:val="single" w:sz="4" w:space="0" w:color="F2885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855" w:themeColor="accent2"/>
          <w:left w:val="nil"/>
        </w:tcBorders>
      </w:tcPr>
    </w:tblStylePr>
    <w:tblStylePr w:type="swCell">
      <w:tblPr/>
      <w:tcPr>
        <w:tcBorders>
          <w:top w:val="double" w:sz="4" w:space="0" w:color="F28855" w:themeColor="accent2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0CEF0" w:themeColor="accent3" w:themeTint="99"/>
        <w:bottom w:val="single" w:sz="4" w:space="0" w:color="90CEF0" w:themeColor="accent3" w:themeTint="99"/>
        <w:insideH w:val="single" w:sz="4" w:space="0" w:color="90CE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A" w:themeFill="accent3" w:themeFillTint="33"/>
      </w:tcPr>
    </w:tblStylePr>
    <w:tblStylePr w:type="band1Horz">
      <w:tblPr/>
      <w:tcPr>
        <w:shd w:val="clear" w:color="auto" w:fill="DAEEFA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1" w:themeTint="66"/>
        <w:left w:val="single" w:sz="4" w:space="0" w:color="F5A5B1" w:themeColor="accent1" w:themeTint="66"/>
        <w:bottom w:val="single" w:sz="4" w:space="0" w:color="F5A5B1" w:themeColor="accent1" w:themeTint="66"/>
        <w:right w:val="single" w:sz="4" w:space="0" w:color="F5A5B1" w:themeColor="accent1" w:themeTint="66"/>
        <w:insideH w:val="single" w:sz="4" w:space="0" w:color="F5A5B1" w:themeColor="accent1" w:themeTint="66"/>
        <w:insideV w:val="single" w:sz="4" w:space="0" w:color="F5A5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5A5B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6823B9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6823B9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1"/>
          <w:right w:val="single" w:sz="4" w:space="0" w:color="E61F3D" w:themeColor="accent1"/>
        </w:tcBorders>
      </w:tcPr>
    </w:tblStylePr>
    <w:tblStylePr w:type="band1Horz">
      <w:tblPr/>
      <w:tcPr>
        <w:tcBorders>
          <w:top w:val="single" w:sz="4" w:space="0" w:color="E61F3D" w:themeColor="accent1"/>
          <w:bottom w:val="single" w:sz="4" w:space="0" w:color="E61F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1"/>
          <w:left w:val="nil"/>
        </w:tcBorders>
      </w:tcPr>
    </w:tblStylePr>
    <w:tblStylePr w:type="swCell">
      <w:tblPr/>
      <w:tcPr>
        <w:tcBorders>
          <w:top w:val="double" w:sz="4" w:space="0" w:color="E61F3D" w:themeColor="accent1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823B9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1"/>
        <w:left w:val="single" w:sz="24" w:space="0" w:color="E61F3D" w:themeColor="accent1"/>
        <w:bottom w:val="single" w:sz="24" w:space="0" w:color="E61F3D" w:themeColor="accent1"/>
        <w:right w:val="single" w:sz="24" w:space="0" w:color="E61F3D" w:themeColor="accent1"/>
      </w:tblBorders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823B9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6823B9"/>
    <w:rPr>
      <w:rFonts w:eastAsiaTheme="minorHAnsi"/>
      <w:lang w:val="en-US"/>
    </w:rPr>
  </w:style>
  <w:style w:type="character" w:customStyle="1" w:styleId="HiddenChar">
    <w:name w:val="Hidden Char"/>
    <w:basedOn w:val="BodyOfTextChar"/>
    <w:link w:val="Hidden"/>
    <w:rsid w:val="006823B9"/>
    <w:rPr>
      <w:rFonts w:eastAsiaTheme="minorHAnsi"/>
      <w:vanish/>
      <w:color w:val="00B050"/>
      <w:kern w:val="16"/>
      <w:lang w:val="en-US"/>
    </w:rPr>
  </w:style>
  <w:style w:type="table" w:customStyle="1" w:styleId="Table5">
    <w:name w:val="Table_5"/>
    <w:basedOn w:val="Table1"/>
    <w:uiPriority w:val="99"/>
    <w:rsid w:val="006823B9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6823B9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6823B9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6823B9"/>
    <w:rPr>
      <w:rFonts w:eastAsiaTheme="minorHAnsi"/>
      <w:color w:val="E61F3D" w:themeColor="accent5"/>
      <w:kern w:val="16"/>
      <w:sz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6823B9"/>
    <w:pPr>
      <w:numPr>
        <w:numId w:val="33"/>
      </w:numPr>
    </w:pPr>
  </w:style>
  <w:style w:type="paragraph" w:customStyle="1" w:styleId="TabEnumL2">
    <w:name w:val="TabEnumL2"/>
    <w:basedOn w:val="TabEnumL1"/>
    <w:link w:val="TabEnumL2Char"/>
    <w:rsid w:val="006823B9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6823B9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6823B9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6823B9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6823B9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6823B9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6823B9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6823B9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6823B9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6823B9"/>
    <w:rPr>
      <w:rFonts w:eastAsiaTheme="minorHAns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6823B9"/>
    <w:rPr>
      <w:rFonts w:eastAsiaTheme="minorHAns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6823B9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6823B9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6823B9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6823B9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6823B9"/>
    <w:pPr>
      <w:numPr>
        <w:numId w:val="29"/>
      </w:numPr>
      <w:ind w:right="57"/>
    </w:pPr>
  </w:style>
  <w:style w:type="paragraph" w:customStyle="1" w:styleId="TabBulletL2">
    <w:name w:val="TabBulletL2"/>
    <w:basedOn w:val="TabBulletL1"/>
    <w:link w:val="TabBulletL2Char"/>
    <w:rsid w:val="006823B9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6823B9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6823B9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6823B9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6823B9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6823B9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6823B9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6823B9"/>
    <w:rPr>
      <w:rFonts w:eastAsiaTheme="minorHAns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6823B9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6823B9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6823B9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6823B9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6823B9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6823B9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6823B9"/>
    <w:rPr>
      <w:rFonts w:eastAsiaTheme="minorHAnsi"/>
      <w:kern w:val="16"/>
      <w:sz w:val="16"/>
      <w:lang w:val="en-US"/>
    </w:rPr>
  </w:style>
  <w:style w:type="table" w:customStyle="1" w:styleId="Table1">
    <w:name w:val="Table_1"/>
    <w:basedOn w:val="TableNormal"/>
    <w:uiPriority w:val="99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character" w:customStyle="1" w:styleId="MandatoryChar">
    <w:name w:val="Mandatory Char"/>
    <w:basedOn w:val="BodyOfTextChar"/>
    <w:rsid w:val="006823B9"/>
    <w:rPr>
      <w:rFonts w:eastAsiaTheme="minorHAnsi"/>
      <w:color w:val="C00000"/>
      <w:kern w:val="16"/>
      <w:lang w:val="en-US"/>
    </w:rPr>
  </w:style>
  <w:style w:type="paragraph" w:customStyle="1" w:styleId="CodeCdsed">
    <w:name w:val="CodeCdsed"/>
    <w:basedOn w:val="Code"/>
    <w:link w:val="CodeCdsedChar"/>
    <w:qFormat/>
    <w:rsid w:val="006823B9"/>
    <w:pPr>
      <w:spacing w:before="20" w:after="20"/>
    </w:pPr>
    <w:rPr>
      <w:sz w:val="18"/>
    </w:rPr>
  </w:style>
  <w:style w:type="character" w:customStyle="1" w:styleId="CodeCdsedChar">
    <w:name w:val="CodeCdsed Char"/>
    <w:basedOn w:val="CodeChar"/>
    <w:link w:val="CodeCdsed"/>
    <w:rsid w:val="006823B9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character" w:customStyle="1" w:styleId="DocTypeChar">
    <w:name w:val="DocType Char"/>
    <w:basedOn w:val="BodyOfTextChar"/>
    <w:link w:val="DocType"/>
    <w:rsid w:val="006823B9"/>
    <w:rPr>
      <w:rFonts w:eastAsiaTheme="minorHAnsi"/>
      <w:b/>
      <w:color w:val="9E88B8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6823B9"/>
    <w:rPr>
      <w:sz w:val="20"/>
    </w:rPr>
  </w:style>
  <w:style w:type="paragraph" w:customStyle="1" w:styleId="BulletL5">
    <w:name w:val="Bullet L5"/>
    <w:basedOn w:val="BulletL1"/>
    <w:rsid w:val="006823B9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6823B9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6823B9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6823B9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6823B9"/>
    <w:pPr>
      <w:numPr>
        <w:ilvl w:val="8"/>
      </w:numPr>
      <w:contextualSpacing/>
    </w:pPr>
    <w:rPr>
      <w:sz w:val="18"/>
    </w:rPr>
  </w:style>
  <w:style w:type="paragraph" w:customStyle="1" w:styleId="HeaderfooterTab">
    <w:name w:val="Header/footer Tab"/>
    <w:basedOn w:val="Footer"/>
    <w:rsid w:val="006823B9"/>
    <w:pPr>
      <w:spacing w:before="60" w:after="60"/>
    </w:pPr>
    <w:rPr>
      <w:sz w:val="20"/>
    </w:rPr>
  </w:style>
  <w:style w:type="paragraph" w:customStyle="1" w:styleId="SP-Quote">
    <w:name w:val="SP-Quote"/>
    <w:basedOn w:val="BodyOfText"/>
    <w:next w:val="BodyOfText"/>
    <w:rsid w:val="006823B9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6823B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rsid w:val="006823B9"/>
    <w:pPr>
      <w:shd w:val="clear" w:color="auto" w:fill="FFF9C5" w:themeFill="accent4" w:themeFillTint="66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6823B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b/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rsid w:val="006823B9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6823B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6823B9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D8CFE2" w:themeFill="text2" w:themeFillTint="66"/>
      </w:tcPr>
    </w:tblStylePr>
    <w:tblStylePr w:type="lastRow">
      <w:rPr>
        <w:b/>
      </w:rPr>
      <w:tblPr/>
      <w:tcPr>
        <w:shd w:val="clear" w:color="auto" w:fill="D8CFE2" w:themeFill="text2" w:themeFillTint="66"/>
      </w:tcPr>
    </w:tblStylePr>
    <w:tblStylePr w:type="firstCol">
      <w:rPr>
        <w:b/>
      </w:rPr>
      <w:tblPr/>
      <w:tcPr>
        <w:shd w:val="clear" w:color="auto" w:fill="EBE7F0" w:themeFill="text2" w:themeFillTint="33"/>
      </w:tcPr>
    </w:tblStylePr>
    <w:tblStylePr w:type="lastCol">
      <w:rPr>
        <w:b/>
      </w:rPr>
      <w:tblPr/>
      <w:tcPr>
        <w:shd w:val="clear" w:color="auto" w:fill="EBE7F0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6823B9"/>
    <w:pPr>
      <w:numPr>
        <w:numId w:val="30"/>
      </w:numPr>
    </w:pPr>
  </w:style>
  <w:style w:type="numbering" w:styleId="1ai">
    <w:name w:val="Outline List 1"/>
    <w:basedOn w:val="NoList"/>
    <w:uiPriority w:val="99"/>
    <w:semiHidden/>
    <w:unhideWhenUsed/>
    <w:rsid w:val="006823B9"/>
    <w:pPr>
      <w:numPr>
        <w:numId w:val="31"/>
      </w:numPr>
    </w:pPr>
  </w:style>
  <w:style w:type="numbering" w:styleId="ArticleSection">
    <w:name w:val="Outline List 3"/>
    <w:basedOn w:val="NoList"/>
    <w:uiPriority w:val="99"/>
    <w:semiHidden/>
    <w:unhideWhenUsed/>
    <w:rsid w:val="006823B9"/>
    <w:pPr>
      <w:numPr>
        <w:numId w:val="32"/>
      </w:numPr>
    </w:pPr>
  </w:style>
  <w:style w:type="table" w:styleId="ColorfulGrid">
    <w:name w:val="Colorful Grid"/>
    <w:basedOn w:val="TableNormal"/>
    <w:uiPriority w:val="73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</w:rPr>
      <w:tblPr/>
      <w:tcPr>
        <w:shd w:val="clear" w:color="auto" w:fill="F5A5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</w:rPr>
      <w:tblPr/>
      <w:tcPr>
        <w:shd w:val="clear" w:color="auto" w:fill="F9CFB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FB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A" w:themeFill="accent3" w:themeFillTint="33"/>
    </w:tcPr>
    <w:tblStylePr w:type="firstRow">
      <w:rPr>
        <w:b/>
        <w:bCs/>
      </w:rPr>
      <w:tblPr/>
      <w:tcPr>
        <w:shd w:val="clear" w:color="auto" w:fill="B5DEF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DE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A8AC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A8AC5" w:themeFill="accent3" w:themeFillShade="BF"/>
      </w:tcPr>
    </w:tblStylePr>
    <w:tblStylePr w:type="band1Vert">
      <w:tblPr/>
      <w:tcPr>
        <w:shd w:val="clear" w:color="auto" w:fill="A2D7F2" w:themeFill="accent3" w:themeFillTint="7F"/>
      </w:tcPr>
    </w:tblStylePr>
    <w:tblStylePr w:type="band1Horz">
      <w:tblPr/>
      <w:tcPr>
        <w:shd w:val="clear" w:color="auto" w:fill="A2D7F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</w:rPr>
      <w:tblPr/>
      <w:tcPr>
        <w:shd w:val="clear" w:color="auto" w:fill="FFF9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9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</w:rPr>
      <w:tblPr/>
      <w:tcPr>
        <w:shd w:val="clear" w:color="auto" w:fill="F5A5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</w:rPr>
      <w:tblPr/>
      <w:tcPr>
        <w:shd w:val="clear" w:color="auto" w:fill="D3ECB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CB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DF3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ECF7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B25" w:themeFill="accent4" w:themeFillShade="CC"/>
      </w:tcPr>
    </w:tblStylePr>
    <w:tblStylePr w:type="lastRow">
      <w:rPr>
        <w:b/>
        <w:bCs/>
        <w:color w:val="FFEB2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BF8" w:themeFill="accent3" w:themeFillTint="3F"/>
      </w:tcPr>
    </w:tblStylePr>
    <w:tblStylePr w:type="band1Horz">
      <w:tblPr/>
      <w:tcPr>
        <w:shd w:val="clear" w:color="auto" w:fill="DAEE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FFD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94D3" w:themeFill="accent3" w:themeFillShade="CC"/>
      </w:tcPr>
    </w:tblStylePr>
    <w:tblStylePr w:type="lastRow">
      <w:rPr>
        <w:b/>
        <w:bCs/>
        <w:color w:val="1C94D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B530" w:themeFill="accent6" w:themeFillShade="CC"/>
      </w:tcPr>
    </w:tblStylePr>
    <w:tblStylePr w:type="lastRow">
      <w:rPr>
        <w:b/>
        <w:bCs/>
        <w:color w:val="74B53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4FA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52D" w:themeFill="accent5" w:themeFillShade="CC"/>
      </w:tcPr>
    </w:tblStylePr>
    <w:tblStylePr w:type="lastRow">
      <w:rPr>
        <w:b/>
        <w:bCs/>
        <w:color w:val="BB152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1" w:themeShade="99"/>
          <w:insideV w:val="nil"/>
        </w:tcBorders>
        <w:shd w:val="clear" w:color="auto" w:fill="8C0F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1" w:themeFillShade="99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28F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44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440E" w:themeColor="accent2" w:themeShade="99"/>
          <w:insideV w:val="nil"/>
        </w:tcBorders>
        <w:shd w:val="clear" w:color="auto" w:fill="B644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440E" w:themeFill="accent2" w:themeFillShade="99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8C3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FF26E" w:themeColor="accent4"/>
        <w:left w:val="single" w:sz="4" w:space="0" w:color="46AFE6" w:themeColor="accent3"/>
        <w:bottom w:val="single" w:sz="4" w:space="0" w:color="46AFE6" w:themeColor="accent3"/>
        <w:right w:val="single" w:sz="4" w:space="0" w:color="46AFE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7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F9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F9E" w:themeColor="accent3" w:themeShade="99"/>
          <w:insideV w:val="nil"/>
        </w:tcBorders>
        <w:shd w:val="clear" w:color="auto" w:fill="156F9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F9E" w:themeFill="accent3" w:themeFillShade="99"/>
      </w:tcPr>
    </w:tblStylePr>
    <w:tblStylePr w:type="band1Vert">
      <w:tblPr/>
      <w:tcPr>
        <w:shd w:val="clear" w:color="auto" w:fill="B5DEF5" w:themeFill="accent3" w:themeFillTint="66"/>
      </w:tcPr>
    </w:tblStylePr>
    <w:tblStylePr w:type="band1Horz">
      <w:tblPr/>
      <w:tcPr>
        <w:shd w:val="clear" w:color="auto" w:fill="A2D7F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46AFE6" w:themeColor="accent3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6AFE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BC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BC700" w:themeColor="accent4" w:themeShade="99"/>
          <w:insideV w:val="nil"/>
        </w:tcBorders>
        <w:shd w:val="clear" w:color="auto" w:fill="DBC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700" w:themeFill="accent4" w:themeFillShade="99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8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2D050" w:themeColor="accent6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5" w:themeShade="99"/>
          <w:insideV w:val="nil"/>
        </w:tcBorders>
        <w:shd w:val="clear" w:color="auto" w:fill="8C0F2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5" w:themeFillShade="99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28F9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E61F3D" w:themeColor="accent5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882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8824" w:themeColor="accent6" w:themeShade="99"/>
          <w:insideV w:val="nil"/>
        </w:tcBorders>
        <w:shd w:val="clear" w:color="auto" w:fill="57882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24" w:themeFill="accent6" w:themeFillShade="99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C8E7A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823B9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823B9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823B9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8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54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823B9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46AFE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C8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AC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AC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AC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AC5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823B9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5A5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9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823B9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823B9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701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A92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9CFBA" w:themeColor="accent2" w:themeTint="66"/>
        <w:left w:val="single" w:sz="4" w:space="0" w:color="F9CFBA" w:themeColor="accent2" w:themeTint="66"/>
        <w:bottom w:val="single" w:sz="4" w:space="0" w:color="F9CFBA" w:themeColor="accent2" w:themeTint="66"/>
        <w:right w:val="single" w:sz="4" w:space="0" w:color="F9CFBA" w:themeColor="accent2" w:themeTint="66"/>
        <w:insideH w:val="single" w:sz="4" w:space="0" w:color="F9CFBA" w:themeColor="accent2" w:themeTint="66"/>
        <w:insideV w:val="single" w:sz="4" w:space="0" w:color="F9CFB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5DEF5" w:themeColor="accent3" w:themeTint="66"/>
        <w:left w:val="single" w:sz="4" w:space="0" w:color="B5DEF5" w:themeColor="accent3" w:themeTint="66"/>
        <w:bottom w:val="single" w:sz="4" w:space="0" w:color="B5DEF5" w:themeColor="accent3" w:themeTint="66"/>
        <w:right w:val="single" w:sz="4" w:space="0" w:color="B5DEF5" w:themeColor="accent3" w:themeTint="66"/>
        <w:insideH w:val="single" w:sz="4" w:space="0" w:color="B5DEF5" w:themeColor="accent3" w:themeTint="66"/>
        <w:insideV w:val="single" w:sz="4" w:space="0" w:color="B5DE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0CE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CE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9C5" w:themeColor="accent4" w:themeTint="66"/>
        <w:left w:val="single" w:sz="4" w:space="0" w:color="FFF9C5" w:themeColor="accent4" w:themeTint="66"/>
        <w:bottom w:val="single" w:sz="4" w:space="0" w:color="FFF9C5" w:themeColor="accent4" w:themeTint="66"/>
        <w:right w:val="single" w:sz="4" w:space="0" w:color="FFF9C5" w:themeColor="accent4" w:themeTint="66"/>
        <w:insideH w:val="single" w:sz="4" w:space="0" w:color="FFF9C5" w:themeColor="accent4" w:themeTint="66"/>
        <w:insideV w:val="single" w:sz="4" w:space="0" w:color="FFF9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5" w:themeTint="66"/>
        <w:left w:val="single" w:sz="4" w:space="0" w:color="F5A5B1" w:themeColor="accent5" w:themeTint="66"/>
        <w:bottom w:val="single" w:sz="4" w:space="0" w:color="F5A5B1" w:themeColor="accent5" w:themeTint="66"/>
        <w:right w:val="single" w:sz="4" w:space="0" w:color="F5A5B1" w:themeColor="accent5" w:themeTint="66"/>
        <w:insideH w:val="single" w:sz="4" w:space="0" w:color="F5A5B1" w:themeColor="accent5" w:themeTint="66"/>
        <w:insideV w:val="single" w:sz="4" w:space="0" w:color="F5A5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D3ECB8" w:themeColor="accent6" w:themeTint="66"/>
        <w:left w:val="single" w:sz="4" w:space="0" w:color="D3ECB8" w:themeColor="accent6" w:themeTint="66"/>
        <w:bottom w:val="single" w:sz="4" w:space="0" w:color="D3ECB8" w:themeColor="accent6" w:themeTint="66"/>
        <w:right w:val="single" w:sz="4" w:space="0" w:color="D3ECB8" w:themeColor="accent6" w:themeTint="66"/>
        <w:insideH w:val="single" w:sz="4" w:space="0" w:color="D3ECB8" w:themeColor="accent6" w:themeTint="66"/>
        <w:insideV w:val="single" w:sz="4" w:space="0" w:color="D3ECB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1" w:themeTint="99"/>
        <w:bottom w:val="single" w:sz="2" w:space="0" w:color="F0788A" w:themeColor="accent1" w:themeTint="99"/>
        <w:insideH w:val="single" w:sz="2" w:space="0" w:color="F0788A" w:themeColor="accent1" w:themeTint="99"/>
        <w:insideV w:val="single" w:sz="2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7B798" w:themeColor="accent2" w:themeTint="99"/>
        <w:bottom w:val="single" w:sz="2" w:space="0" w:color="F7B798" w:themeColor="accent2" w:themeTint="99"/>
        <w:insideH w:val="single" w:sz="2" w:space="0" w:color="F7B798" w:themeColor="accent2" w:themeTint="99"/>
        <w:insideV w:val="single" w:sz="2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79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90CEF0" w:themeColor="accent3" w:themeTint="99"/>
        <w:bottom w:val="single" w:sz="2" w:space="0" w:color="90CEF0" w:themeColor="accent3" w:themeTint="99"/>
        <w:insideH w:val="single" w:sz="2" w:space="0" w:color="90CEF0" w:themeColor="accent3" w:themeTint="99"/>
        <w:insideV w:val="single" w:sz="2" w:space="0" w:color="90CE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CE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CE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A" w:themeFill="accent3" w:themeFillTint="33"/>
      </w:tcPr>
    </w:tblStylePr>
    <w:tblStylePr w:type="band1Horz">
      <w:tblPr/>
      <w:tcPr>
        <w:shd w:val="clear" w:color="auto" w:fill="DAEE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FF7A8" w:themeColor="accent4" w:themeTint="99"/>
        <w:bottom w:val="single" w:sz="2" w:space="0" w:color="FFF7A8" w:themeColor="accent4" w:themeTint="99"/>
        <w:insideH w:val="single" w:sz="2" w:space="0" w:color="FFF7A8" w:themeColor="accent4" w:themeTint="99"/>
        <w:insideV w:val="single" w:sz="2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7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5" w:themeTint="99"/>
        <w:bottom w:val="single" w:sz="2" w:space="0" w:color="F0788A" w:themeColor="accent5" w:themeTint="99"/>
        <w:insideH w:val="single" w:sz="2" w:space="0" w:color="F0788A" w:themeColor="accent5" w:themeTint="99"/>
        <w:insideV w:val="single" w:sz="2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BDE295" w:themeColor="accent6" w:themeTint="99"/>
        <w:bottom w:val="single" w:sz="2" w:space="0" w:color="BDE295" w:themeColor="accent6" w:themeTint="99"/>
        <w:insideH w:val="single" w:sz="2" w:space="0" w:color="BDE295" w:themeColor="accent6" w:themeTint="99"/>
        <w:insideV w:val="single" w:sz="2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E29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3">
    <w:name w:val="Grid Table 3"/>
    <w:basedOn w:val="TableNormal"/>
    <w:uiPriority w:val="48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0CEF0" w:themeColor="accent3" w:themeTint="99"/>
        <w:left w:val="single" w:sz="4" w:space="0" w:color="90CEF0" w:themeColor="accent3" w:themeTint="99"/>
        <w:bottom w:val="single" w:sz="4" w:space="0" w:color="90CEF0" w:themeColor="accent3" w:themeTint="99"/>
        <w:right w:val="single" w:sz="4" w:space="0" w:color="90CEF0" w:themeColor="accent3" w:themeTint="99"/>
        <w:insideH w:val="single" w:sz="4" w:space="0" w:color="90CEF0" w:themeColor="accent3" w:themeTint="99"/>
        <w:insideV w:val="single" w:sz="4" w:space="0" w:color="90CE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A" w:themeFill="accent3" w:themeFillTint="33"/>
      </w:tcPr>
    </w:tblStylePr>
    <w:tblStylePr w:type="band1Horz">
      <w:tblPr/>
      <w:tcPr>
        <w:shd w:val="clear" w:color="auto" w:fill="DAEEFA" w:themeFill="accent3" w:themeFillTint="33"/>
      </w:tcPr>
    </w:tblStylePr>
    <w:tblStylePr w:type="neCell">
      <w:tblPr/>
      <w:tcPr>
        <w:tcBorders>
          <w:bottom w:val="single" w:sz="4" w:space="0" w:color="90CEF0" w:themeColor="accent3" w:themeTint="99"/>
        </w:tcBorders>
      </w:tcPr>
    </w:tblStylePr>
    <w:tblStylePr w:type="nwCell">
      <w:tblPr/>
      <w:tcPr>
        <w:tcBorders>
          <w:bottom w:val="single" w:sz="4" w:space="0" w:color="90CEF0" w:themeColor="accent3" w:themeTint="99"/>
        </w:tcBorders>
      </w:tcPr>
    </w:tblStylePr>
    <w:tblStylePr w:type="seCell">
      <w:tblPr/>
      <w:tcPr>
        <w:tcBorders>
          <w:top w:val="single" w:sz="4" w:space="0" w:color="90CEF0" w:themeColor="accent3" w:themeTint="99"/>
        </w:tcBorders>
      </w:tcPr>
    </w:tblStylePr>
    <w:tblStylePr w:type="swCell">
      <w:tblPr/>
      <w:tcPr>
        <w:tcBorders>
          <w:top w:val="single" w:sz="4" w:space="0" w:color="90CEF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0CEF0" w:themeColor="accent3" w:themeTint="99"/>
        <w:left w:val="single" w:sz="4" w:space="0" w:color="90CEF0" w:themeColor="accent3" w:themeTint="99"/>
        <w:bottom w:val="single" w:sz="4" w:space="0" w:color="90CEF0" w:themeColor="accent3" w:themeTint="99"/>
        <w:right w:val="single" w:sz="4" w:space="0" w:color="90CEF0" w:themeColor="accent3" w:themeTint="99"/>
        <w:insideH w:val="single" w:sz="4" w:space="0" w:color="90CEF0" w:themeColor="accent3" w:themeTint="99"/>
        <w:insideV w:val="single" w:sz="4" w:space="0" w:color="90CE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AFE6" w:themeColor="accent3"/>
          <w:left w:val="single" w:sz="4" w:space="0" w:color="46AFE6" w:themeColor="accent3"/>
          <w:bottom w:val="single" w:sz="4" w:space="0" w:color="46AFE6" w:themeColor="accent3"/>
          <w:right w:val="single" w:sz="4" w:space="0" w:color="46AFE6" w:themeColor="accent3"/>
          <w:insideH w:val="nil"/>
          <w:insideV w:val="nil"/>
        </w:tcBorders>
        <w:shd w:val="clear" w:color="auto" w:fill="46AFE6" w:themeFill="accent3"/>
      </w:tcPr>
    </w:tblStylePr>
    <w:tblStylePr w:type="lastRow">
      <w:rPr>
        <w:b/>
        <w:bCs/>
      </w:rPr>
      <w:tblPr/>
      <w:tcPr>
        <w:tcBorders>
          <w:top w:val="double" w:sz="4" w:space="0" w:color="46AFE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A" w:themeFill="accent3" w:themeFillTint="33"/>
      </w:tcPr>
    </w:tblStylePr>
    <w:tblStylePr w:type="band1Horz">
      <w:tblPr/>
      <w:tcPr>
        <w:shd w:val="clear" w:color="auto" w:fill="DAEE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9CFB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AFE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AFE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6AFE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6AFE6" w:themeFill="accent3"/>
      </w:tcPr>
    </w:tblStylePr>
    <w:tblStylePr w:type="band1Vert">
      <w:tblPr/>
      <w:tcPr>
        <w:shd w:val="clear" w:color="auto" w:fill="B5DEF5" w:themeFill="accent3" w:themeFillTint="66"/>
      </w:tcPr>
    </w:tblStylePr>
    <w:tblStylePr w:type="band1Horz">
      <w:tblPr/>
      <w:tcPr>
        <w:shd w:val="clear" w:color="auto" w:fill="B5DEF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9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5A5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D3ECB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823B9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823B9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823B9"/>
    <w:pPr>
      <w:spacing w:after="0"/>
    </w:pPr>
    <w:rPr>
      <w:rFonts w:eastAsiaTheme="minorHAnsi"/>
      <w:color w:val="1A8AC5" w:themeColor="accent3" w:themeShade="BF"/>
    </w:rPr>
    <w:tblPr>
      <w:tblStyleRowBandSize w:val="1"/>
      <w:tblStyleColBandSize w:val="1"/>
      <w:tblBorders>
        <w:top w:val="single" w:sz="4" w:space="0" w:color="90CEF0" w:themeColor="accent3" w:themeTint="99"/>
        <w:left w:val="single" w:sz="4" w:space="0" w:color="90CEF0" w:themeColor="accent3" w:themeTint="99"/>
        <w:bottom w:val="single" w:sz="4" w:space="0" w:color="90CEF0" w:themeColor="accent3" w:themeTint="99"/>
        <w:right w:val="single" w:sz="4" w:space="0" w:color="90CEF0" w:themeColor="accent3" w:themeTint="99"/>
        <w:insideH w:val="single" w:sz="4" w:space="0" w:color="90CEF0" w:themeColor="accent3" w:themeTint="99"/>
        <w:insideV w:val="single" w:sz="4" w:space="0" w:color="90CE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0CE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CE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A" w:themeFill="accent3" w:themeFillTint="33"/>
      </w:tcPr>
    </w:tblStylePr>
    <w:tblStylePr w:type="band1Horz">
      <w:tblPr/>
      <w:tcPr>
        <w:shd w:val="clear" w:color="auto" w:fill="DAEE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823B9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823B9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823B9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823B9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823B9"/>
    <w:pPr>
      <w:spacing w:after="0"/>
    </w:pPr>
    <w:rPr>
      <w:rFonts w:eastAsiaTheme="minorHAnsi"/>
      <w:color w:val="1A8AC5" w:themeColor="accent3" w:themeShade="BF"/>
    </w:rPr>
    <w:tblPr>
      <w:tblStyleRowBandSize w:val="1"/>
      <w:tblStyleColBandSize w:val="1"/>
      <w:tblBorders>
        <w:top w:val="single" w:sz="4" w:space="0" w:color="90CEF0" w:themeColor="accent3" w:themeTint="99"/>
        <w:left w:val="single" w:sz="4" w:space="0" w:color="90CEF0" w:themeColor="accent3" w:themeTint="99"/>
        <w:bottom w:val="single" w:sz="4" w:space="0" w:color="90CEF0" w:themeColor="accent3" w:themeTint="99"/>
        <w:right w:val="single" w:sz="4" w:space="0" w:color="90CEF0" w:themeColor="accent3" w:themeTint="99"/>
        <w:insideH w:val="single" w:sz="4" w:space="0" w:color="90CEF0" w:themeColor="accent3" w:themeTint="99"/>
        <w:insideV w:val="single" w:sz="4" w:space="0" w:color="90CE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A" w:themeFill="accent3" w:themeFillTint="33"/>
      </w:tcPr>
    </w:tblStylePr>
    <w:tblStylePr w:type="band1Horz">
      <w:tblPr/>
      <w:tcPr>
        <w:shd w:val="clear" w:color="auto" w:fill="DAEEFA" w:themeFill="accent3" w:themeFillTint="33"/>
      </w:tcPr>
    </w:tblStylePr>
    <w:tblStylePr w:type="neCell">
      <w:tblPr/>
      <w:tcPr>
        <w:tcBorders>
          <w:bottom w:val="single" w:sz="4" w:space="0" w:color="90CEF0" w:themeColor="accent3" w:themeTint="99"/>
        </w:tcBorders>
      </w:tcPr>
    </w:tblStylePr>
    <w:tblStylePr w:type="nwCell">
      <w:tblPr/>
      <w:tcPr>
        <w:tcBorders>
          <w:bottom w:val="single" w:sz="4" w:space="0" w:color="90CEF0" w:themeColor="accent3" w:themeTint="99"/>
        </w:tcBorders>
      </w:tcPr>
    </w:tblStylePr>
    <w:tblStylePr w:type="seCell">
      <w:tblPr/>
      <w:tcPr>
        <w:tcBorders>
          <w:top w:val="single" w:sz="4" w:space="0" w:color="90CEF0" w:themeColor="accent3" w:themeTint="99"/>
        </w:tcBorders>
      </w:tcPr>
    </w:tblStylePr>
    <w:tblStylePr w:type="swCell">
      <w:tblPr/>
      <w:tcPr>
        <w:tcBorders>
          <w:top w:val="single" w:sz="4" w:space="0" w:color="90CEF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823B9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823B9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823B9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1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  <w:shd w:val="clear" w:color="auto" w:fill="F8C7CE" w:themeFill="accent1" w:themeFillTint="3F"/>
      </w:tcPr>
    </w:tblStylePr>
    <w:tblStylePr w:type="band2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1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  <w:shd w:val="clear" w:color="auto" w:fill="FBE1D4" w:themeFill="accent2" w:themeFillTint="3F"/>
      </w:tcPr>
    </w:tblStylePr>
    <w:tblStylePr w:type="band2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6AFE6" w:themeColor="accent3"/>
        <w:left w:val="single" w:sz="8" w:space="0" w:color="46AFE6" w:themeColor="accent3"/>
        <w:bottom w:val="single" w:sz="8" w:space="0" w:color="46AFE6" w:themeColor="accent3"/>
        <w:right w:val="single" w:sz="8" w:space="0" w:color="46AFE6" w:themeColor="accent3"/>
        <w:insideH w:val="single" w:sz="8" w:space="0" w:color="46AFE6" w:themeColor="accent3"/>
        <w:insideV w:val="single" w:sz="8" w:space="0" w:color="46AFE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AFE6" w:themeColor="accent3"/>
          <w:left w:val="single" w:sz="8" w:space="0" w:color="46AFE6" w:themeColor="accent3"/>
          <w:bottom w:val="single" w:sz="18" w:space="0" w:color="46AFE6" w:themeColor="accent3"/>
          <w:right w:val="single" w:sz="8" w:space="0" w:color="46AFE6" w:themeColor="accent3"/>
          <w:insideH w:val="nil"/>
          <w:insideV w:val="single" w:sz="8" w:space="0" w:color="46AFE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6AFE6" w:themeColor="accent3"/>
          <w:left w:val="single" w:sz="8" w:space="0" w:color="46AFE6" w:themeColor="accent3"/>
          <w:bottom w:val="single" w:sz="8" w:space="0" w:color="46AFE6" w:themeColor="accent3"/>
          <w:right w:val="single" w:sz="8" w:space="0" w:color="46AFE6" w:themeColor="accent3"/>
          <w:insideH w:val="nil"/>
          <w:insideV w:val="single" w:sz="8" w:space="0" w:color="46AFE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AFE6" w:themeColor="accent3"/>
          <w:left w:val="single" w:sz="8" w:space="0" w:color="46AFE6" w:themeColor="accent3"/>
          <w:bottom w:val="single" w:sz="8" w:space="0" w:color="46AFE6" w:themeColor="accent3"/>
          <w:right w:val="single" w:sz="8" w:space="0" w:color="46AFE6" w:themeColor="accent3"/>
        </w:tcBorders>
      </w:tcPr>
    </w:tblStylePr>
    <w:tblStylePr w:type="band1Vert">
      <w:tblPr/>
      <w:tcPr>
        <w:tcBorders>
          <w:top w:val="single" w:sz="8" w:space="0" w:color="46AFE6" w:themeColor="accent3"/>
          <w:left w:val="single" w:sz="8" w:space="0" w:color="46AFE6" w:themeColor="accent3"/>
          <w:bottom w:val="single" w:sz="8" w:space="0" w:color="46AFE6" w:themeColor="accent3"/>
          <w:right w:val="single" w:sz="8" w:space="0" w:color="46AFE6" w:themeColor="accent3"/>
        </w:tcBorders>
        <w:shd w:val="clear" w:color="auto" w:fill="D1EBF8" w:themeFill="accent3" w:themeFillTint="3F"/>
      </w:tcPr>
    </w:tblStylePr>
    <w:tblStylePr w:type="band1Horz">
      <w:tblPr/>
      <w:tcPr>
        <w:tcBorders>
          <w:top w:val="single" w:sz="8" w:space="0" w:color="46AFE6" w:themeColor="accent3"/>
          <w:left w:val="single" w:sz="8" w:space="0" w:color="46AFE6" w:themeColor="accent3"/>
          <w:bottom w:val="single" w:sz="8" w:space="0" w:color="46AFE6" w:themeColor="accent3"/>
          <w:right w:val="single" w:sz="8" w:space="0" w:color="46AFE6" w:themeColor="accent3"/>
          <w:insideV w:val="single" w:sz="8" w:space="0" w:color="46AFE6" w:themeColor="accent3"/>
        </w:tcBorders>
        <w:shd w:val="clear" w:color="auto" w:fill="D1EBF8" w:themeFill="accent3" w:themeFillTint="3F"/>
      </w:tcPr>
    </w:tblStylePr>
    <w:tblStylePr w:type="band2Horz">
      <w:tblPr/>
      <w:tcPr>
        <w:tcBorders>
          <w:top w:val="single" w:sz="8" w:space="0" w:color="46AFE6" w:themeColor="accent3"/>
          <w:left w:val="single" w:sz="8" w:space="0" w:color="46AFE6" w:themeColor="accent3"/>
          <w:bottom w:val="single" w:sz="8" w:space="0" w:color="46AFE6" w:themeColor="accent3"/>
          <w:right w:val="single" w:sz="8" w:space="0" w:color="46AFE6" w:themeColor="accent3"/>
          <w:insideV w:val="single" w:sz="8" w:space="0" w:color="46AFE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1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  <w:shd w:val="clear" w:color="auto" w:fill="FFFBDB" w:themeFill="accent4" w:themeFillTint="3F"/>
      </w:tcPr>
    </w:tblStylePr>
    <w:tblStylePr w:type="band2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1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  <w:shd w:val="clear" w:color="auto" w:fill="F8C7CE" w:themeFill="accent5" w:themeFillTint="3F"/>
      </w:tcPr>
    </w:tblStylePr>
    <w:tblStylePr w:type="band2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1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  <w:shd w:val="clear" w:color="auto" w:fill="E3F3D3" w:themeFill="accent6" w:themeFillTint="3F"/>
      </w:tcPr>
    </w:tblStylePr>
    <w:tblStylePr w:type="band2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6AFE6" w:themeColor="accent3"/>
        <w:left w:val="single" w:sz="8" w:space="0" w:color="46AFE6" w:themeColor="accent3"/>
        <w:bottom w:val="single" w:sz="8" w:space="0" w:color="46AFE6" w:themeColor="accent3"/>
        <w:right w:val="single" w:sz="8" w:space="0" w:color="46AFE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6AFE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6AFE6" w:themeColor="accent3"/>
          <w:left w:val="single" w:sz="8" w:space="0" w:color="46AFE6" w:themeColor="accent3"/>
          <w:bottom w:val="single" w:sz="8" w:space="0" w:color="46AFE6" w:themeColor="accent3"/>
          <w:right w:val="single" w:sz="8" w:space="0" w:color="46AFE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6AFE6" w:themeColor="accent3"/>
          <w:left w:val="single" w:sz="8" w:space="0" w:color="46AFE6" w:themeColor="accent3"/>
          <w:bottom w:val="single" w:sz="8" w:space="0" w:color="46AFE6" w:themeColor="accent3"/>
          <w:right w:val="single" w:sz="8" w:space="0" w:color="46AFE6" w:themeColor="accent3"/>
        </w:tcBorders>
      </w:tcPr>
    </w:tblStylePr>
    <w:tblStylePr w:type="band1Horz">
      <w:tblPr/>
      <w:tcPr>
        <w:tcBorders>
          <w:top w:val="single" w:sz="8" w:space="0" w:color="46AFE6" w:themeColor="accent3"/>
          <w:left w:val="single" w:sz="8" w:space="0" w:color="46AFE6" w:themeColor="accent3"/>
          <w:bottom w:val="single" w:sz="8" w:space="0" w:color="46AFE6" w:themeColor="accent3"/>
          <w:right w:val="single" w:sz="8" w:space="0" w:color="46AFE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823B9"/>
    <w:pPr>
      <w:spacing w:after="0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823B9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823B9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823B9"/>
    <w:pPr>
      <w:spacing w:after="0"/>
    </w:pPr>
    <w:rPr>
      <w:rFonts w:eastAsiaTheme="minorHAnsi"/>
      <w:color w:val="1A8AC5" w:themeColor="accent3" w:themeShade="BF"/>
    </w:rPr>
    <w:tblPr>
      <w:tblStyleRowBandSize w:val="1"/>
      <w:tblStyleColBandSize w:val="1"/>
      <w:tblBorders>
        <w:top w:val="single" w:sz="8" w:space="0" w:color="46AFE6" w:themeColor="accent3"/>
        <w:bottom w:val="single" w:sz="8" w:space="0" w:color="46AFE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AFE6" w:themeColor="accent3"/>
          <w:left w:val="nil"/>
          <w:bottom w:val="single" w:sz="8" w:space="0" w:color="46AFE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AFE6" w:themeColor="accent3"/>
          <w:left w:val="nil"/>
          <w:bottom w:val="single" w:sz="8" w:space="0" w:color="46AFE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B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B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823B9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823B9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823B9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823B9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23B9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823B9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CE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CE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A" w:themeFill="accent3" w:themeFillTint="33"/>
      </w:tcPr>
    </w:tblStylePr>
    <w:tblStylePr w:type="band1Horz">
      <w:tblPr/>
      <w:tcPr>
        <w:shd w:val="clear" w:color="auto" w:fill="DAEE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823B9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823B9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823B9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2">
    <w:name w:val="List Table 2"/>
    <w:basedOn w:val="TableNormal"/>
    <w:uiPriority w:val="47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bottom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bottom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2-Accent4">
    <w:name w:val="List Table 2 Accent 4"/>
    <w:basedOn w:val="TableNormal"/>
    <w:uiPriority w:val="47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bottom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bottom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bottom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3">
    <w:name w:val="List Table 3"/>
    <w:basedOn w:val="TableNormal"/>
    <w:uiPriority w:val="48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46AFE6" w:themeColor="accent3"/>
        <w:left w:val="single" w:sz="4" w:space="0" w:color="46AFE6" w:themeColor="accent3"/>
        <w:bottom w:val="single" w:sz="4" w:space="0" w:color="46AFE6" w:themeColor="accent3"/>
        <w:right w:val="single" w:sz="4" w:space="0" w:color="46AFE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6AFE6" w:themeFill="accent3"/>
      </w:tcPr>
    </w:tblStylePr>
    <w:tblStylePr w:type="lastRow">
      <w:rPr>
        <w:b/>
        <w:bCs/>
      </w:rPr>
      <w:tblPr/>
      <w:tcPr>
        <w:tcBorders>
          <w:top w:val="double" w:sz="4" w:space="0" w:color="46AFE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6AFE6" w:themeColor="accent3"/>
          <w:right w:val="single" w:sz="4" w:space="0" w:color="46AFE6" w:themeColor="accent3"/>
        </w:tcBorders>
      </w:tcPr>
    </w:tblStylePr>
    <w:tblStylePr w:type="band1Horz">
      <w:tblPr/>
      <w:tcPr>
        <w:tcBorders>
          <w:top w:val="single" w:sz="4" w:space="0" w:color="46AFE6" w:themeColor="accent3"/>
          <w:bottom w:val="single" w:sz="4" w:space="0" w:color="46AFE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6AFE6" w:themeColor="accent3"/>
          <w:left w:val="nil"/>
        </w:tcBorders>
      </w:tcPr>
    </w:tblStylePr>
    <w:tblStylePr w:type="swCell">
      <w:tblPr/>
      <w:tcPr>
        <w:tcBorders>
          <w:top w:val="double" w:sz="4" w:space="0" w:color="46AFE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26E" w:themeColor="accent4"/>
          <w:right w:val="single" w:sz="4" w:space="0" w:color="FFF26E" w:themeColor="accent4"/>
        </w:tcBorders>
      </w:tcPr>
    </w:tblStylePr>
    <w:tblStylePr w:type="band1Horz">
      <w:tblPr/>
      <w:tcPr>
        <w:tcBorders>
          <w:top w:val="single" w:sz="4" w:space="0" w:color="FFF26E" w:themeColor="accent4"/>
          <w:bottom w:val="single" w:sz="4" w:space="0" w:color="FFF26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26E" w:themeColor="accent4"/>
          <w:left w:val="nil"/>
        </w:tcBorders>
      </w:tcPr>
    </w:tblStylePr>
    <w:tblStylePr w:type="swCell">
      <w:tblPr/>
      <w:tcPr>
        <w:tcBorders>
          <w:top w:val="double" w:sz="4" w:space="0" w:color="FFF26E" w:themeColor="accent4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D050" w:themeColor="accent6"/>
          <w:right w:val="single" w:sz="4" w:space="0" w:color="92D050" w:themeColor="accent6"/>
        </w:tcBorders>
      </w:tcPr>
    </w:tblStylePr>
    <w:tblStylePr w:type="band1Horz">
      <w:tblPr/>
      <w:tcPr>
        <w:tcBorders>
          <w:top w:val="single" w:sz="4" w:space="0" w:color="92D050" w:themeColor="accent6"/>
          <w:bottom w:val="single" w:sz="4" w:space="0" w:color="92D05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D050" w:themeColor="accent6"/>
          <w:left w:val="nil"/>
        </w:tcBorders>
      </w:tcPr>
    </w:tblStylePr>
    <w:tblStylePr w:type="swCell">
      <w:tblPr/>
      <w:tcPr>
        <w:tcBorders>
          <w:top w:val="double" w:sz="4" w:space="0" w:color="92D05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0CEF0" w:themeColor="accent3" w:themeTint="99"/>
        <w:left w:val="single" w:sz="4" w:space="0" w:color="90CEF0" w:themeColor="accent3" w:themeTint="99"/>
        <w:bottom w:val="single" w:sz="4" w:space="0" w:color="90CEF0" w:themeColor="accent3" w:themeTint="99"/>
        <w:right w:val="single" w:sz="4" w:space="0" w:color="90CEF0" w:themeColor="accent3" w:themeTint="99"/>
        <w:insideH w:val="single" w:sz="4" w:space="0" w:color="90CE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AFE6" w:themeColor="accent3"/>
          <w:left w:val="single" w:sz="4" w:space="0" w:color="46AFE6" w:themeColor="accent3"/>
          <w:bottom w:val="single" w:sz="4" w:space="0" w:color="46AFE6" w:themeColor="accent3"/>
          <w:right w:val="single" w:sz="4" w:space="0" w:color="46AFE6" w:themeColor="accent3"/>
          <w:insideH w:val="nil"/>
        </w:tcBorders>
        <w:shd w:val="clear" w:color="auto" w:fill="46AFE6" w:themeFill="accent3"/>
      </w:tcPr>
    </w:tblStylePr>
    <w:tblStylePr w:type="lastRow">
      <w:rPr>
        <w:b/>
        <w:bCs/>
      </w:rPr>
      <w:tblPr/>
      <w:tcPr>
        <w:tcBorders>
          <w:top w:val="double" w:sz="4" w:space="0" w:color="90CE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A" w:themeFill="accent3" w:themeFillTint="33"/>
      </w:tcPr>
    </w:tblStylePr>
    <w:tblStylePr w:type="band1Horz">
      <w:tblPr/>
      <w:tcPr>
        <w:shd w:val="clear" w:color="auto" w:fill="DAEE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823B9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823B9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28855" w:themeColor="accent2"/>
        <w:left w:val="single" w:sz="24" w:space="0" w:color="F28855" w:themeColor="accent2"/>
        <w:bottom w:val="single" w:sz="24" w:space="0" w:color="F28855" w:themeColor="accent2"/>
        <w:right w:val="single" w:sz="24" w:space="0" w:color="F28855" w:themeColor="accent2"/>
      </w:tblBorders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823B9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46AFE6" w:themeColor="accent3"/>
        <w:left w:val="single" w:sz="24" w:space="0" w:color="46AFE6" w:themeColor="accent3"/>
        <w:bottom w:val="single" w:sz="24" w:space="0" w:color="46AFE6" w:themeColor="accent3"/>
        <w:right w:val="single" w:sz="24" w:space="0" w:color="46AFE6" w:themeColor="accent3"/>
      </w:tblBorders>
    </w:tblPr>
    <w:tcPr>
      <w:shd w:val="clear" w:color="auto" w:fill="46AFE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823B9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FF26E" w:themeColor="accent4"/>
        <w:left w:val="single" w:sz="24" w:space="0" w:color="FFF26E" w:themeColor="accent4"/>
        <w:bottom w:val="single" w:sz="24" w:space="0" w:color="FFF26E" w:themeColor="accent4"/>
        <w:right w:val="single" w:sz="24" w:space="0" w:color="FFF26E" w:themeColor="accent4"/>
      </w:tblBorders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823B9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5"/>
        <w:left w:val="single" w:sz="24" w:space="0" w:color="E61F3D" w:themeColor="accent5"/>
        <w:bottom w:val="single" w:sz="24" w:space="0" w:color="E61F3D" w:themeColor="accent5"/>
        <w:right w:val="single" w:sz="24" w:space="0" w:color="E61F3D" w:themeColor="accent5"/>
      </w:tblBorders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823B9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2D050" w:themeColor="accent6"/>
        <w:left w:val="single" w:sz="24" w:space="0" w:color="92D050" w:themeColor="accent6"/>
        <w:bottom w:val="single" w:sz="24" w:space="0" w:color="92D050" w:themeColor="accent6"/>
        <w:right w:val="single" w:sz="24" w:space="0" w:color="92D050" w:themeColor="accent6"/>
      </w:tblBorders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23B9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E61F3D" w:themeColor="accent1"/>
        <w:bottom w:val="single" w:sz="4" w:space="0" w:color="E61F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823B9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28855" w:themeColor="accent2"/>
        <w:bottom w:val="single" w:sz="4" w:space="0" w:color="F2885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2885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823B9"/>
    <w:pPr>
      <w:spacing w:after="0"/>
    </w:pPr>
    <w:rPr>
      <w:rFonts w:eastAsiaTheme="minorHAnsi"/>
      <w:color w:val="1A8AC5" w:themeColor="accent3" w:themeShade="BF"/>
    </w:rPr>
    <w:tblPr>
      <w:tblStyleRowBandSize w:val="1"/>
      <w:tblStyleColBandSize w:val="1"/>
      <w:tblBorders>
        <w:top w:val="single" w:sz="4" w:space="0" w:color="46AFE6" w:themeColor="accent3"/>
        <w:bottom w:val="single" w:sz="4" w:space="0" w:color="46AFE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6AFE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6AFE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A" w:themeFill="accent3" w:themeFillTint="33"/>
      </w:tcPr>
    </w:tblStylePr>
    <w:tblStylePr w:type="band1Horz">
      <w:tblPr/>
      <w:tcPr>
        <w:shd w:val="clear" w:color="auto" w:fill="DAEE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823B9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26E" w:themeColor="accent4"/>
        <w:bottom w:val="single" w:sz="4" w:space="0" w:color="FFF26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26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23B9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E61F3D" w:themeColor="accent5"/>
        <w:bottom w:val="single" w:sz="4" w:space="0" w:color="E61F3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823B9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92D050" w:themeColor="accent6"/>
        <w:bottom w:val="single" w:sz="4" w:space="0" w:color="92D05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823B9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85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85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85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85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823B9"/>
    <w:pPr>
      <w:spacing w:after="0"/>
    </w:pPr>
    <w:rPr>
      <w:rFonts w:eastAsiaTheme="minorHAnsi"/>
      <w:color w:val="1A8AC5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6AFE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6AFE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6AFE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6AFE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AEEFA" w:themeFill="accent3" w:themeFillTint="33"/>
      </w:tcPr>
    </w:tblStylePr>
    <w:tblStylePr w:type="band1Horz">
      <w:tblPr/>
      <w:tcPr>
        <w:shd w:val="clear" w:color="auto" w:fill="DAEE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823B9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26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26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26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26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823B9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823B9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D05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D05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D05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D05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  <w:insideV w:val="single" w:sz="8" w:space="0" w:color="EC576D" w:themeColor="accent1" w:themeTint="BF"/>
      </w:tblBorders>
    </w:tblPr>
    <w:tcPr>
      <w:shd w:val="clear" w:color="auto" w:fill="F8C7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  <w:insideV w:val="single" w:sz="8" w:space="0" w:color="F5A57F" w:themeColor="accent2" w:themeTint="BF"/>
      </w:tblBorders>
    </w:tblPr>
    <w:tcPr>
      <w:shd w:val="clear" w:color="auto" w:fill="FBE1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5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74C2EC" w:themeColor="accent3" w:themeTint="BF"/>
        <w:left w:val="single" w:sz="8" w:space="0" w:color="74C2EC" w:themeColor="accent3" w:themeTint="BF"/>
        <w:bottom w:val="single" w:sz="8" w:space="0" w:color="74C2EC" w:themeColor="accent3" w:themeTint="BF"/>
        <w:right w:val="single" w:sz="8" w:space="0" w:color="74C2EC" w:themeColor="accent3" w:themeTint="BF"/>
        <w:insideH w:val="single" w:sz="8" w:space="0" w:color="74C2EC" w:themeColor="accent3" w:themeTint="BF"/>
        <w:insideV w:val="single" w:sz="8" w:space="0" w:color="74C2EC" w:themeColor="accent3" w:themeTint="BF"/>
      </w:tblBorders>
    </w:tblPr>
    <w:tcPr>
      <w:shd w:val="clear" w:color="auto" w:fill="D1EB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C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7F2" w:themeFill="accent3" w:themeFillTint="7F"/>
      </w:tcPr>
    </w:tblStylePr>
    <w:tblStylePr w:type="band1Horz">
      <w:tblPr/>
      <w:tcPr>
        <w:shd w:val="clear" w:color="auto" w:fill="A2D7F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  <w:insideV w:val="single" w:sz="8" w:space="0" w:color="FFF592" w:themeColor="accent4" w:themeTint="BF"/>
      </w:tblBorders>
    </w:tblPr>
    <w:tcPr>
      <w:shd w:val="clear" w:color="auto" w:fill="FFFB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5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  <w:insideV w:val="single" w:sz="8" w:space="0" w:color="EC576D" w:themeColor="accent5" w:themeTint="BF"/>
      </w:tblBorders>
    </w:tblPr>
    <w:tcPr>
      <w:shd w:val="clear" w:color="auto" w:fill="F8C7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  <w:insideV w:val="single" w:sz="8" w:space="0" w:color="ADDB7B" w:themeColor="accent6" w:themeTint="BF"/>
      </w:tblBorders>
    </w:tblPr>
    <w:tcPr>
      <w:shd w:val="clear" w:color="auto" w:fill="E3F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DB7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823B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823B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cPr>
      <w:shd w:val="clear" w:color="auto" w:fill="F8C7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1" w:themeFillTint="33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tcBorders>
          <w:insideH w:val="single" w:sz="6" w:space="0" w:color="E61F3D" w:themeColor="accent1"/>
          <w:insideV w:val="single" w:sz="6" w:space="0" w:color="E61F3D" w:themeColor="accent1"/>
        </w:tcBorders>
        <w:shd w:val="clear" w:color="auto" w:fill="F28F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823B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cPr>
      <w:shd w:val="clear" w:color="auto" w:fill="FBE1D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C" w:themeFill="accent2" w:themeFillTint="33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tcBorders>
          <w:insideH w:val="single" w:sz="6" w:space="0" w:color="F28855" w:themeColor="accent2"/>
          <w:insideV w:val="single" w:sz="6" w:space="0" w:color="F28855" w:themeColor="accent2"/>
        </w:tcBorders>
        <w:shd w:val="clear" w:color="auto" w:fill="F8C3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823B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6AFE6" w:themeColor="accent3"/>
        <w:left w:val="single" w:sz="8" w:space="0" w:color="46AFE6" w:themeColor="accent3"/>
        <w:bottom w:val="single" w:sz="8" w:space="0" w:color="46AFE6" w:themeColor="accent3"/>
        <w:right w:val="single" w:sz="8" w:space="0" w:color="46AFE6" w:themeColor="accent3"/>
        <w:insideH w:val="single" w:sz="8" w:space="0" w:color="46AFE6" w:themeColor="accent3"/>
        <w:insideV w:val="single" w:sz="8" w:space="0" w:color="46AFE6" w:themeColor="accent3"/>
      </w:tblBorders>
    </w:tblPr>
    <w:tcPr>
      <w:shd w:val="clear" w:color="auto" w:fill="D1EB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CF7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A" w:themeFill="accent3" w:themeFillTint="33"/>
      </w:tcPr>
    </w:tblStylePr>
    <w:tblStylePr w:type="band1Vert">
      <w:tblPr/>
      <w:tcPr>
        <w:shd w:val="clear" w:color="auto" w:fill="A2D7F2" w:themeFill="accent3" w:themeFillTint="7F"/>
      </w:tcPr>
    </w:tblStylePr>
    <w:tblStylePr w:type="band1Horz">
      <w:tblPr/>
      <w:tcPr>
        <w:tcBorders>
          <w:insideH w:val="single" w:sz="6" w:space="0" w:color="46AFE6" w:themeColor="accent3"/>
          <w:insideV w:val="single" w:sz="6" w:space="0" w:color="46AFE6" w:themeColor="accent3"/>
        </w:tcBorders>
        <w:shd w:val="clear" w:color="auto" w:fill="A2D7F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823B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cPr>
      <w:shd w:val="clear" w:color="auto" w:fill="FFFB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D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E2" w:themeFill="accent4" w:themeFillTint="33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tcBorders>
          <w:insideH w:val="single" w:sz="6" w:space="0" w:color="FFF26E" w:themeColor="accent4"/>
          <w:insideV w:val="single" w:sz="6" w:space="0" w:color="FFF26E" w:themeColor="accent4"/>
        </w:tcBorders>
        <w:shd w:val="clear" w:color="auto" w:fill="FFF8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823B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cPr>
      <w:shd w:val="clear" w:color="auto" w:fill="F8C7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5" w:themeFillTint="33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tcBorders>
          <w:insideH w:val="single" w:sz="6" w:space="0" w:color="E61F3D" w:themeColor="accent5"/>
          <w:insideV w:val="single" w:sz="6" w:space="0" w:color="E61F3D" w:themeColor="accent5"/>
        </w:tcBorders>
        <w:shd w:val="clear" w:color="auto" w:fill="F28F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823B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cPr>
      <w:shd w:val="clear" w:color="auto" w:fill="E3F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5DB" w:themeFill="accent6" w:themeFillTint="33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tcBorders>
          <w:insideH w:val="single" w:sz="6" w:space="0" w:color="92D050" w:themeColor="accent6"/>
          <w:insideV w:val="single" w:sz="6" w:space="0" w:color="92D050" w:themeColor="accent6"/>
        </w:tcBorders>
        <w:shd w:val="clear" w:color="auto" w:fill="C8E7A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3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3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B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AFE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AFE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6AFE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6AFE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D7F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D7F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B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8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8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7A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7A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9E88B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1"/>
        </w:tcBorders>
      </w:tcPr>
    </w:tblStylePr>
    <w:tblStylePr w:type="lastRow">
      <w:rPr>
        <w:b/>
        <w:bCs/>
        <w:color w:val="9E88B8" w:themeColor="text2"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shd w:val="clear" w:color="auto" w:fill="F8C7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855" w:themeColor="accent2"/>
        </w:tcBorders>
      </w:tcPr>
    </w:tblStylePr>
    <w:tblStylePr w:type="lastRow">
      <w:rPr>
        <w:b/>
        <w:bCs/>
        <w:color w:val="9E88B8" w:themeColor="text2"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shd w:val="clear" w:color="auto" w:fill="FBE1D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46AFE6" w:themeColor="accent3"/>
        <w:bottom w:val="single" w:sz="8" w:space="0" w:color="46AFE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6AFE6" w:themeColor="accent3"/>
        </w:tcBorders>
      </w:tcPr>
    </w:tblStylePr>
    <w:tblStylePr w:type="lastRow">
      <w:rPr>
        <w:b/>
        <w:bCs/>
        <w:color w:val="9E88B8" w:themeColor="text2"/>
      </w:rPr>
      <w:tblPr/>
      <w:tcPr>
        <w:tcBorders>
          <w:top w:val="single" w:sz="8" w:space="0" w:color="46AFE6" w:themeColor="accent3"/>
          <w:bottom w:val="single" w:sz="8" w:space="0" w:color="46AFE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6AFE6" w:themeColor="accent3"/>
          <w:bottom w:val="single" w:sz="8" w:space="0" w:color="46AFE6" w:themeColor="accent3"/>
        </w:tcBorders>
      </w:tcPr>
    </w:tblStylePr>
    <w:tblStylePr w:type="band1Vert">
      <w:tblPr/>
      <w:tcPr>
        <w:shd w:val="clear" w:color="auto" w:fill="D1EBF8" w:themeFill="accent3" w:themeFillTint="3F"/>
      </w:tcPr>
    </w:tblStylePr>
    <w:tblStylePr w:type="band1Horz">
      <w:tblPr/>
      <w:tcPr>
        <w:shd w:val="clear" w:color="auto" w:fill="D1EB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26E" w:themeColor="accent4"/>
        </w:tcBorders>
      </w:tcPr>
    </w:tblStylePr>
    <w:tblStylePr w:type="lastRow">
      <w:rPr>
        <w:b/>
        <w:bCs/>
        <w:color w:val="9E88B8" w:themeColor="text2"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shd w:val="clear" w:color="auto" w:fill="FFFB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5"/>
        </w:tcBorders>
      </w:tcPr>
    </w:tblStylePr>
    <w:tblStylePr w:type="lastRow">
      <w:rPr>
        <w:b/>
        <w:bCs/>
        <w:color w:val="9E88B8" w:themeColor="text2"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shd w:val="clear" w:color="auto" w:fill="F8C7C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823B9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D050" w:themeColor="accent6"/>
        </w:tcBorders>
      </w:tcPr>
    </w:tblStylePr>
    <w:tblStylePr w:type="lastRow">
      <w:rPr>
        <w:b/>
        <w:bCs/>
        <w:color w:val="9E88B8" w:themeColor="text2"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shd w:val="clear" w:color="auto" w:fill="E3F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823B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823B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823B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885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85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85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823B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6AFE6" w:themeColor="accent3"/>
        <w:left w:val="single" w:sz="8" w:space="0" w:color="46AFE6" w:themeColor="accent3"/>
        <w:bottom w:val="single" w:sz="8" w:space="0" w:color="46AFE6" w:themeColor="accent3"/>
        <w:right w:val="single" w:sz="8" w:space="0" w:color="46AFE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6AFE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6AFE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6AFE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6AFE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B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B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823B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26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26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26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B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823B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823B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D05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D05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D05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74C2EC" w:themeColor="accent3" w:themeTint="BF"/>
        <w:left w:val="single" w:sz="8" w:space="0" w:color="74C2EC" w:themeColor="accent3" w:themeTint="BF"/>
        <w:bottom w:val="single" w:sz="8" w:space="0" w:color="74C2EC" w:themeColor="accent3" w:themeTint="BF"/>
        <w:right w:val="single" w:sz="8" w:space="0" w:color="74C2EC" w:themeColor="accent3" w:themeTint="BF"/>
        <w:insideH w:val="single" w:sz="8" w:space="0" w:color="74C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C2EC" w:themeColor="accent3" w:themeTint="BF"/>
          <w:left w:val="single" w:sz="8" w:space="0" w:color="74C2EC" w:themeColor="accent3" w:themeTint="BF"/>
          <w:bottom w:val="single" w:sz="8" w:space="0" w:color="74C2EC" w:themeColor="accent3" w:themeTint="BF"/>
          <w:right w:val="single" w:sz="8" w:space="0" w:color="74C2EC" w:themeColor="accent3" w:themeTint="BF"/>
          <w:insideH w:val="nil"/>
          <w:insideV w:val="nil"/>
        </w:tcBorders>
        <w:shd w:val="clear" w:color="auto" w:fill="46AFE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2EC" w:themeColor="accent3" w:themeTint="BF"/>
          <w:left w:val="single" w:sz="8" w:space="0" w:color="74C2EC" w:themeColor="accent3" w:themeTint="BF"/>
          <w:bottom w:val="single" w:sz="8" w:space="0" w:color="74C2EC" w:themeColor="accent3" w:themeTint="BF"/>
          <w:right w:val="single" w:sz="8" w:space="0" w:color="74C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B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B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B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6AFE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6AFE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6AFE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823B9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823B9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823B9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823B9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6823B9"/>
    <w:rPr>
      <w:color w:val="0000FF"/>
      <w:u w:val="single"/>
      <w:shd w:val="clear" w:color="auto" w:fill="F3F2F1"/>
    </w:rPr>
  </w:style>
  <w:style w:type="table" w:styleId="Table3Deffects1">
    <w:name w:val="Table 3D effects 1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823B9"/>
    <w:pPr>
      <w:spacing w:after="0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823B9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6823B9"/>
    <w:tblPr>
      <w:tblBorders>
        <w:top w:val="single" w:sz="4" w:space="0" w:color="9E88B8" w:themeColor="text2"/>
        <w:left w:val="single" w:sz="4" w:space="0" w:color="9E88B8" w:themeColor="text2"/>
        <w:bottom w:val="single" w:sz="4" w:space="0" w:color="9E88B8" w:themeColor="text2"/>
        <w:right w:val="single" w:sz="4" w:space="0" w:color="9E88B8" w:themeColor="text2"/>
        <w:insideH w:val="single" w:sz="4" w:space="0" w:color="9E88B8" w:themeColor="text2"/>
        <w:insideV w:val="single" w:sz="4" w:space="0" w:color="9E88B8" w:themeColor="text2"/>
      </w:tblBorders>
    </w:tblPr>
    <w:tblStylePr w:type="firstRow">
      <w:rPr>
        <w:b/>
      </w:rPr>
      <w:tblPr/>
      <w:tcPr>
        <w:shd w:val="clear" w:color="auto" w:fill="C4B7D4" w:themeFill="text2" w:themeFillTint="99"/>
      </w:tcPr>
    </w:tblStylePr>
    <w:tblStylePr w:type="lastRow">
      <w:rPr>
        <w:b/>
      </w:rPr>
      <w:tblPr/>
      <w:tcPr>
        <w:shd w:val="clear" w:color="auto" w:fill="C4B7D4" w:themeFill="text2" w:themeFillTint="99"/>
      </w:tcPr>
    </w:tblStylePr>
    <w:tblStylePr w:type="firstCol">
      <w:rPr>
        <w:b/>
      </w:rPr>
      <w:tblPr/>
      <w:tcPr>
        <w:shd w:val="clear" w:color="auto" w:fill="D8CFE2" w:themeFill="text2" w:themeFillTint="66"/>
      </w:tcPr>
    </w:tblStylePr>
    <w:tblStylePr w:type="lastCol">
      <w:rPr>
        <w:b/>
      </w:rPr>
      <w:tblPr/>
      <w:tcPr>
        <w:shd w:val="clear" w:color="auto" w:fill="D8CFE2" w:themeFill="text2" w:themeFillTint="66"/>
      </w:tcPr>
    </w:tblStylePr>
    <w:tblStylePr w:type="band2Vert">
      <w:tblPr/>
      <w:tcPr>
        <w:shd w:val="clear" w:color="auto" w:fill="EBE7F0" w:themeFill="text2" w:themeFillTint="33"/>
      </w:tcPr>
    </w:tblStylePr>
    <w:tblStylePr w:type="band2Horz">
      <w:tblPr/>
      <w:tcPr>
        <w:shd w:val="clear" w:color="auto" w:fill="EBE7F0" w:themeFill="text2" w:themeFillTint="33"/>
      </w:tcPr>
    </w:tblStylePr>
  </w:style>
  <w:style w:type="character" w:customStyle="1" w:styleId="ComboVU">
    <w:name w:val="ComboVU"/>
    <w:basedOn w:val="DefaultParagraphFont"/>
    <w:uiPriority w:val="1"/>
    <w:rsid w:val="006823B9"/>
    <w:rPr>
      <w:rFonts w:ascii="Webdings" w:hAnsi="Webdings"/>
      <w:noProof/>
      <w:color w:val="FFC000"/>
      <w:sz w:val="24"/>
      <w:szCs w:val="24"/>
      <w:lang w:val="en-GB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character" w:customStyle="1" w:styleId="ComboIM">
    <w:name w:val="ComboIM"/>
    <w:basedOn w:val="DefaultParagraphFont"/>
    <w:uiPriority w:val="1"/>
    <w:rsid w:val="006823B9"/>
    <w:rPr>
      <w:rFonts w:ascii="Wingdings 3" w:hAnsi="Wingdings 3"/>
      <w:color w:val="800080"/>
      <w:sz w:val="16"/>
      <w:szCs w:val="18"/>
      <w:u w:val="single"/>
    </w:rPr>
  </w:style>
  <w:style w:type="paragraph" w:customStyle="1" w:styleId="Mitigation">
    <w:name w:val="Mitigation"/>
    <w:basedOn w:val="Normal"/>
    <w:next w:val="BodyOfText"/>
    <w:link w:val="MitigationChar"/>
    <w:rsid w:val="006823B9"/>
    <w:pPr>
      <w:numPr>
        <w:numId w:val="34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6823B9"/>
    <w:rPr>
      <w:rFonts w:ascii="Corbel" w:eastAsiaTheme="minorHAnsi" w:hAnsi="Corbel"/>
      <w:kern w:val="16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_INternal\ISMS\01_ITR-ISMS\STA_01-7-A_ITR-WordTempl_v1.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2D34ED9BA34918BF27AD834B07B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4CF45-AFB1-4BCA-826F-62E3842ED288}"/>
      </w:docPartPr>
      <w:docPartBody>
        <w:p w:rsidR="00093E26" w:rsidRDefault="008E1BC8">
          <w:pPr>
            <w:pStyle w:val="A32D34ED9BA34918BF27AD834B07BC06"/>
          </w:pPr>
          <w:r w:rsidRPr="006E79F6">
            <w:rPr>
              <w:rStyle w:val="PlaceholderText"/>
            </w:rPr>
            <w:t>[Category]</w:t>
          </w:r>
        </w:p>
      </w:docPartBody>
    </w:docPart>
    <w:docPart>
      <w:docPartPr>
        <w:name w:val="E63C8B44ACB84144AD5D294B6A824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36DE8-6584-4CFD-ABD0-4B5B69A151FA}"/>
      </w:docPartPr>
      <w:docPartBody>
        <w:p w:rsidR="00093E26" w:rsidRDefault="008E1BC8">
          <w:pPr>
            <w:pStyle w:val="E63C8B44ACB84144AD5D294B6A824627"/>
          </w:pPr>
          <w:r w:rsidRPr="006E79F6">
            <w:rPr>
              <w:rStyle w:val="PlaceholderText"/>
            </w:rPr>
            <w:t>[Title]</w:t>
          </w:r>
        </w:p>
      </w:docPartBody>
    </w:docPart>
    <w:docPart>
      <w:docPartPr>
        <w:name w:val="03C36B445CBC440B81048CBF4C7B4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5DB6-4E66-4F20-9872-CFA1121C4345}"/>
      </w:docPartPr>
      <w:docPartBody>
        <w:p w:rsidR="00093E26" w:rsidRDefault="008E1BC8">
          <w:pPr>
            <w:pStyle w:val="03C36B445CBC440B81048CBF4C7B42AE"/>
          </w:pPr>
          <w:r w:rsidRPr="006E79F6">
            <w:rPr>
              <w:rStyle w:val="PlaceholderText"/>
            </w:rPr>
            <w:t>[Subject]</w:t>
          </w:r>
        </w:p>
      </w:docPartBody>
    </w:docPart>
    <w:docPart>
      <w:docPartPr>
        <w:name w:val="ECA06289C72B4C6E975F8024F64BE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EAEBF-A504-4914-B91F-738F52865C13}"/>
      </w:docPartPr>
      <w:docPartBody>
        <w:p w:rsidR="00093E26" w:rsidRDefault="008E1BC8">
          <w:pPr>
            <w:pStyle w:val="ECA06289C72B4C6E975F8024F64BEFDF"/>
          </w:pPr>
          <w:r w:rsidRPr="006E79F6">
            <w:rPr>
              <w:rStyle w:val="PlaceholderText"/>
            </w:rPr>
            <w:t>[Keywords]</w:t>
          </w:r>
        </w:p>
      </w:docPartBody>
    </w:docPart>
    <w:docPart>
      <w:docPartPr>
        <w:name w:val="D0EAC927ADEB457AB9573F43A929C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68CE7-B601-4727-B489-ED7C2AB5355B}"/>
      </w:docPartPr>
      <w:docPartBody>
        <w:p w:rsidR="00093E26" w:rsidRDefault="008E1BC8">
          <w:pPr>
            <w:pStyle w:val="D0EAC927ADEB457AB9573F43A929C959"/>
          </w:pPr>
          <w:r w:rsidRPr="00E83A7F">
            <w:rPr>
              <w:rStyle w:val="PlaceholderText"/>
            </w:rPr>
            <w:t>Choose an item.</w:t>
          </w:r>
        </w:p>
      </w:docPartBody>
    </w:docPart>
    <w:docPart>
      <w:docPartPr>
        <w:name w:val="654A6D663A434E0AA11E38C4E6A7F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F07B6-663D-45B3-8FC8-DBBD904219F5}"/>
      </w:docPartPr>
      <w:docPartBody>
        <w:p w:rsidR="00093E26" w:rsidRDefault="008E1BC8">
          <w:pPr>
            <w:pStyle w:val="654A6D663A434E0AA11E38C4E6A7F845"/>
          </w:pPr>
          <w:r w:rsidRPr="006E79F6">
            <w:rPr>
              <w:rStyle w:val="PlaceholderText"/>
            </w:rPr>
            <w:t>Click here to enter a date.</w:t>
          </w:r>
        </w:p>
      </w:docPartBody>
    </w:docPart>
    <w:docPart>
      <w:docPartPr>
        <w:name w:val="7F1498641D6B440E8BF6306AE2218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C2F69-FCA2-4052-8A56-BD238559EBB1}"/>
      </w:docPartPr>
      <w:docPartBody>
        <w:p w:rsidR="00093E26" w:rsidRDefault="008E1BC8">
          <w:pPr>
            <w:pStyle w:val="7F1498641D6B440E8BF6306AE22184B4"/>
          </w:pPr>
          <w:r w:rsidRPr="00DE0283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844"/>
    <w:rsid w:val="000000ED"/>
    <w:rsid w:val="00093E26"/>
    <w:rsid w:val="000A1B82"/>
    <w:rsid w:val="000C3988"/>
    <w:rsid w:val="00235048"/>
    <w:rsid w:val="003B6311"/>
    <w:rsid w:val="0047497B"/>
    <w:rsid w:val="00582ADB"/>
    <w:rsid w:val="006B409B"/>
    <w:rsid w:val="006C5808"/>
    <w:rsid w:val="00804844"/>
    <w:rsid w:val="008E1BC8"/>
    <w:rsid w:val="00B4083D"/>
    <w:rsid w:val="00CB1E09"/>
    <w:rsid w:val="00DF6564"/>
    <w:rsid w:val="00EC66E8"/>
    <w:rsid w:val="00FA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6564"/>
  </w:style>
  <w:style w:type="paragraph" w:customStyle="1" w:styleId="A32D34ED9BA34918BF27AD834B07BC06">
    <w:name w:val="A32D34ED9BA34918BF27AD834B07BC06"/>
  </w:style>
  <w:style w:type="paragraph" w:customStyle="1" w:styleId="E63C8B44ACB84144AD5D294B6A824627">
    <w:name w:val="E63C8B44ACB84144AD5D294B6A824627"/>
  </w:style>
  <w:style w:type="paragraph" w:customStyle="1" w:styleId="03C36B445CBC440B81048CBF4C7B42AE">
    <w:name w:val="03C36B445CBC440B81048CBF4C7B42AE"/>
  </w:style>
  <w:style w:type="paragraph" w:customStyle="1" w:styleId="ECA06289C72B4C6E975F8024F64BEFDF">
    <w:name w:val="ECA06289C72B4C6E975F8024F64BEFDF"/>
  </w:style>
  <w:style w:type="paragraph" w:customStyle="1" w:styleId="D0EAC927ADEB457AB9573F43A929C959">
    <w:name w:val="D0EAC927ADEB457AB9573F43A929C959"/>
  </w:style>
  <w:style w:type="paragraph" w:customStyle="1" w:styleId="654A6D663A434E0AA11E38C4E6A7F845">
    <w:name w:val="654A6D663A434E0AA11E38C4E6A7F845"/>
  </w:style>
  <w:style w:type="paragraph" w:customStyle="1" w:styleId="7F1498641D6B440E8BF6306AE22184B4">
    <w:name w:val="7F1498641D6B440E8BF6306AE22184B4"/>
  </w:style>
  <w:style w:type="paragraph" w:customStyle="1" w:styleId="FEDDA6A2BE6045CCA6B8DD7E654EAE8B">
    <w:name w:val="FEDDA6A2BE6045CCA6B8DD7E654EAE8B"/>
  </w:style>
  <w:style w:type="paragraph" w:customStyle="1" w:styleId="A8F5F81C7B4D47D9AF9819096E3EE695">
    <w:name w:val="A8F5F81C7B4D47D9AF9819096E3EE695"/>
  </w:style>
  <w:style w:type="paragraph" w:customStyle="1" w:styleId="4C704FCCC9474A4A88A0B58176459FA6">
    <w:name w:val="4C704FCCC9474A4A88A0B58176459FA6"/>
  </w:style>
  <w:style w:type="paragraph" w:customStyle="1" w:styleId="F9F00DD0943242838346E0687DF13ACA">
    <w:name w:val="F9F00DD0943242838346E0687DF13ACA"/>
  </w:style>
  <w:style w:type="paragraph" w:customStyle="1" w:styleId="3E0271FA5A3F4D7FB45B3001BCCE66A7">
    <w:name w:val="3E0271FA5A3F4D7FB45B3001BCCE66A7"/>
    <w:rsid w:val="00804844"/>
  </w:style>
  <w:style w:type="paragraph" w:customStyle="1" w:styleId="0070EEF5F5914A0DAC8689885DAE5C74">
    <w:name w:val="0070EEF5F5914A0DAC8689885DAE5C74"/>
    <w:rsid w:val="00235048"/>
  </w:style>
  <w:style w:type="paragraph" w:customStyle="1" w:styleId="89D39C479A2B40DE89768E63EAAB722F">
    <w:name w:val="89D39C479A2B40DE89768E63EAAB722F"/>
    <w:rsid w:val="00DF65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ITR4">
  <a:themeElements>
    <a:clrScheme name="ITR4">
      <a:dk1>
        <a:sysClr val="windowText" lastClr="000000"/>
      </a:dk1>
      <a:lt1>
        <a:sysClr val="window" lastClr="FFFFFF"/>
      </a:lt1>
      <a:dk2>
        <a:srgbClr val="9E88B8"/>
      </a:dk2>
      <a:lt2>
        <a:srgbClr val="F6F2F8"/>
      </a:lt2>
      <a:accent1>
        <a:srgbClr val="E61F3D"/>
      </a:accent1>
      <a:accent2>
        <a:srgbClr val="F28855"/>
      </a:accent2>
      <a:accent3>
        <a:srgbClr val="46AFE6"/>
      </a:accent3>
      <a:accent4>
        <a:srgbClr val="FFF26E"/>
      </a:accent4>
      <a:accent5>
        <a:srgbClr val="E61F3D"/>
      </a:accent5>
      <a:accent6>
        <a:srgbClr val="92D050"/>
      </a:accent6>
      <a:hlink>
        <a:srgbClr val="002060"/>
      </a:hlink>
      <a:folHlink>
        <a:srgbClr val="46AFE6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BA688-4497-48C6-A580-48EA33A3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STA_01-7-A_ITR-WordTempl_v1.6.dotx</Template>
  <TotalTime>5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TRICK Service</vt:lpstr>
      <vt:lpstr>Système de Gestion de la Sécurité de l’Information (SGSI)</vt:lpstr>
    </vt:vector>
  </TitlesOfParts>
  <Company>Client Short name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TRICK Service</dc:title>
  <dc:subject>Upgrade measure collection to new version of standard (TS-UpgrStd)</dc:subject>
  <dc:creator>itrust</dc:creator>
  <cp:keywords>1.0</cp:keywords>
  <dc:description>Public</dc:description>
  <cp:revision>6</cp:revision>
  <cp:lastPrinted>2018-08-13T09:20:00Z</cp:lastPrinted>
  <dcterms:created xsi:type="dcterms:W3CDTF">2021-12-13T17:20:00Z</dcterms:created>
  <dcterms:modified xsi:type="dcterms:W3CDTF">2025-04-11T08:44:00Z</dcterms:modified>
  <cp:category>Procedure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U_LV1">
    <vt:i4>0</vt:i4>
  </property>
  <property fmtid="{D5CDD505-2E9C-101B-9397-08002B2CF9AE}" pid="3" name="VU_LV2">
    <vt:i4>0</vt:i4>
  </property>
  <property fmtid="{D5CDD505-2E9C-101B-9397-08002B2CF9AE}" pid="4" name="VU_LV3">
    <vt:i4>0</vt:i4>
  </property>
  <property fmtid="{D5CDD505-2E9C-101B-9397-08002B2CF9AE}" pid="5" name="VU_LV4">
    <vt:i4>0</vt:i4>
  </property>
  <property fmtid="{D5CDD505-2E9C-101B-9397-08002B2CF9AE}" pid="6" name="VU_LV5">
    <vt:i4>0</vt:i4>
  </property>
  <property fmtid="{D5CDD505-2E9C-101B-9397-08002B2CF9AE}" pid="7" name="VU_LV6">
    <vt:i4>0</vt:i4>
  </property>
  <property fmtid="{D5CDD505-2E9C-101B-9397-08002B2CF9AE}" pid="8" name="VU_LV7">
    <vt:i4>0</vt:i4>
  </property>
  <property fmtid="{D5CDD505-2E9C-101B-9397-08002B2CF9AE}" pid="9" name="IM_LV1">
    <vt:i4>0</vt:i4>
  </property>
  <property fmtid="{D5CDD505-2E9C-101B-9397-08002B2CF9AE}" pid="10" name="IM_LV2">
    <vt:i4>0</vt:i4>
  </property>
  <property fmtid="{D5CDD505-2E9C-101B-9397-08002B2CF9AE}" pid="11" name="IM_LV3">
    <vt:i4>0</vt:i4>
  </property>
  <property fmtid="{D5CDD505-2E9C-101B-9397-08002B2CF9AE}" pid="12" name="IM_LV4">
    <vt:i4>0</vt:i4>
  </property>
  <property fmtid="{D5CDD505-2E9C-101B-9397-08002B2CF9AE}" pid="13" name="TA_LV1">
    <vt:i4>2</vt:i4>
  </property>
  <property fmtid="{D5CDD505-2E9C-101B-9397-08002B2CF9AE}" pid="14" name="TA_LV2">
    <vt:i4>0</vt:i4>
  </property>
  <property fmtid="{D5CDD505-2E9C-101B-9397-08002B2CF9AE}" pid="15" name="TA_LV3">
    <vt:i4>0</vt:i4>
  </property>
  <property fmtid="{D5CDD505-2E9C-101B-9397-08002B2CF9AE}" pid="16" name="TA_LV4">
    <vt:i4>2</vt:i4>
  </property>
  <property fmtid="{D5CDD505-2E9C-101B-9397-08002B2CF9AE}" pid="17" name="TA_LV5">
    <vt:i4>0</vt:i4>
  </property>
  <property fmtid="{D5CDD505-2E9C-101B-9397-08002B2CF9AE}" pid="18" name="TA_LV6">
    <vt:i4>0</vt:i4>
  </property>
  <property fmtid="{D5CDD505-2E9C-101B-9397-08002B2CF9AE}" pid="19" name="TA_LV7">
    <vt:i4>0</vt:i4>
  </property>
  <property fmtid="{D5CDD505-2E9C-101B-9397-08002B2CF9AE}" pid="20" name="TA_LV8">
    <vt:i4>0</vt:i4>
  </property>
  <property fmtid="{D5CDD505-2E9C-101B-9397-08002B2CF9AE}" pid="21" name="TA_LV9">
    <vt:i4>0</vt:i4>
  </property>
  <property fmtid="{D5CDD505-2E9C-101B-9397-08002B2CF9AE}" pid="22" name="TA_LV10">
    <vt:i4>0</vt:i4>
  </property>
  <property fmtid="{D5CDD505-2E9C-101B-9397-08002B2CF9AE}" pid="23" name="LANG">
    <vt:lpwstr>EN</vt:lpwstr>
  </property>
  <property fmtid="{D5CDD505-2E9C-101B-9397-08002B2CF9AE}" pid="24" name="RE_LV1">
    <vt:i4>0</vt:i4>
  </property>
  <property fmtid="{D5CDD505-2E9C-101B-9397-08002B2CF9AE}" pid="25" name="RE_LV2">
    <vt:i4>2</vt:i4>
  </property>
  <property fmtid="{D5CDD505-2E9C-101B-9397-08002B2CF9AE}" pid="26" name="RE_LV3">
    <vt:i4>3</vt:i4>
  </property>
  <property fmtid="{D5CDD505-2E9C-101B-9397-08002B2CF9AE}" pid="27" name="RE_LV4">
    <vt:i4>3</vt:i4>
  </property>
  <property fmtid="{D5CDD505-2E9C-101B-9397-08002B2CF9AE}" pid="28" name="RE_LV5">
    <vt:i4>0</vt:i4>
  </property>
  <property fmtid="{D5CDD505-2E9C-101B-9397-08002B2CF9AE}" pid="29" name="RE_LV6">
    <vt:i4>0</vt:i4>
  </property>
  <property fmtid="{D5CDD505-2E9C-101B-9397-08002B2CF9AE}" pid="30" name="CO_LV1">
    <vt:i4>1</vt:i4>
  </property>
  <property fmtid="{D5CDD505-2E9C-101B-9397-08002B2CF9AE}" pid="31" name="CO_LV2">
    <vt:i4>0</vt:i4>
  </property>
  <property fmtid="{D5CDD505-2E9C-101B-9397-08002B2CF9AE}" pid="32" name="CO_LV3">
    <vt:i4>0</vt:i4>
  </property>
  <property fmtid="{D5CDD505-2E9C-101B-9397-08002B2CF9AE}" pid="33" name="CO_LV4">
    <vt:i4>0</vt:i4>
  </property>
  <property fmtid="{D5CDD505-2E9C-101B-9397-08002B2CF9AE}" pid="34" name="CO_LV5">
    <vt:i4>0</vt:i4>
  </property>
  <property fmtid="{D5CDD505-2E9C-101B-9397-08002B2CF9AE}" pid="35" name="CO_LV6">
    <vt:i4>0</vt:i4>
  </property>
  <property fmtid="{D5CDD505-2E9C-101B-9397-08002B2CF9AE}" pid="36" name="CO_LV7">
    <vt:i4>0</vt:i4>
  </property>
  <property fmtid="{D5CDD505-2E9C-101B-9397-08002B2CF9AE}" pid="37" name="CO_LV8">
    <vt:i4>0</vt:i4>
  </property>
  <property fmtid="{D5CDD505-2E9C-101B-9397-08002B2CF9AE}" pid="38" name="EV_DO">
    <vt:lpwstr>Excellent</vt:lpwstr>
  </property>
  <property fmtid="{D5CDD505-2E9C-101B-9397-08002B2CF9AE}" pid="39" name="NB_DO">
    <vt:i4>1</vt:i4>
  </property>
  <property fmtid="{D5CDD505-2E9C-101B-9397-08002B2CF9AE}" pid="40" name="AC_LV1">
    <vt:i4>0</vt:i4>
  </property>
  <property fmtid="{D5CDD505-2E9C-101B-9397-08002B2CF9AE}" pid="41" name="AC_LV2">
    <vt:i4>0</vt:i4>
  </property>
  <property fmtid="{D5CDD505-2E9C-101B-9397-08002B2CF9AE}" pid="42" name="AC_LV3">
    <vt:i4>0</vt:i4>
  </property>
  <property fmtid="{D5CDD505-2E9C-101B-9397-08002B2CF9AE}" pid="43" name="AC_LV4">
    <vt:i4>1</vt:i4>
  </property>
  <property fmtid="{D5CDD505-2E9C-101B-9397-08002B2CF9AE}" pid="44" name="AC_LV5">
    <vt:i4>0</vt:i4>
  </property>
  <property fmtid="{D5CDD505-2E9C-101B-9397-08002B2CF9AE}" pid="45" name="AC_LV6">
    <vt:i4>0</vt:i4>
  </property>
  <property fmtid="{D5CDD505-2E9C-101B-9397-08002B2CF9AE}" pid="46" name="NC_LV1">
    <vt:i4>0</vt:i4>
  </property>
  <property fmtid="{D5CDD505-2E9C-101B-9397-08002B2CF9AE}" pid="47" name="NC_LV2">
    <vt:i4>0</vt:i4>
  </property>
  <property fmtid="{D5CDD505-2E9C-101B-9397-08002B2CF9AE}" pid="48" name="NC_LV3">
    <vt:i4>0</vt:i4>
  </property>
  <property fmtid="{D5CDD505-2E9C-101B-9397-08002B2CF9AE}" pid="49" name="MAX_VU_Value">
    <vt:i4>0</vt:i4>
  </property>
  <property fmtid="{D5CDD505-2E9C-101B-9397-08002B2CF9AE}" pid="50" name="MAX_VU_Type">
    <vt:lpwstr>Infrastructure</vt:lpwstr>
  </property>
  <property fmtid="{D5CDD505-2E9C-101B-9397-08002B2CF9AE}" pid="51" name="TE_DO">
    <vt:i4>1</vt:i4>
  </property>
  <property fmtid="{D5CDD505-2E9C-101B-9397-08002B2CF9AE}" pid="52" name="NB_TA">
    <vt:i4>4</vt:i4>
  </property>
  <property fmtid="{D5CDD505-2E9C-101B-9397-08002B2CF9AE}" pid="53" name="RP_LV1">
    <vt:i4>0</vt:i4>
  </property>
  <property fmtid="{D5CDD505-2E9C-101B-9397-08002B2CF9AE}" pid="54" name="RP_LV2">
    <vt:i4>0</vt:i4>
  </property>
  <property fmtid="{D5CDD505-2E9C-101B-9397-08002B2CF9AE}" pid="55" name="RP_LV3">
    <vt:i4>0</vt:i4>
  </property>
  <property fmtid="{D5CDD505-2E9C-101B-9397-08002B2CF9AE}" pid="56" name="Framework">
    <vt:lpwstr>"Name of the framework"</vt:lpwstr>
  </property>
  <property fmtid="{D5CDD505-2E9C-101B-9397-08002B2CF9AE}" pid="57" name="Standard">
    <vt:lpwstr>"Name of the standard"</vt:lpwstr>
  </property>
  <property fmtid="{D5CDD505-2E9C-101B-9397-08002B2CF9AE}" pid="58" name="Framework_Version">
    <vt:lpwstr>V1.0</vt:lpwstr>
  </property>
  <property fmtid="{D5CDD505-2E9C-101B-9397-08002B2CF9AE}" pid="59" name="THD_RE">
    <vt:i4>4</vt:i4>
  </property>
  <property fmtid="{D5CDD505-2E9C-101B-9397-08002B2CF9AE}" pid="60" name="THD_AC">
    <vt:i4>4</vt:i4>
  </property>
  <property fmtid="{D5CDD505-2E9C-101B-9397-08002B2CF9AE}" pid="61" name="THD_IM">
    <vt:i4>1</vt:i4>
  </property>
</Properties>
</file>