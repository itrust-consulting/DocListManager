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1B0502" w:rsidRPr="00F2586F" w14:paraId="4193277D" w14:textId="77777777" w:rsidTr="00590F4A">
        <w:trPr>
          <w:trHeight w:hRule="exact" w:val="1837"/>
        </w:trPr>
        <w:tc>
          <w:tcPr>
            <w:tcW w:w="9534" w:type="dxa"/>
            <w:vAlign w:val="center"/>
          </w:tcPr>
          <w:p w14:paraId="26834166" w14:textId="5867EAB3" w:rsidR="001B0502" w:rsidRPr="00F2586F" w:rsidRDefault="001B0502" w:rsidP="00331F38">
            <w:pPr>
              <w:pStyle w:val="Header"/>
              <w:rPr>
                <w:lang w:val="en-GB"/>
              </w:rPr>
            </w:pPr>
          </w:p>
          <w:p w14:paraId="1470AC6A" w14:textId="47180EF6" w:rsidR="001B0502" w:rsidRPr="00F2586F" w:rsidRDefault="00FE15C9" w:rsidP="00965F3E">
            <w:pPr>
              <w:rPr>
                <w:lang w:val="en-GB"/>
              </w:rPr>
            </w:pPr>
            <w:r w:rsidRPr="00F2586F"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0102E004" wp14:editId="3E5EE16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3175</wp:posOffset>
                  </wp:positionV>
                  <wp:extent cx="2699385" cy="1544320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8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A57A8" w:rsidRPr="00F2586F" w14:paraId="5E896E5A" w14:textId="77777777" w:rsidTr="00590F4A">
        <w:trPr>
          <w:trHeight w:hRule="exact" w:val="2126"/>
        </w:trPr>
        <w:tc>
          <w:tcPr>
            <w:tcW w:w="9534" w:type="dxa"/>
            <w:vAlign w:val="center"/>
          </w:tcPr>
          <w:p w14:paraId="455EBD1A" w14:textId="77777777" w:rsidR="008A57A8" w:rsidRPr="00F2586F" w:rsidRDefault="008A57A8" w:rsidP="002D56B7">
            <w:pPr>
              <w:rPr>
                <w:lang w:val="en-GB"/>
              </w:rPr>
            </w:pPr>
          </w:p>
        </w:tc>
      </w:tr>
      <w:tr w:rsidR="00265EB3" w:rsidRPr="00F2586F" w14:paraId="2173D456" w14:textId="77777777" w:rsidTr="003D7F0A">
        <w:trPr>
          <w:trHeight w:hRule="exact" w:val="2482"/>
        </w:trPr>
        <w:tc>
          <w:tcPr>
            <w:tcW w:w="9534" w:type="dxa"/>
            <w:vAlign w:val="center"/>
          </w:tcPr>
          <w:p w14:paraId="595B5FB7" w14:textId="4FCF032E" w:rsidR="008A57A8" w:rsidRPr="00F2586F" w:rsidRDefault="00000000" w:rsidP="00FE15C9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re"/>
                <w:tag w:val=""/>
                <w:id w:val="1061288612"/>
                <w:placeholder>
                  <w:docPart w:val="7B0135352A734B2EBE8407A8979FB4E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DB406F">
                  <w:rPr>
                    <w:lang w:val="en-GB"/>
                  </w:rPr>
                  <w:t>Information Security Management System (ISMS)</w:t>
                </w:r>
              </w:sdtContent>
            </w:sdt>
          </w:p>
        </w:tc>
      </w:tr>
      <w:tr w:rsidR="008A57A8" w:rsidRPr="00F2586F" w14:paraId="35FBF62F" w14:textId="77777777" w:rsidTr="003D7F0A">
        <w:trPr>
          <w:trHeight w:val="3626"/>
        </w:trPr>
        <w:tc>
          <w:tcPr>
            <w:tcW w:w="9534" w:type="dxa"/>
          </w:tcPr>
          <w:p w14:paraId="73A5AD72" w14:textId="3EB52281" w:rsidR="008A57A8" w:rsidRPr="00F2586F" w:rsidRDefault="00000000" w:rsidP="003D7F0A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jet"/>
                <w:tag w:val=""/>
                <w:id w:val="1047265912"/>
                <w:placeholder>
                  <w:docPart w:val="99EA34B8B8194BF7AAA36F5C25D6211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AE0476" w:rsidRPr="00F2586F">
                  <w:rPr>
                    <w:lang w:val="en-GB"/>
                  </w:rPr>
                  <w:t xml:space="preserve">Quality control of </w:t>
                </w:r>
                <w:r w:rsidR="00FE15C9" w:rsidRPr="00F2586F">
                  <w:rPr>
                    <w:lang w:val="en-GB"/>
                  </w:rPr>
                  <w:t>ISMS documents</w:t>
                </w:r>
                <w:r w:rsidR="002D56B7" w:rsidRPr="00F2586F">
                  <w:rPr>
                    <w:lang w:val="en-GB"/>
                  </w:rPr>
                  <w:t xml:space="preserve"> </w:t>
                </w:r>
                <w:r w:rsidR="002D56B7" w:rsidRPr="00F2586F">
                  <w:rPr>
                    <w:lang w:val="en-GB"/>
                  </w:rPr>
                  <w:br/>
                  <w:t>(</w:t>
                </w:r>
                <w:r w:rsidR="00AE0476" w:rsidRPr="00F2586F">
                  <w:rPr>
                    <w:lang w:val="en-GB"/>
                  </w:rPr>
                  <w:t>ITR</w:t>
                </w:r>
                <w:r w:rsidR="002D56B7" w:rsidRPr="00F2586F">
                  <w:rPr>
                    <w:lang w:val="en-GB"/>
                  </w:rPr>
                  <w:t>-</w:t>
                </w:r>
                <w:proofErr w:type="spellStart"/>
                <w:r w:rsidR="002D56B7" w:rsidRPr="00F2586F">
                  <w:rPr>
                    <w:lang w:val="en-GB"/>
                  </w:rPr>
                  <w:t>Q</w:t>
                </w:r>
                <w:r w:rsidR="004D7AA1" w:rsidRPr="00F2586F">
                  <w:rPr>
                    <w:lang w:val="en-GB"/>
                  </w:rPr>
                  <w:t>ualit</w:t>
                </w:r>
                <w:r w:rsidR="00AE0476" w:rsidRPr="00F2586F">
                  <w:rPr>
                    <w:lang w:val="en-GB"/>
                  </w:rPr>
                  <w:t>y</w:t>
                </w:r>
                <w:r w:rsidR="007625B9">
                  <w:rPr>
                    <w:lang w:val="en-GB"/>
                  </w:rPr>
                  <w:t>Check</w:t>
                </w:r>
                <w:proofErr w:type="spellEnd"/>
                <w:r w:rsidR="002D56B7" w:rsidRPr="00F2586F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2F8048B3" w14:textId="77777777" w:rsidR="00FE15C9" w:rsidRPr="00F2586F" w:rsidRDefault="00FE15C9" w:rsidP="000D24F6">
      <w:pPr>
        <w:rPr>
          <w:lang w:val="en-GB"/>
        </w:rPr>
      </w:pPr>
    </w:p>
    <w:p w14:paraId="541C08D4" w14:textId="1FAC4190" w:rsidR="00FE15C9" w:rsidRPr="00F2586F" w:rsidRDefault="0068317F" w:rsidP="00FE15C9">
      <w:pPr>
        <w:pStyle w:val="HDocProp"/>
        <w:rPr>
          <w:rStyle w:val="Strong"/>
          <w:lang w:val="en-GB"/>
        </w:rPr>
      </w:pPr>
      <w:r w:rsidRPr="00F2586F">
        <w:rPr>
          <w:lang w:val="en-GB"/>
        </w:rPr>
        <w:t>General information</w:t>
      </w:r>
    </w:p>
    <w:tbl>
      <w:tblPr>
        <w:tblStyle w:val="TableCNormal"/>
        <w:tblW w:w="5000" w:type="pct"/>
        <w:tblLook w:val="0680" w:firstRow="0" w:lastRow="0" w:firstColumn="1" w:lastColumn="0" w:noHBand="1" w:noVBand="1"/>
      </w:tblPr>
      <w:tblGrid>
        <w:gridCol w:w="2405"/>
        <w:gridCol w:w="7223"/>
      </w:tblGrid>
      <w:tr w:rsidR="0068317F" w:rsidRPr="00F2586F" w14:paraId="406CBB9A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8904AD4" w14:textId="17607220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Type</w:t>
            </w:r>
          </w:p>
        </w:tc>
        <w:tc>
          <w:tcPr>
            <w:tcW w:w="7223" w:type="dxa"/>
          </w:tcPr>
          <w:p w14:paraId="12938547" w14:textId="33BAD9F2" w:rsidR="0068317F" w:rsidRPr="00F2586F" w:rsidRDefault="00000000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de document"/>
                <w:tag w:val=""/>
                <w:id w:val="1741129388"/>
                <w:placeholder>
                  <w:docPart w:val="EB799D6DC41F491DA373DD2D24A3C91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68317F" w:rsidRPr="00F2586F">
                  <w:rPr>
                    <w:lang w:val="en-GB"/>
                  </w:rPr>
                  <w:t>Standard</w:t>
                </w:r>
              </w:sdtContent>
            </w:sdt>
          </w:p>
        </w:tc>
      </w:tr>
      <w:tr w:rsidR="0068317F" w:rsidRPr="00F2586F" w14:paraId="3B8A4143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65CF60" w14:textId="295117C7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Reference</w:t>
            </w:r>
          </w:p>
        </w:tc>
        <w:tc>
          <w:tcPr>
            <w:tcW w:w="7223" w:type="dxa"/>
          </w:tcPr>
          <w:p w14:paraId="2AD153D8" w14:textId="58D3BF42" w:rsidR="0068317F" w:rsidRPr="00F2586F" w:rsidRDefault="00214781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#175Q</w:t>
            </w:r>
          </w:p>
        </w:tc>
      </w:tr>
      <w:tr w:rsidR="0068317F" w:rsidRPr="00F2586F" w14:paraId="31EA2ED6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F67F3B" w14:textId="459E2216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Version</w:t>
            </w:r>
          </w:p>
        </w:tc>
        <w:sdt>
          <w:sdtPr>
            <w:rPr>
              <w:lang w:val="en-GB"/>
            </w:rPr>
            <w:alias w:val="Version"/>
            <w:tag w:val=""/>
            <w:id w:val="2063516404"/>
            <w:placeholder>
              <w:docPart w:val="5E410AF2BFE64D25A74CF612842F283F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7223" w:type="dxa"/>
              </w:tcPr>
              <w:p w14:paraId="287BD6BF" w14:textId="5BF5C971" w:rsidR="0068317F" w:rsidRPr="00F2586F" w:rsidRDefault="00214781" w:rsidP="0068317F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1.2</w:t>
                </w:r>
              </w:p>
            </w:tc>
          </w:sdtContent>
        </w:sdt>
      </w:tr>
      <w:tr w:rsidR="0068317F" w:rsidRPr="00F2586F" w14:paraId="16508907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138C3B" w14:textId="1ADC4ACA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Etat"/>
            <w:tag w:val=""/>
            <w:id w:val="-1202782599"/>
            <w:placeholder>
              <w:docPart w:val="026B164E2F944B58BE5300F4E046F44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7223" w:type="dxa"/>
              </w:tcPr>
              <w:p w14:paraId="08F767AA" w14:textId="13D9F49E" w:rsidR="0068317F" w:rsidRPr="00F2586F" w:rsidRDefault="00497F27" w:rsidP="0068317F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Final</w:t>
                </w:r>
              </w:p>
            </w:tc>
          </w:sdtContent>
        </w:sdt>
      </w:tr>
      <w:tr w:rsidR="0068317F" w:rsidRPr="00F2586F" w14:paraId="6A405E2A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A58F61" w14:textId="49A521EE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Owner</w:t>
            </w:r>
          </w:p>
        </w:tc>
        <w:tc>
          <w:tcPr>
            <w:tcW w:w="7223" w:type="dxa"/>
          </w:tcPr>
          <w:p w14:paraId="2C7A489C" w14:textId="54F7A755" w:rsidR="0068317F" w:rsidRPr="00F2586F" w:rsidRDefault="003D7F0A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C. Harpes</w:t>
            </w:r>
          </w:p>
        </w:tc>
      </w:tr>
      <w:tr w:rsidR="0068317F" w:rsidRPr="00F2586F" w14:paraId="4D145466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6954C3" w14:textId="0BC707F7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Application date</w:t>
            </w:r>
          </w:p>
        </w:tc>
        <w:tc>
          <w:tcPr>
            <w:tcW w:w="7223" w:type="dxa"/>
          </w:tcPr>
          <w:p w14:paraId="5DE59F12" w14:textId="1B09511A" w:rsidR="0068317F" w:rsidRPr="00F2586F" w:rsidRDefault="000C7EFE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="0068317F" w:rsidRPr="00F2586F">
              <w:rPr>
                <w:lang w:val="en-GB"/>
              </w:rPr>
              <w:t>/</w:t>
            </w:r>
            <w:r w:rsidR="00214781">
              <w:rPr>
                <w:lang w:val="en-GB"/>
              </w:rPr>
              <w:t>01</w:t>
            </w:r>
            <w:r w:rsidR="0068317F" w:rsidRPr="00F2586F">
              <w:rPr>
                <w:lang w:val="en-GB"/>
              </w:rPr>
              <w:t>/202</w:t>
            </w:r>
            <w:r w:rsidR="00214781">
              <w:rPr>
                <w:lang w:val="en-GB"/>
              </w:rPr>
              <w:t>4</w:t>
            </w:r>
          </w:p>
        </w:tc>
      </w:tr>
      <w:tr w:rsidR="0068317F" w:rsidRPr="00F2586F" w14:paraId="64C670A5" w14:textId="77777777" w:rsidTr="00B830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29DA2" w14:textId="6D894739" w:rsidR="0068317F" w:rsidRPr="00F2586F" w:rsidRDefault="0068317F" w:rsidP="0068317F">
            <w:pPr>
              <w:pStyle w:val="TabText1"/>
              <w:rPr>
                <w:b w:val="0"/>
                <w:lang w:val="en-GB"/>
              </w:rPr>
            </w:pPr>
            <w:r w:rsidRPr="00F2586F">
              <w:rPr>
                <w:lang w:val="en-GB"/>
              </w:rPr>
              <w:t>Classification</w:t>
            </w:r>
          </w:p>
        </w:tc>
        <w:tc>
          <w:tcPr>
            <w:tcW w:w="7223" w:type="dxa"/>
          </w:tcPr>
          <w:p w14:paraId="0DD5F937" w14:textId="00EEF7F5" w:rsidR="0068317F" w:rsidRPr="00F2586F" w:rsidRDefault="00000000" w:rsidP="0068317F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Classification"/>
                <w:tag w:val=""/>
                <w:id w:val="1348145226"/>
                <w:placeholder>
                  <w:docPart w:val="99D944D9B7874049B9BAFFE874A1C2E0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68317F" w:rsidRPr="00F2586F">
                  <w:rPr>
                    <w:lang w:val="en-GB"/>
                  </w:rPr>
                  <w:t>Internal</w:t>
                </w:r>
              </w:sdtContent>
            </w:sdt>
          </w:p>
        </w:tc>
      </w:tr>
    </w:tbl>
    <w:p w14:paraId="09CA311B" w14:textId="6EA43B53" w:rsidR="003524BD" w:rsidRPr="00F2586F" w:rsidRDefault="008A57A8" w:rsidP="003524BD">
      <w:pPr>
        <w:pStyle w:val="BodyOfText"/>
        <w:rPr>
          <w:lang w:val="en-GB"/>
        </w:rPr>
      </w:pPr>
      <w:r w:rsidRPr="00F2586F">
        <w:rPr>
          <w:lang w:val="en-GB"/>
        </w:rPr>
        <w:br w:type="page"/>
      </w:r>
    </w:p>
    <w:p w14:paraId="0BD9E564" w14:textId="0A774843" w:rsidR="00B65DEB" w:rsidRPr="00FF020F" w:rsidRDefault="00B65DEB" w:rsidP="00E27167">
      <w:pPr>
        <w:pStyle w:val="Endlist"/>
      </w:pPr>
      <w:bookmarkStart w:id="0" w:name="_Toc13480724"/>
      <w:bookmarkStart w:id="1" w:name="_Toc12607244"/>
      <w:bookmarkEnd w:id="0"/>
      <w:bookmarkEnd w:id="1"/>
    </w:p>
    <w:sectPr w:rsidR="00B65DEB" w:rsidRPr="00FF020F" w:rsidSect="002C7CFE">
      <w:headerReference w:type="default" r:id="rId12"/>
      <w:footerReference w:type="default" r:id="rId13"/>
      <w:footerReference w:type="first" r:id="rId14"/>
      <w:pgSz w:w="11907" w:h="16840" w:code="9"/>
      <w:pgMar w:top="1418" w:right="851" w:bottom="1418" w:left="851" w:header="426" w:footer="408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55AFC" w14:textId="77777777" w:rsidR="002757F0" w:rsidRDefault="002757F0" w:rsidP="00965F3E">
      <w:r>
        <w:separator/>
      </w:r>
    </w:p>
  </w:endnote>
  <w:endnote w:type="continuationSeparator" w:id="0">
    <w:p w14:paraId="5E22BC0F" w14:textId="77777777" w:rsidR="002757F0" w:rsidRDefault="002757F0" w:rsidP="0096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4"/>
      <w:gridCol w:w="4071"/>
      <w:gridCol w:w="1676"/>
    </w:tblGrid>
    <w:tr w:rsidR="006768BD" w:rsidRPr="00900893" w14:paraId="5C2A37FA" w14:textId="77777777" w:rsidTr="00FA7CA6">
      <w:trPr>
        <w:trHeight w:val="420"/>
      </w:trPr>
      <w:tc>
        <w:tcPr>
          <w:tcW w:w="1907" w:type="pct"/>
          <w:tcBorders>
            <w:top w:val="single" w:sz="4" w:space="0" w:color="auto"/>
          </w:tcBorders>
        </w:tcPr>
        <w:p w14:paraId="3B56C1A1" w14:textId="5E53E3F4" w:rsidR="006768BD" w:rsidRPr="00736D96" w:rsidRDefault="006768BD" w:rsidP="00BE382F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r w:rsidR="00372190">
            <w:rPr>
              <w:noProof/>
              <w:lang w:val="en-GB"/>
            </w:rPr>
            <w:t>175Q_STA_ITR-QualityCheck_v1.2.docx</w:t>
          </w:r>
          <w:r>
            <w:fldChar w:fldCharType="end"/>
          </w:r>
        </w:p>
      </w:tc>
      <w:tc>
        <w:tcPr>
          <w:tcW w:w="2191" w:type="pct"/>
        </w:tcPr>
        <w:p w14:paraId="0A4F0AE5" w14:textId="77777777" w:rsidR="006768BD" w:rsidRPr="00736D96" w:rsidRDefault="006768BD" w:rsidP="00BE382F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156198A9" w14:textId="63383751" w:rsidR="006768BD" w:rsidRPr="00900893" w:rsidRDefault="006768BD" w:rsidP="00BE382F">
              <w:pPr>
                <w:pStyle w:val="Headerfootertext"/>
                <w:jc w:val="right"/>
              </w:pPr>
              <w:r w:rsidRPr="00900893">
                <w:t>Page</w:t>
              </w:r>
              <w:r w:rsidR="00D0789A">
                <w:t> 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</w:p>
          </w:sdtContent>
        </w:sdt>
      </w:tc>
    </w:tr>
  </w:tbl>
  <w:p w14:paraId="5AB24E95" w14:textId="77777777" w:rsidR="006768BD" w:rsidRDefault="006768BD" w:rsidP="00BE382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768BD" w:rsidRPr="009311AB" w14:paraId="5B13C87D" w14:textId="77777777" w:rsidTr="009D4346">
      <w:trPr>
        <w:trHeight w:val="132"/>
      </w:trPr>
      <w:tc>
        <w:tcPr>
          <w:tcW w:w="9464" w:type="dxa"/>
        </w:tcPr>
        <w:p w14:paraId="4FD936AF" w14:textId="7B3245A9" w:rsidR="006768BD" w:rsidRPr="0075620A" w:rsidRDefault="006768BD" w:rsidP="00CB71A0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r w:rsidR="003F2A97" w:rsidRPr="003F2A97">
            <w:rPr>
              <w:lang w:val="en-GB"/>
            </w:rPr>
            <w:t>N:\_INternal\ISMS</w:t>
          </w:r>
        </w:p>
      </w:tc>
    </w:tr>
  </w:tbl>
  <w:p w14:paraId="6856BEEF" w14:textId="77777777" w:rsidR="006768BD" w:rsidRPr="00CB71A0" w:rsidRDefault="006768BD" w:rsidP="0068317F">
    <w:pPr>
      <w:pStyle w:val="Headerfootertext"/>
      <w:rPr>
        <w:sz w:val="2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DF448" w14:textId="77777777" w:rsidR="002757F0" w:rsidRDefault="002757F0" w:rsidP="00965F3E">
      <w:r>
        <w:separator/>
      </w:r>
    </w:p>
  </w:footnote>
  <w:footnote w:type="continuationSeparator" w:id="0">
    <w:p w14:paraId="6E90DCCE" w14:textId="77777777" w:rsidR="002757F0" w:rsidRDefault="002757F0" w:rsidP="00965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44"/>
      <w:gridCol w:w="2410"/>
      <w:gridCol w:w="3684"/>
    </w:tblGrid>
    <w:tr w:rsidR="006768BD" w:rsidRPr="0007775C" w14:paraId="40865FC8" w14:textId="77777777" w:rsidTr="00FA7CA6">
      <w:trPr>
        <w:trHeight w:val="20"/>
        <w:jc w:val="center"/>
      </w:trPr>
      <w:tc>
        <w:tcPr>
          <w:tcW w:w="1839" w:type="pct"/>
          <w:vMerge w:val="restart"/>
          <w:vAlign w:val="center"/>
        </w:tcPr>
        <w:p w14:paraId="73E216A0" w14:textId="2705042B" w:rsidR="006768BD" w:rsidRPr="0007775C" w:rsidRDefault="006768BD" w:rsidP="008A57A8">
          <w:pPr>
            <w:rPr>
              <w:bCs/>
              <w:sz w:val="1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067D9D85" wp14:editId="1C10BE20">
                <wp:extent cx="779448" cy="445938"/>
                <wp:effectExtent l="0" t="0" r="1905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0" w:type="pct"/>
        </w:tcPr>
        <w:p w14:paraId="438AF64E" w14:textId="77777777" w:rsidR="006768BD" w:rsidRPr="0068317F" w:rsidRDefault="006768BD" w:rsidP="0068317F">
          <w:pPr>
            <w:pStyle w:val="Headerfootertitle"/>
          </w:pPr>
          <w:r w:rsidRPr="0068317F">
            <w:t>Type</w:t>
          </w:r>
        </w:p>
      </w:tc>
      <w:tc>
        <w:tcPr>
          <w:tcW w:w="1911" w:type="pct"/>
        </w:tcPr>
        <w:p w14:paraId="4517E3AE" w14:textId="610F49DD" w:rsidR="006768BD" w:rsidRPr="0068317F" w:rsidRDefault="00000000" w:rsidP="0068317F">
          <w:pPr>
            <w:pStyle w:val="Headerfootertext"/>
          </w:pPr>
          <w:sdt>
            <w:sdtPr>
              <w:alias w:val="Type de document"/>
              <w:tag w:val=""/>
              <w:id w:val="1338200132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6768BD" w:rsidRPr="0068317F">
                <w:t>Standard</w:t>
              </w:r>
            </w:sdtContent>
          </w:sdt>
        </w:p>
      </w:tc>
    </w:tr>
    <w:tr w:rsidR="006768BD" w:rsidRPr="0007775C" w14:paraId="269D4448" w14:textId="77777777" w:rsidTr="00DB406F">
      <w:trPr>
        <w:trHeight w:val="20"/>
        <w:jc w:val="center"/>
      </w:trPr>
      <w:tc>
        <w:tcPr>
          <w:tcW w:w="1839" w:type="pct"/>
          <w:vMerge/>
        </w:tcPr>
        <w:p w14:paraId="7E153FC3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250" w:type="pct"/>
        </w:tcPr>
        <w:p w14:paraId="103C2051" w14:textId="01D9BB9A" w:rsidR="006768BD" w:rsidRPr="0068317F" w:rsidRDefault="006768BD" w:rsidP="0068317F">
          <w:pPr>
            <w:pStyle w:val="Headerfootertitle"/>
          </w:pPr>
          <w:r>
            <w:t>Activity</w:t>
          </w:r>
        </w:p>
      </w:tc>
      <w:sdt>
        <w:sdtPr>
          <w:alias w:val="Titre"/>
          <w:tag w:val=""/>
          <w:id w:val="-20961525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911" w:type="pct"/>
            </w:tcPr>
            <w:p w14:paraId="6DB07C4B" w14:textId="2542ED27" w:rsidR="006768BD" w:rsidRPr="0068317F" w:rsidRDefault="00CC07C9" w:rsidP="0068317F">
              <w:pPr>
                <w:pStyle w:val="Headerfootertext"/>
              </w:pPr>
              <w:r>
                <w:t>Information Security Management System (ISMS)</w:t>
              </w:r>
            </w:p>
          </w:tc>
        </w:sdtContent>
      </w:sdt>
    </w:tr>
    <w:tr w:rsidR="006768BD" w:rsidRPr="0007775C" w14:paraId="5C6EDE45" w14:textId="77777777" w:rsidTr="00DB406F">
      <w:trPr>
        <w:trHeight w:val="20"/>
        <w:jc w:val="center"/>
      </w:trPr>
      <w:tc>
        <w:tcPr>
          <w:tcW w:w="1839" w:type="pct"/>
          <w:vMerge/>
        </w:tcPr>
        <w:p w14:paraId="7A513B85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250" w:type="pct"/>
        </w:tcPr>
        <w:p w14:paraId="19655475" w14:textId="387DD2CD" w:rsidR="006768BD" w:rsidRPr="0068317F" w:rsidRDefault="006768BD" w:rsidP="0068317F">
          <w:pPr>
            <w:pStyle w:val="Headerfootertitle"/>
          </w:pPr>
          <w:r w:rsidRPr="0068317F">
            <w:t>Tit</w:t>
          </w:r>
          <w:r>
            <w:t>le</w:t>
          </w:r>
        </w:p>
      </w:tc>
      <w:sdt>
        <w:sdtPr>
          <w:alias w:val="Sujet"/>
          <w:tag w:val=""/>
          <w:id w:val="149506130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911" w:type="pct"/>
            </w:tcPr>
            <w:p w14:paraId="5F65B8C9" w14:textId="6E38AD83" w:rsidR="006768BD" w:rsidRPr="0068317F" w:rsidRDefault="007625B9" w:rsidP="0068317F">
              <w:pPr>
                <w:pStyle w:val="Headerfootertext"/>
              </w:pPr>
              <w:r>
                <w:t>Quality control of ISMS documents (ITR-</w:t>
              </w:r>
              <w:proofErr w:type="spellStart"/>
              <w:r>
                <w:t>QualityCheck</w:t>
              </w:r>
              <w:proofErr w:type="spellEnd"/>
              <w:r>
                <w:t>)</w:t>
              </w:r>
            </w:p>
          </w:tc>
        </w:sdtContent>
      </w:sdt>
    </w:tr>
    <w:tr w:rsidR="006768BD" w:rsidRPr="0007775C" w14:paraId="78CBED6E" w14:textId="77777777" w:rsidTr="00DB406F">
      <w:trPr>
        <w:trHeight w:val="20"/>
        <w:jc w:val="center"/>
      </w:trPr>
      <w:tc>
        <w:tcPr>
          <w:tcW w:w="1839" w:type="pct"/>
          <w:vMerge/>
        </w:tcPr>
        <w:p w14:paraId="2451E272" w14:textId="77777777" w:rsidR="006768BD" w:rsidRPr="0007775C" w:rsidRDefault="006768BD" w:rsidP="008A57A8">
          <w:pPr>
            <w:rPr>
              <w:bCs/>
              <w:sz w:val="16"/>
            </w:rPr>
          </w:pPr>
        </w:p>
      </w:tc>
      <w:tc>
        <w:tcPr>
          <w:tcW w:w="1250" w:type="pct"/>
        </w:tcPr>
        <w:p w14:paraId="74690009" w14:textId="77777777" w:rsidR="006768BD" w:rsidRPr="0068317F" w:rsidRDefault="006768BD" w:rsidP="0068317F">
          <w:pPr>
            <w:pStyle w:val="Headerfootertitle"/>
          </w:pPr>
          <w:r w:rsidRPr="0068317F">
            <w:t>Classification</w:t>
          </w:r>
        </w:p>
      </w:tc>
      <w:sdt>
        <w:sdtPr>
          <w:alias w:val="Classification"/>
          <w:tag w:val=""/>
          <w:id w:val="-2056390031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911" w:type="pct"/>
            </w:tcPr>
            <w:p w14:paraId="7B334430" w14:textId="1AAE113A" w:rsidR="006768BD" w:rsidRPr="0068317F" w:rsidRDefault="006768BD" w:rsidP="0068317F">
              <w:pPr>
                <w:pStyle w:val="Headerfootertext"/>
              </w:pPr>
              <w:r w:rsidRPr="0068317F">
                <w:t>Internal</w:t>
              </w:r>
            </w:p>
          </w:tc>
        </w:sdtContent>
      </w:sdt>
    </w:tr>
  </w:tbl>
  <w:p w14:paraId="426088E0" w14:textId="77777777" w:rsidR="006768BD" w:rsidRPr="005A526D" w:rsidRDefault="006768BD" w:rsidP="00965F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6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7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8" w15:restartNumberingAfterBreak="0">
    <w:nsid w:val="2872552A"/>
    <w:multiLevelType w:val="hybridMultilevel"/>
    <w:tmpl w:val="F7D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5431C"/>
    <w:multiLevelType w:val="hybridMultilevel"/>
    <w:tmpl w:val="D1A2EF68"/>
    <w:lvl w:ilvl="0" w:tplc="1FA20DC8">
      <w:start w:val="1"/>
      <w:numFmt w:val="decimal"/>
      <w:lvlText w:val="[%1]"/>
      <w:lvlJc w:val="right"/>
      <w:pPr>
        <w:ind w:left="644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23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11379E"/>
    <w:multiLevelType w:val="multilevel"/>
    <w:tmpl w:val="5CA21064"/>
    <w:numStyleLink w:val="CHeadingList"/>
  </w:abstractNum>
  <w:abstractNum w:abstractNumId="25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9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3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5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F4AE5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7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8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40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2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43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6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18330">
    <w:abstractNumId w:val="21"/>
    <w:lvlOverride w:ilvl="0">
      <w:startOverride w:val="1"/>
    </w:lvlOverride>
  </w:num>
  <w:num w:numId="2" w16cid:durableId="499660729">
    <w:abstractNumId w:val="9"/>
  </w:num>
  <w:num w:numId="3" w16cid:durableId="1690989971">
    <w:abstractNumId w:val="7"/>
  </w:num>
  <w:num w:numId="4" w16cid:durableId="521090565">
    <w:abstractNumId w:val="6"/>
  </w:num>
  <w:num w:numId="5" w16cid:durableId="1549147419">
    <w:abstractNumId w:val="5"/>
  </w:num>
  <w:num w:numId="6" w16cid:durableId="85619158">
    <w:abstractNumId w:val="4"/>
  </w:num>
  <w:num w:numId="7" w16cid:durableId="1668174251">
    <w:abstractNumId w:val="8"/>
  </w:num>
  <w:num w:numId="8" w16cid:durableId="1214077478">
    <w:abstractNumId w:val="3"/>
  </w:num>
  <w:num w:numId="9" w16cid:durableId="1457988859">
    <w:abstractNumId w:val="2"/>
  </w:num>
  <w:num w:numId="10" w16cid:durableId="482814708">
    <w:abstractNumId w:val="1"/>
  </w:num>
  <w:num w:numId="11" w16cid:durableId="823353291">
    <w:abstractNumId w:val="0"/>
  </w:num>
  <w:num w:numId="12" w16cid:durableId="212424075">
    <w:abstractNumId w:val="17"/>
  </w:num>
  <w:num w:numId="13" w16cid:durableId="790779104">
    <w:abstractNumId w:val="24"/>
  </w:num>
  <w:num w:numId="14" w16cid:durableId="1232084724">
    <w:abstractNumId w:val="16"/>
  </w:num>
  <w:num w:numId="15" w16cid:durableId="88309531">
    <w:abstractNumId w:val="37"/>
  </w:num>
  <w:num w:numId="16" w16cid:durableId="947348609">
    <w:abstractNumId w:val="45"/>
  </w:num>
  <w:num w:numId="17" w16cid:durableId="1315715692">
    <w:abstractNumId w:val="28"/>
  </w:num>
  <w:num w:numId="18" w16cid:durableId="1687176216">
    <w:abstractNumId w:val="41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19" w16cid:durableId="1511485991">
    <w:abstractNumId w:val="18"/>
  </w:num>
  <w:num w:numId="20" w16cid:durableId="2129002914">
    <w:abstractNumId w:val="46"/>
  </w:num>
  <w:num w:numId="21" w16cid:durableId="31807590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8065612">
    <w:abstractNumId w:val="25"/>
  </w:num>
  <w:num w:numId="23" w16cid:durableId="926617382">
    <w:abstractNumId w:val="41"/>
  </w:num>
  <w:num w:numId="24" w16cid:durableId="10322994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5209783">
    <w:abstractNumId w:val="22"/>
  </w:num>
  <w:num w:numId="26" w16cid:durableId="1408920529">
    <w:abstractNumId w:val="39"/>
  </w:num>
  <w:num w:numId="27" w16cid:durableId="529489655">
    <w:abstractNumId w:val="31"/>
  </w:num>
  <w:num w:numId="28" w16cid:durableId="151265046">
    <w:abstractNumId w:val="15"/>
  </w:num>
  <w:num w:numId="29" w16cid:durableId="1928997636">
    <w:abstractNumId w:val="38"/>
  </w:num>
  <w:num w:numId="30" w16cid:durableId="409738935">
    <w:abstractNumId w:val="23"/>
  </w:num>
  <w:num w:numId="31" w16cid:durableId="2120879215">
    <w:abstractNumId w:val="13"/>
  </w:num>
  <w:num w:numId="32" w16cid:durableId="873152283">
    <w:abstractNumId w:val="35"/>
  </w:num>
  <w:num w:numId="33" w16cid:durableId="899637262">
    <w:abstractNumId w:val="27"/>
  </w:num>
  <w:num w:numId="34" w16cid:durableId="335427275">
    <w:abstractNumId w:val="44"/>
  </w:num>
  <w:num w:numId="35" w16cid:durableId="382101608">
    <w:abstractNumId w:val="32"/>
  </w:num>
  <w:num w:numId="36" w16cid:durableId="354816943">
    <w:abstractNumId w:val="26"/>
  </w:num>
  <w:num w:numId="37" w16cid:durableId="436410470">
    <w:abstractNumId w:val="40"/>
  </w:num>
  <w:num w:numId="38" w16cid:durableId="339936294">
    <w:abstractNumId w:val="12"/>
  </w:num>
  <w:num w:numId="39" w16cid:durableId="138741127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74763686">
    <w:abstractNumId w:val="41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1293445027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2" w16cid:durableId="1560284859">
    <w:abstractNumId w:val="41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605963969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888420641">
    <w:abstractNumId w:val="20"/>
  </w:num>
  <w:num w:numId="45" w16cid:durableId="1104767042">
    <w:abstractNumId w:val="34"/>
  </w:num>
  <w:num w:numId="46" w16cid:durableId="4903666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50550111">
    <w:abstractNumId w:val="45"/>
    <w:lvlOverride w:ilvl="0">
      <w:startOverride w:val="1"/>
    </w:lvlOverride>
  </w:num>
  <w:num w:numId="48" w16cid:durableId="873612824">
    <w:abstractNumId w:val="45"/>
    <w:lvlOverride w:ilvl="0">
      <w:startOverride w:val="1"/>
    </w:lvlOverride>
  </w:num>
  <w:num w:numId="49" w16cid:durableId="393087664">
    <w:abstractNumId w:val="28"/>
  </w:num>
  <w:num w:numId="50" w16cid:durableId="1839543064">
    <w:abstractNumId w:val="10"/>
  </w:num>
  <w:num w:numId="51" w16cid:durableId="1383870795">
    <w:abstractNumId w:val="11"/>
  </w:num>
  <w:num w:numId="52" w16cid:durableId="1180462285">
    <w:abstractNumId w:val="29"/>
  </w:num>
  <w:num w:numId="53" w16cid:durableId="1292593775">
    <w:abstractNumId w:val="43"/>
  </w:num>
  <w:num w:numId="54" w16cid:durableId="2019458737">
    <w:abstractNumId w:val="33"/>
  </w:num>
  <w:num w:numId="55" w16cid:durableId="750929096">
    <w:abstractNumId w:val="19"/>
  </w:num>
  <w:num w:numId="56" w16cid:durableId="2105303781">
    <w:abstractNumId w:val="36"/>
  </w:num>
  <w:num w:numId="57" w16cid:durableId="838425274">
    <w:abstractNumId w:val="14"/>
  </w:num>
  <w:num w:numId="58" w16cid:durableId="1267082139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722" w:allStyles="0" w:customStyles="1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8C"/>
    <w:rsid w:val="000012E9"/>
    <w:rsid w:val="00001343"/>
    <w:rsid w:val="0000156C"/>
    <w:rsid w:val="00003355"/>
    <w:rsid w:val="00003D69"/>
    <w:rsid w:val="00004A7E"/>
    <w:rsid w:val="00005FB2"/>
    <w:rsid w:val="0000664F"/>
    <w:rsid w:val="000105D6"/>
    <w:rsid w:val="000160C5"/>
    <w:rsid w:val="000175D1"/>
    <w:rsid w:val="00020992"/>
    <w:rsid w:val="0002127E"/>
    <w:rsid w:val="0002249F"/>
    <w:rsid w:val="00022CAE"/>
    <w:rsid w:val="000251F2"/>
    <w:rsid w:val="000272E5"/>
    <w:rsid w:val="00032539"/>
    <w:rsid w:val="000333AF"/>
    <w:rsid w:val="00033C94"/>
    <w:rsid w:val="00034B25"/>
    <w:rsid w:val="00036F61"/>
    <w:rsid w:val="000452E6"/>
    <w:rsid w:val="0004570D"/>
    <w:rsid w:val="00047E4B"/>
    <w:rsid w:val="00051F0B"/>
    <w:rsid w:val="000544DA"/>
    <w:rsid w:val="00056FEC"/>
    <w:rsid w:val="00057916"/>
    <w:rsid w:val="0006025F"/>
    <w:rsid w:val="00060AFE"/>
    <w:rsid w:val="000628B8"/>
    <w:rsid w:val="00064E97"/>
    <w:rsid w:val="0006544F"/>
    <w:rsid w:val="00067504"/>
    <w:rsid w:val="00071213"/>
    <w:rsid w:val="00072E22"/>
    <w:rsid w:val="00074889"/>
    <w:rsid w:val="000771A5"/>
    <w:rsid w:val="0007775C"/>
    <w:rsid w:val="000778C8"/>
    <w:rsid w:val="000800D4"/>
    <w:rsid w:val="00082257"/>
    <w:rsid w:val="00085C32"/>
    <w:rsid w:val="00092837"/>
    <w:rsid w:val="000931BC"/>
    <w:rsid w:val="000946DE"/>
    <w:rsid w:val="000A364F"/>
    <w:rsid w:val="000A38CE"/>
    <w:rsid w:val="000A3BA1"/>
    <w:rsid w:val="000A621F"/>
    <w:rsid w:val="000A7739"/>
    <w:rsid w:val="000B1F90"/>
    <w:rsid w:val="000B6CC4"/>
    <w:rsid w:val="000B7AE7"/>
    <w:rsid w:val="000B7E3D"/>
    <w:rsid w:val="000C19A2"/>
    <w:rsid w:val="000C3072"/>
    <w:rsid w:val="000C6812"/>
    <w:rsid w:val="000C7EFE"/>
    <w:rsid w:val="000D04BC"/>
    <w:rsid w:val="000D0E4A"/>
    <w:rsid w:val="000D140A"/>
    <w:rsid w:val="000D1624"/>
    <w:rsid w:val="000D2452"/>
    <w:rsid w:val="000D24F6"/>
    <w:rsid w:val="000D4D87"/>
    <w:rsid w:val="000D7728"/>
    <w:rsid w:val="000E09B4"/>
    <w:rsid w:val="000E0D4C"/>
    <w:rsid w:val="000E20EC"/>
    <w:rsid w:val="000E2D6F"/>
    <w:rsid w:val="000E6953"/>
    <w:rsid w:val="000F0C72"/>
    <w:rsid w:val="000F0D83"/>
    <w:rsid w:val="000F2F11"/>
    <w:rsid w:val="000F4B3A"/>
    <w:rsid w:val="000F588C"/>
    <w:rsid w:val="000F5FB6"/>
    <w:rsid w:val="000F64A5"/>
    <w:rsid w:val="00100C61"/>
    <w:rsid w:val="00105649"/>
    <w:rsid w:val="001121AC"/>
    <w:rsid w:val="00115B7B"/>
    <w:rsid w:val="0011752E"/>
    <w:rsid w:val="00120B41"/>
    <w:rsid w:val="00122456"/>
    <w:rsid w:val="0012386D"/>
    <w:rsid w:val="001241FB"/>
    <w:rsid w:val="00124595"/>
    <w:rsid w:val="001272BE"/>
    <w:rsid w:val="00127631"/>
    <w:rsid w:val="00130481"/>
    <w:rsid w:val="00131E38"/>
    <w:rsid w:val="00134CB2"/>
    <w:rsid w:val="001375BB"/>
    <w:rsid w:val="00142A1C"/>
    <w:rsid w:val="00142E38"/>
    <w:rsid w:val="001436F8"/>
    <w:rsid w:val="00144FE1"/>
    <w:rsid w:val="00147B80"/>
    <w:rsid w:val="001508B6"/>
    <w:rsid w:val="00157E84"/>
    <w:rsid w:val="001609B7"/>
    <w:rsid w:val="00160B7A"/>
    <w:rsid w:val="00161FAC"/>
    <w:rsid w:val="00162891"/>
    <w:rsid w:val="00163B90"/>
    <w:rsid w:val="00164282"/>
    <w:rsid w:val="00170D4A"/>
    <w:rsid w:val="00172350"/>
    <w:rsid w:val="0017799C"/>
    <w:rsid w:val="00183FAD"/>
    <w:rsid w:val="00184880"/>
    <w:rsid w:val="00185A80"/>
    <w:rsid w:val="001925EF"/>
    <w:rsid w:val="001926E0"/>
    <w:rsid w:val="001930FD"/>
    <w:rsid w:val="00193CE0"/>
    <w:rsid w:val="00194C55"/>
    <w:rsid w:val="0019536E"/>
    <w:rsid w:val="00197B46"/>
    <w:rsid w:val="00197EF1"/>
    <w:rsid w:val="001A0401"/>
    <w:rsid w:val="001A333E"/>
    <w:rsid w:val="001A417D"/>
    <w:rsid w:val="001A4DCB"/>
    <w:rsid w:val="001A51C4"/>
    <w:rsid w:val="001A6049"/>
    <w:rsid w:val="001B01E7"/>
    <w:rsid w:val="001B0502"/>
    <w:rsid w:val="001B6466"/>
    <w:rsid w:val="001C3AE9"/>
    <w:rsid w:val="001C4278"/>
    <w:rsid w:val="001C4621"/>
    <w:rsid w:val="001C540D"/>
    <w:rsid w:val="001C656F"/>
    <w:rsid w:val="001C7786"/>
    <w:rsid w:val="001D11FE"/>
    <w:rsid w:val="001D3A93"/>
    <w:rsid w:val="001D7508"/>
    <w:rsid w:val="001D7847"/>
    <w:rsid w:val="001E3880"/>
    <w:rsid w:val="001E38DC"/>
    <w:rsid w:val="001E555B"/>
    <w:rsid w:val="001E5FD4"/>
    <w:rsid w:val="001E6105"/>
    <w:rsid w:val="001E66F3"/>
    <w:rsid w:val="001E6FBD"/>
    <w:rsid w:val="001E7357"/>
    <w:rsid w:val="001F00FC"/>
    <w:rsid w:val="001F1A39"/>
    <w:rsid w:val="001F42C0"/>
    <w:rsid w:val="001F5C88"/>
    <w:rsid w:val="001F6BFD"/>
    <w:rsid w:val="0020382C"/>
    <w:rsid w:val="002077AC"/>
    <w:rsid w:val="00212B6B"/>
    <w:rsid w:val="00213F7B"/>
    <w:rsid w:val="0021437E"/>
    <w:rsid w:val="00214781"/>
    <w:rsid w:val="00216DF7"/>
    <w:rsid w:val="00217DB3"/>
    <w:rsid w:val="00221A61"/>
    <w:rsid w:val="00221EB0"/>
    <w:rsid w:val="00221FA5"/>
    <w:rsid w:val="00222D88"/>
    <w:rsid w:val="0022496D"/>
    <w:rsid w:val="0022691C"/>
    <w:rsid w:val="0023064C"/>
    <w:rsid w:val="00230C87"/>
    <w:rsid w:val="00232138"/>
    <w:rsid w:val="0023397C"/>
    <w:rsid w:val="002354B3"/>
    <w:rsid w:val="00240933"/>
    <w:rsid w:val="00241F8F"/>
    <w:rsid w:val="002427AA"/>
    <w:rsid w:val="00242D70"/>
    <w:rsid w:val="002438C0"/>
    <w:rsid w:val="00244435"/>
    <w:rsid w:val="00244F71"/>
    <w:rsid w:val="002450BA"/>
    <w:rsid w:val="002458BB"/>
    <w:rsid w:val="00245E71"/>
    <w:rsid w:val="0024634B"/>
    <w:rsid w:val="002468AC"/>
    <w:rsid w:val="00252C05"/>
    <w:rsid w:val="002562A3"/>
    <w:rsid w:val="00257A50"/>
    <w:rsid w:val="0026288E"/>
    <w:rsid w:val="00263505"/>
    <w:rsid w:val="00263640"/>
    <w:rsid w:val="00265EB3"/>
    <w:rsid w:val="00266B28"/>
    <w:rsid w:val="00267BFA"/>
    <w:rsid w:val="00270E84"/>
    <w:rsid w:val="002757F0"/>
    <w:rsid w:val="00276976"/>
    <w:rsid w:val="00276D6E"/>
    <w:rsid w:val="0027779B"/>
    <w:rsid w:val="002837DE"/>
    <w:rsid w:val="00286DB5"/>
    <w:rsid w:val="00287088"/>
    <w:rsid w:val="00287850"/>
    <w:rsid w:val="00287BFB"/>
    <w:rsid w:val="00287CA6"/>
    <w:rsid w:val="00290FC9"/>
    <w:rsid w:val="00293763"/>
    <w:rsid w:val="00294761"/>
    <w:rsid w:val="002A0156"/>
    <w:rsid w:val="002A1EAE"/>
    <w:rsid w:val="002A5501"/>
    <w:rsid w:val="002A552D"/>
    <w:rsid w:val="002A625B"/>
    <w:rsid w:val="002A6477"/>
    <w:rsid w:val="002A7476"/>
    <w:rsid w:val="002A7482"/>
    <w:rsid w:val="002B48A2"/>
    <w:rsid w:val="002B4A94"/>
    <w:rsid w:val="002B4C0C"/>
    <w:rsid w:val="002B4CBF"/>
    <w:rsid w:val="002B4CE9"/>
    <w:rsid w:val="002C02BF"/>
    <w:rsid w:val="002C21D6"/>
    <w:rsid w:val="002C27D0"/>
    <w:rsid w:val="002C31B1"/>
    <w:rsid w:val="002C4B73"/>
    <w:rsid w:val="002C5242"/>
    <w:rsid w:val="002C5AA1"/>
    <w:rsid w:val="002C6BD7"/>
    <w:rsid w:val="002C7269"/>
    <w:rsid w:val="002C7CFE"/>
    <w:rsid w:val="002D23D3"/>
    <w:rsid w:val="002D30E1"/>
    <w:rsid w:val="002D56B7"/>
    <w:rsid w:val="002D60C9"/>
    <w:rsid w:val="002D79E3"/>
    <w:rsid w:val="002E03E1"/>
    <w:rsid w:val="002E0A8A"/>
    <w:rsid w:val="002E0D26"/>
    <w:rsid w:val="002E1526"/>
    <w:rsid w:val="002E34E0"/>
    <w:rsid w:val="002E4EA3"/>
    <w:rsid w:val="002E544C"/>
    <w:rsid w:val="002E58F0"/>
    <w:rsid w:val="002E6435"/>
    <w:rsid w:val="002E67CF"/>
    <w:rsid w:val="002E79D6"/>
    <w:rsid w:val="002E7B7A"/>
    <w:rsid w:val="002F0A66"/>
    <w:rsid w:val="002F0E47"/>
    <w:rsid w:val="002F13CE"/>
    <w:rsid w:val="002F14F3"/>
    <w:rsid w:val="002F3C21"/>
    <w:rsid w:val="002F7EF3"/>
    <w:rsid w:val="00302FCA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6E79"/>
    <w:rsid w:val="003174BD"/>
    <w:rsid w:val="0031762C"/>
    <w:rsid w:val="00317648"/>
    <w:rsid w:val="00320675"/>
    <w:rsid w:val="00321942"/>
    <w:rsid w:val="00321AED"/>
    <w:rsid w:val="00322BCB"/>
    <w:rsid w:val="00330A88"/>
    <w:rsid w:val="00331F38"/>
    <w:rsid w:val="00332FAC"/>
    <w:rsid w:val="003348A9"/>
    <w:rsid w:val="003348F2"/>
    <w:rsid w:val="00337B61"/>
    <w:rsid w:val="00341D09"/>
    <w:rsid w:val="00341DFD"/>
    <w:rsid w:val="00343758"/>
    <w:rsid w:val="003454E5"/>
    <w:rsid w:val="00345F22"/>
    <w:rsid w:val="00350281"/>
    <w:rsid w:val="00351E6D"/>
    <w:rsid w:val="003524BD"/>
    <w:rsid w:val="00353ADD"/>
    <w:rsid w:val="00355622"/>
    <w:rsid w:val="00356B6B"/>
    <w:rsid w:val="00357E1F"/>
    <w:rsid w:val="00360448"/>
    <w:rsid w:val="0036193C"/>
    <w:rsid w:val="00361F1A"/>
    <w:rsid w:val="00364FA1"/>
    <w:rsid w:val="00365697"/>
    <w:rsid w:val="00367770"/>
    <w:rsid w:val="00371166"/>
    <w:rsid w:val="00372190"/>
    <w:rsid w:val="00377896"/>
    <w:rsid w:val="00381405"/>
    <w:rsid w:val="00381B8C"/>
    <w:rsid w:val="003853E3"/>
    <w:rsid w:val="00387D89"/>
    <w:rsid w:val="003951CB"/>
    <w:rsid w:val="00396304"/>
    <w:rsid w:val="00396CF3"/>
    <w:rsid w:val="003A2E37"/>
    <w:rsid w:val="003A544E"/>
    <w:rsid w:val="003A6754"/>
    <w:rsid w:val="003A7EBC"/>
    <w:rsid w:val="003B28B7"/>
    <w:rsid w:val="003B2DE2"/>
    <w:rsid w:val="003B3378"/>
    <w:rsid w:val="003B549F"/>
    <w:rsid w:val="003B5CCB"/>
    <w:rsid w:val="003B6FC7"/>
    <w:rsid w:val="003B747A"/>
    <w:rsid w:val="003C1F83"/>
    <w:rsid w:val="003D0249"/>
    <w:rsid w:val="003D2C10"/>
    <w:rsid w:val="003D49BF"/>
    <w:rsid w:val="003D7F0A"/>
    <w:rsid w:val="003E0A12"/>
    <w:rsid w:val="003E1273"/>
    <w:rsid w:val="003E2BB2"/>
    <w:rsid w:val="003E40E2"/>
    <w:rsid w:val="003E62BB"/>
    <w:rsid w:val="003E7548"/>
    <w:rsid w:val="003E7EB8"/>
    <w:rsid w:val="003F2A97"/>
    <w:rsid w:val="003F2B86"/>
    <w:rsid w:val="00400EEE"/>
    <w:rsid w:val="00404599"/>
    <w:rsid w:val="004120E6"/>
    <w:rsid w:val="00413BEF"/>
    <w:rsid w:val="004145B2"/>
    <w:rsid w:val="00415D04"/>
    <w:rsid w:val="0041759C"/>
    <w:rsid w:val="00417F1F"/>
    <w:rsid w:val="00420C69"/>
    <w:rsid w:val="00422C1C"/>
    <w:rsid w:val="00430AE1"/>
    <w:rsid w:val="00431A22"/>
    <w:rsid w:val="00432D21"/>
    <w:rsid w:val="00433FA4"/>
    <w:rsid w:val="004341FC"/>
    <w:rsid w:val="00441E0F"/>
    <w:rsid w:val="00441E1A"/>
    <w:rsid w:val="004434A0"/>
    <w:rsid w:val="004455D2"/>
    <w:rsid w:val="00447F7A"/>
    <w:rsid w:val="00453566"/>
    <w:rsid w:val="004539B8"/>
    <w:rsid w:val="00454BCE"/>
    <w:rsid w:val="00457D63"/>
    <w:rsid w:val="00457EC6"/>
    <w:rsid w:val="00463189"/>
    <w:rsid w:val="00463A87"/>
    <w:rsid w:val="00465E79"/>
    <w:rsid w:val="004665DF"/>
    <w:rsid w:val="00466A6A"/>
    <w:rsid w:val="004707AD"/>
    <w:rsid w:val="00470C1F"/>
    <w:rsid w:val="00475156"/>
    <w:rsid w:val="0047692E"/>
    <w:rsid w:val="00477EB8"/>
    <w:rsid w:val="00480157"/>
    <w:rsid w:val="004821FA"/>
    <w:rsid w:val="0048223E"/>
    <w:rsid w:val="00483CA7"/>
    <w:rsid w:val="0049144F"/>
    <w:rsid w:val="00491997"/>
    <w:rsid w:val="00493FB1"/>
    <w:rsid w:val="00497F27"/>
    <w:rsid w:val="004A0CBB"/>
    <w:rsid w:val="004A23A8"/>
    <w:rsid w:val="004A2D5C"/>
    <w:rsid w:val="004A43E6"/>
    <w:rsid w:val="004A4F4C"/>
    <w:rsid w:val="004A7DFE"/>
    <w:rsid w:val="004B2475"/>
    <w:rsid w:val="004B3353"/>
    <w:rsid w:val="004C0503"/>
    <w:rsid w:val="004C302B"/>
    <w:rsid w:val="004C57BD"/>
    <w:rsid w:val="004C795D"/>
    <w:rsid w:val="004D0740"/>
    <w:rsid w:val="004D0850"/>
    <w:rsid w:val="004D12F1"/>
    <w:rsid w:val="004D6A91"/>
    <w:rsid w:val="004D7AA1"/>
    <w:rsid w:val="004D7F8C"/>
    <w:rsid w:val="004E03D3"/>
    <w:rsid w:val="004E3728"/>
    <w:rsid w:val="004E4D9E"/>
    <w:rsid w:val="004E63C6"/>
    <w:rsid w:val="004E7338"/>
    <w:rsid w:val="004F36DD"/>
    <w:rsid w:val="004F4304"/>
    <w:rsid w:val="004F6956"/>
    <w:rsid w:val="004F6D96"/>
    <w:rsid w:val="00501EA5"/>
    <w:rsid w:val="00504521"/>
    <w:rsid w:val="00504C64"/>
    <w:rsid w:val="00505547"/>
    <w:rsid w:val="005102D0"/>
    <w:rsid w:val="00510338"/>
    <w:rsid w:val="00511711"/>
    <w:rsid w:val="00511D99"/>
    <w:rsid w:val="00511DE7"/>
    <w:rsid w:val="00511E92"/>
    <w:rsid w:val="00513DF6"/>
    <w:rsid w:val="00514D0B"/>
    <w:rsid w:val="00520226"/>
    <w:rsid w:val="00522898"/>
    <w:rsid w:val="005245EF"/>
    <w:rsid w:val="00527B96"/>
    <w:rsid w:val="00527E4B"/>
    <w:rsid w:val="00530756"/>
    <w:rsid w:val="00531613"/>
    <w:rsid w:val="00535F29"/>
    <w:rsid w:val="005364D5"/>
    <w:rsid w:val="00540290"/>
    <w:rsid w:val="00542EEC"/>
    <w:rsid w:val="00543159"/>
    <w:rsid w:val="005464E5"/>
    <w:rsid w:val="005511D8"/>
    <w:rsid w:val="005528BA"/>
    <w:rsid w:val="00553723"/>
    <w:rsid w:val="00553F55"/>
    <w:rsid w:val="005545F6"/>
    <w:rsid w:val="005571E3"/>
    <w:rsid w:val="005616BA"/>
    <w:rsid w:val="00562C6D"/>
    <w:rsid w:val="0056418D"/>
    <w:rsid w:val="0056426B"/>
    <w:rsid w:val="00564834"/>
    <w:rsid w:val="00565B3E"/>
    <w:rsid w:val="00567430"/>
    <w:rsid w:val="00570441"/>
    <w:rsid w:val="0057207A"/>
    <w:rsid w:val="005809E1"/>
    <w:rsid w:val="005821DB"/>
    <w:rsid w:val="00582721"/>
    <w:rsid w:val="00583475"/>
    <w:rsid w:val="00584032"/>
    <w:rsid w:val="00584845"/>
    <w:rsid w:val="00586511"/>
    <w:rsid w:val="00587709"/>
    <w:rsid w:val="005900A8"/>
    <w:rsid w:val="00590E80"/>
    <w:rsid w:val="00590F4A"/>
    <w:rsid w:val="00591075"/>
    <w:rsid w:val="00591246"/>
    <w:rsid w:val="005928A3"/>
    <w:rsid w:val="005972F8"/>
    <w:rsid w:val="005A3098"/>
    <w:rsid w:val="005A3913"/>
    <w:rsid w:val="005A4762"/>
    <w:rsid w:val="005A49A0"/>
    <w:rsid w:val="005A526D"/>
    <w:rsid w:val="005A539B"/>
    <w:rsid w:val="005A54CB"/>
    <w:rsid w:val="005A67F9"/>
    <w:rsid w:val="005A7EF2"/>
    <w:rsid w:val="005B1575"/>
    <w:rsid w:val="005B18A8"/>
    <w:rsid w:val="005B5A7C"/>
    <w:rsid w:val="005B70E0"/>
    <w:rsid w:val="005C35B8"/>
    <w:rsid w:val="005C40DD"/>
    <w:rsid w:val="005C4CED"/>
    <w:rsid w:val="005C5DAA"/>
    <w:rsid w:val="005C6620"/>
    <w:rsid w:val="005C6B7F"/>
    <w:rsid w:val="005C6E78"/>
    <w:rsid w:val="005D09CC"/>
    <w:rsid w:val="005D1B8B"/>
    <w:rsid w:val="005D2290"/>
    <w:rsid w:val="005D37DA"/>
    <w:rsid w:val="005D604F"/>
    <w:rsid w:val="005D6300"/>
    <w:rsid w:val="005E2BC9"/>
    <w:rsid w:val="005E3464"/>
    <w:rsid w:val="005E79F5"/>
    <w:rsid w:val="005F1608"/>
    <w:rsid w:val="005F3AD1"/>
    <w:rsid w:val="005F5E2D"/>
    <w:rsid w:val="005F741F"/>
    <w:rsid w:val="005F7792"/>
    <w:rsid w:val="0060084D"/>
    <w:rsid w:val="006028D5"/>
    <w:rsid w:val="0060321F"/>
    <w:rsid w:val="00607DFC"/>
    <w:rsid w:val="00610AC5"/>
    <w:rsid w:val="00610C4F"/>
    <w:rsid w:val="0061112A"/>
    <w:rsid w:val="00612804"/>
    <w:rsid w:val="006145AF"/>
    <w:rsid w:val="006147FF"/>
    <w:rsid w:val="00616166"/>
    <w:rsid w:val="00616644"/>
    <w:rsid w:val="00616E5F"/>
    <w:rsid w:val="006215E6"/>
    <w:rsid w:val="006216A5"/>
    <w:rsid w:val="00625EA1"/>
    <w:rsid w:val="00626A14"/>
    <w:rsid w:val="0062725A"/>
    <w:rsid w:val="00627747"/>
    <w:rsid w:val="006313DE"/>
    <w:rsid w:val="00631B70"/>
    <w:rsid w:val="006325E9"/>
    <w:rsid w:val="0063292B"/>
    <w:rsid w:val="00633AC6"/>
    <w:rsid w:val="00634751"/>
    <w:rsid w:val="006356E5"/>
    <w:rsid w:val="00637BC4"/>
    <w:rsid w:val="00641E87"/>
    <w:rsid w:val="006423AA"/>
    <w:rsid w:val="00644AE2"/>
    <w:rsid w:val="006465A8"/>
    <w:rsid w:val="00646BAD"/>
    <w:rsid w:val="00647E9D"/>
    <w:rsid w:val="00650ACA"/>
    <w:rsid w:val="006517E1"/>
    <w:rsid w:val="00651A91"/>
    <w:rsid w:val="00651F46"/>
    <w:rsid w:val="006536D5"/>
    <w:rsid w:val="00653F91"/>
    <w:rsid w:val="00654645"/>
    <w:rsid w:val="0065491A"/>
    <w:rsid w:val="00655AB5"/>
    <w:rsid w:val="006570E2"/>
    <w:rsid w:val="00657B15"/>
    <w:rsid w:val="00661CB2"/>
    <w:rsid w:val="00666054"/>
    <w:rsid w:val="006672C3"/>
    <w:rsid w:val="00671BD7"/>
    <w:rsid w:val="00673719"/>
    <w:rsid w:val="006740A9"/>
    <w:rsid w:val="00674889"/>
    <w:rsid w:val="006768BD"/>
    <w:rsid w:val="00677BFB"/>
    <w:rsid w:val="00680209"/>
    <w:rsid w:val="0068141A"/>
    <w:rsid w:val="0068317F"/>
    <w:rsid w:val="00684298"/>
    <w:rsid w:val="006860BE"/>
    <w:rsid w:val="00686DFE"/>
    <w:rsid w:val="00687E67"/>
    <w:rsid w:val="006904AA"/>
    <w:rsid w:val="00690C52"/>
    <w:rsid w:val="00693C40"/>
    <w:rsid w:val="006945BB"/>
    <w:rsid w:val="006979D9"/>
    <w:rsid w:val="00697BA9"/>
    <w:rsid w:val="00697BAE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9F2"/>
    <w:rsid w:val="006B4E2C"/>
    <w:rsid w:val="006B4F39"/>
    <w:rsid w:val="006B6E8D"/>
    <w:rsid w:val="006C13E6"/>
    <w:rsid w:val="006C40D6"/>
    <w:rsid w:val="006C4A1D"/>
    <w:rsid w:val="006C4FB0"/>
    <w:rsid w:val="006C5779"/>
    <w:rsid w:val="006C580F"/>
    <w:rsid w:val="006C691C"/>
    <w:rsid w:val="006C6C8A"/>
    <w:rsid w:val="006C6F93"/>
    <w:rsid w:val="006D04E4"/>
    <w:rsid w:val="006D3845"/>
    <w:rsid w:val="006E0E2D"/>
    <w:rsid w:val="006E131F"/>
    <w:rsid w:val="006E1F7D"/>
    <w:rsid w:val="006E26C9"/>
    <w:rsid w:val="006E62CF"/>
    <w:rsid w:val="006E64B8"/>
    <w:rsid w:val="006E6E55"/>
    <w:rsid w:val="006F080B"/>
    <w:rsid w:val="006F2A44"/>
    <w:rsid w:val="006F533C"/>
    <w:rsid w:val="006F583D"/>
    <w:rsid w:val="006F6238"/>
    <w:rsid w:val="006F78B8"/>
    <w:rsid w:val="0070115E"/>
    <w:rsid w:val="00701732"/>
    <w:rsid w:val="007029C1"/>
    <w:rsid w:val="00702A07"/>
    <w:rsid w:val="00703062"/>
    <w:rsid w:val="007059FA"/>
    <w:rsid w:val="00705C3C"/>
    <w:rsid w:val="0070686A"/>
    <w:rsid w:val="00707D07"/>
    <w:rsid w:val="00707F4E"/>
    <w:rsid w:val="00726C55"/>
    <w:rsid w:val="007303C0"/>
    <w:rsid w:val="00731482"/>
    <w:rsid w:val="00733540"/>
    <w:rsid w:val="00733A7F"/>
    <w:rsid w:val="00733DAD"/>
    <w:rsid w:val="00737B49"/>
    <w:rsid w:val="00744489"/>
    <w:rsid w:val="00744567"/>
    <w:rsid w:val="007458F1"/>
    <w:rsid w:val="00747064"/>
    <w:rsid w:val="007525C5"/>
    <w:rsid w:val="00753A70"/>
    <w:rsid w:val="007563FC"/>
    <w:rsid w:val="0076220A"/>
    <w:rsid w:val="007625B9"/>
    <w:rsid w:val="0076359C"/>
    <w:rsid w:val="00763A6B"/>
    <w:rsid w:val="00764862"/>
    <w:rsid w:val="00764DA8"/>
    <w:rsid w:val="007658C7"/>
    <w:rsid w:val="00766F5C"/>
    <w:rsid w:val="007671C2"/>
    <w:rsid w:val="00770D2F"/>
    <w:rsid w:val="00771BCB"/>
    <w:rsid w:val="00775526"/>
    <w:rsid w:val="00776F08"/>
    <w:rsid w:val="007804E9"/>
    <w:rsid w:val="0078339B"/>
    <w:rsid w:val="00784D9A"/>
    <w:rsid w:val="0079128A"/>
    <w:rsid w:val="00791D01"/>
    <w:rsid w:val="00792CC8"/>
    <w:rsid w:val="007979F4"/>
    <w:rsid w:val="00797C09"/>
    <w:rsid w:val="007A03A0"/>
    <w:rsid w:val="007A0686"/>
    <w:rsid w:val="007A2E5A"/>
    <w:rsid w:val="007A4D8B"/>
    <w:rsid w:val="007A6014"/>
    <w:rsid w:val="007B045F"/>
    <w:rsid w:val="007B098C"/>
    <w:rsid w:val="007B0A45"/>
    <w:rsid w:val="007B1102"/>
    <w:rsid w:val="007B4C6C"/>
    <w:rsid w:val="007B72AD"/>
    <w:rsid w:val="007B7CB2"/>
    <w:rsid w:val="007C2332"/>
    <w:rsid w:val="007C23ED"/>
    <w:rsid w:val="007C3546"/>
    <w:rsid w:val="007C6973"/>
    <w:rsid w:val="007D3796"/>
    <w:rsid w:val="007D3BD6"/>
    <w:rsid w:val="007D3D83"/>
    <w:rsid w:val="007D4679"/>
    <w:rsid w:val="007D6A6F"/>
    <w:rsid w:val="007D7E39"/>
    <w:rsid w:val="007E32CF"/>
    <w:rsid w:val="007E3422"/>
    <w:rsid w:val="007E5CCB"/>
    <w:rsid w:val="007E685A"/>
    <w:rsid w:val="007F035D"/>
    <w:rsid w:val="007F06BE"/>
    <w:rsid w:val="007F0CE1"/>
    <w:rsid w:val="007F2CE9"/>
    <w:rsid w:val="007F3147"/>
    <w:rsid w:val="007F322D"/>
    <w:rsid w:val="007F3E7D"/>
    <w:rsid w:val="007F7779"/>
    <w:rsid w:val="00800063"/>
    <w:rsid w:val="0080480B"/>
    <w:rsid w:val="00805BBA"/>
    <w:rsid w:val="008069E0"/>
    <w:rsid w:val="0081061A"/>
    <w:rsid w:val="00811B18"/>
    <w:rsid w:val="00821394"/>
    <w:rsid w:val="0082301C"/>
    <w:rsid w:val="00824027"/>
    <w:rsid w:val="00824D2E"/>
    <w:rsid w:val="008250D7"/>
    <w:rsid w:val="00832B34"/>
    <w:rsid w:val="00833182"/>
    <w:rsid w:val="008362D0"/>
    <w:rsid w:val="0083755B"/>
    <w:rsid w:val="00840514"/>
    <w:rsid w:val="008474D2"/>
    <w:rsid w:val="00855827"/>
    <w:rsid w:val="00856369"/>
    <w:rsid w:val="00860647"/>
    <w:rsid w:val="0086069E"/>
    <w:rsid w:val="008612BA"/>
    <w:rsid w:val="00861469"/>
    <w:rsid w:val="00861B2B"/>
    <w:rsid w:val="008641B9"/>
    <w:rsid w:val="00866225"/>
    <w:rsid w:val="00866EB2"/>
    <w:rsid w:val="00866FFE"/>
    <w:rsid w:val="008670E8"/>
    <w:rsid w:val="008672DC"/>
    <w:rsid w:val="00870ACE"/>
    <w:rsid w:val="00873781"/>
    <w:rsid w:val="00873D64"/>
    <w:rsid w:val="0087599E"/>
    <w:rsid w:val="00883A56"/>
    <w:rsid w:val="00883B55"/>
    <w:rsid w:val="00884E4E"/>
    <w:rsid w:val="008866D0"/>
    <w:rsid w:val="00886BCC"/>
    <w:rsid w:val="0089146B"/>
    <w:rsid w:val="00894758"/>
    <w:rsid w:val="00895888"/>
    <w:rsid w:val="00896AA5"/>
    <w:rsid w:val="008A1753"/>
    <w:rsid w:val="008A1941"/>
    <w:rsid w:val="008A21FE"/>
    <w:rsid w:val="008A287A"/>
    <w:rsid w:val="008A489A"/>
    <w:rsid w:val="008A57A8"/>
    <w:rsid w:val="008A5919"/>
    <w:rsid w:val="008A751B"/>
    <w:rsid w:val="008A7B49"/>
    <w:rsid w:val="008B4517"/>
    <w:rsid w:val="008B4D49"/>
    <w:rsid w:val="008B5465"/>
    <w:rsid w:val="008B57BE"/>
    <w:rsid w:val="008B5FF4"/>
    <w:rsid w:val="008B7509"/>
    <w:rsid w:val="008C1411"/>
    <w:rsid w:val="008C1EB3"/>
    <w:rsid w:val="008C221A"/>
    <w:rsid w:val="008C237D"/>
    <w:rsid w:val="008C3C88"/>
    <w:rsid w:val="008C3C9E"/>
    <w:rsid w:val="008C55AC"/>
    <w:rsid w:val="008C563C"/>
    <w:rsid w:val="008C7999"/>
    <w:rsid w:val="008D0EE9"/>
    <w:rsid w:val="008D2C8B"/>
    <w:rsid w:val="008D2D1B"/>
    <w:rsid w:val="008D38C4"/>
    <w:rsid w:val="008D4E8A"/>
    <w:rsid w:val="008D6540"/>
    <w:rsid w:val="008E3039"/>
    <w:rsid w:val="008E37B1"/>
    <w:rsid w:val="008E4244"/>
    <w:rsid w:val="008E559C"/>
    <w:rsid w:val="008F1DD5"/>
    <w:rsid w:val="008F20BF"/>
    <w:rsid w:val="008F256B"/>
    <w:rsid w:val="008F3E61"/>
    <w:rsid w:val="008F43CC"/>
    <w:rsid w:val="008F469E"/>
    <w:rsid w:val="008F5706"/>
    <w:rsid w:val="008F582B"/>
    <w:rsid w:val="00900C3E"/>
    <w:rsid w:val="00900DC3"/>
    <w:rsid w:val="00901989"/>
    <w:rsid w:val="0090338E"/>
    <w:rsid w:val="0090370E"/>
    <w:rsid w:val="0090596D"/>
    <w:rsid w:val="00905A7C"/>
    <w:rsid w:val="009068BF"/>
    <w:rsid w:val="009111AF"/>
    <w:rsid w:val="00913C3F"/>
    <w:rsid w:val="00915B79"/>
    <w:rsid w:val="00916360"/>
    <w:rsid w:val="00917379"/>
    <w:rsid w:val="00920414"/>
    <w:rsid w:val="00925ADC"/>
    <w:rsid w:val="00925DE8"/>
    <w:rsid w:val="009313E4"/>
    <w:rsid w:val="00932250"/>
    <w:rsid w:val="00932E7B"/>
    <w:rsid w:val="009363C2"/>
    <w:rsid w:val="00936D97"/>
    <w:rsid w:val="0094039C"/>
    <w:rsid w:val="009403CF"/>
    <w:rsid w:val="00940D3D"/>
    <w:rsid w:val="00940E9C"/>
    <w:rsid w:val="00942016"/>
    <w:rsid w:val="00942BFF"/>
    <w:rsid w:val="00943BCD"/>
    <w:rsid w:val="00945297"/>
    <w:rsid w:val="00945B59"/>
    <w:rsid w:val="00946134"/>
    <w:rsid w:val="009469F3"/>
    <w:rsid w:val="00950D4B"/>
    <w:rsid w:val="00950FC1"/>
    <w:rsid w:val="009511C1"/>
    <w:rsid w:val="00952AEA"/>
    <w:rsid w:val="00954A83"/>
    <w:rsid w:val="0095549A"/>
    <w:rsid w:val="00956847"/>
    <w:rsid w:val="009568A7"/>
    <w:rsid w:val="00956DF7"/>
    <w:rsid w:val="00957782"/>
    <w:rsid w:val="00961160"/>
    <w:rsid w:val="00964C54"/>
    <w:rsid w:val="0096508B"/>
    <w:rsid w:val="00965F3E"/>
    <w:rsid w:val="009660E6"/>
    <w:rsid w:val="00967897"/>
    <w:rsid w:val="00971668"/>
    <w:rsid w:val="00972D7E"/>
    <w:rsid w:val="00973846"/>
    <w:rsid w:val="00974853"/>
    <w:rsid w:val="00975E32"/>
    <w:rsid w:val="0097671C"/>
    <w:rsid w:val="00977B2B"/>
    <w:rsid w:val="00980C99"/>
    <w:rsid w:val="0098275F"/>
    <w:rsid w:val="009831EA"/>
    <w:rsid w:val="00985650"/>
    <w:rsid w:val="00986498"/>
    <w:rsid w:val="00990311"/>
    <w:rsid w:val="0099378E"/>
    <w:rsid w:val="00995E83"/>
    <w:rsid w:val="009A1CA0"/>
    <w:rsid w:val="009A330B"/>
    <w:rsid w:val="009A4542"/>
    <w:rsid w:val="009A50DE"/>
    <w:rsid w:val="009A5876"/>
    <w:rsid w:val="009A6714"/>
    <w:rsid w:val="009A69A7"/>
    <w:rsid w:val="009B1F02"/>
    <w:rsid w:val="009B37D0"/>
    <w:rsid w:val="009B3978"/>
    <w:rsid w:val="009B469B"/>
    <w:rsid w:val="009B5BF0"/>
    <w:rsid w:val="009B5BF6"/>
    <w:rsid w:val="009B6E96"/>
    <w:rsid w:val="009B71EF"/>
    <w:rsid w:val="009B752E"/>
    <w:rsid w:val="009C5310"/>
    <w:rsid w:val="009C5879"/>
    <w:rsid w:val="009C58DA"/>
    <w:rsid w:val="009C5F45"/>
    <w:rsid w:val="009C66B8"/>
    <w:rsid w:val="009D26FA"/>
    <w:rsid w:val="009D4346"/>
    <w:rsid w:val="009D4F07"/>
    <w:rsid w:val="009E1D72"/>
    <w:rsid w:val="009E2D7F"/>
    <w:rsid w:val="009E4146"/>
    <w:rsid w:val="009E56E2"/>
    <w:rsid w:val="009E57D6"/>
    <w:rsid w:val="009F0206"/>
    <w:rsid w:val="009F3F77"/>
    <w:rsid w:val="009F5767"/>
    <w:rsid w:val="00A011FD"/>
    <w:rsid w:val="00A01780"/>
    <w:rsid w:val="00A021D4"/>
    <w:rsid w:val="00A021EB"/>
    <w:rsid w:val="00A03B3E"/>
    <w:rsid w:val="00A12722"/>
    <w:rsid w:val="00A130FA"/>
    <w:rsid w:val="00A14C1A"/>
    <w:rsid w:val="00A15309"/>
    <w:rsid w:val="00A156A4"/>
    <w:rsid w:val="00A1674F"/>
    <w:rsid w:val="00A16A31"/>
    <w:rsid w:val="00A21221"/>
    <w:rsid w:val="00A235E6"/>
    <w:rsid w:val="00A249B7"/>
    <w:rsid w:val="00A24EA5"/>
    <w:rsid w:val="00A26F9D"/>
    <w:rsid w:val="00A30986"/>
    <w:rsid w:val="00A354A6"/>
    <w:rsid w:val="00A41BC3"/>
    <w:rsid w:val="00A41D6A"/>
    <w:rsid w:val="00A41DCC"/>
    <w:rsid w:val="00A429EA"/>
    <w:rsid w:val="00A46CA1"/>
    <w:rsid w:val="00A46FE5"/>
    <w:rsid w:val="00A51D47"/>
    <w:rsid w:val="00A52EF4"/>
    <w:rsid w:val="00A5620F"/>
    <w:rsid w:val="00A60523"/>
    <w:rsid w:val="00A63D13"/>
    <w:rsid w:val="00A679FC"/>
    <w:rsid w:val="00A7195F"/>
    <w:rsid w:val="00A734E2"/>
    <w:rsid w:val="00A73C93"/>
    <w:rsid w:val="00A745AF"/>
    <w:rsid w:val="00A75C44"/>
    <w:rsid w:val="00A75F7E"/>
    <w:rsid w:val="00A81D0C"/>
    <w:rsid w:val="00A82511"/>
    <w:rsid w:val="00A829C2"/>
    <w:rsid w:val="00A83863"/>
    <w:rsid w:val="00A838F3"/>
    <w:rsid w:val="00A860C1"/>
    <w:rsid w:val="00A919DB"/>
    <w:rsid w:val="00A92BAB"/>
    <w:rsid w:val="00A93B36"/>
    <w:rsid w:val="00A952F8"/>
    <w:rsid w:val="00AA0DD5"/>
    <w:rsid w:val="00AA1303"/>
    <w:rsid w:val="00AA2D00"/>
    <w:rsid w:val="00AA43ED"/>
    <w:rsid w:val="00AA4AA7"/>
    <w:rsid w:val="00AA6EC7"/>
    <w:rsid w:val="00AA77DB"/>
    <w:rsid w:val="00AB09F8"/>
    <w:rsid w:val="00AB0E7F"/>
    <w:rsid w:val="00AB1127"/>
    <w:rsid w:val="00AB4B88"/>
    <w:rsid w:val="00AB5475"/>
    <w:rsid w:val="00AB7DEE"/>
    <w:rsid w:val="00AC2109"/>
    <w:rsid w:val="00AC4780"/>
    <w:rsid w:val="00AD017E"/>
    <w:rsid w:val="00AD1C0F"/>
    <w:rsid w:val="00AD25CB"/>
    <w:rsid w:val="00AD3946"/>
    <w:rsid w:val="00AD398F"/>
    <w:rsid w:val="00AD6A45"/>
    <w:rsid w:val="00AD7807"/>
    <w:rsid w:val="00AD7E03"/>
    <w:rsid w:val="00AE0476"/>
    <w:rsid w:val="00AE0A7D"/>
    <w:rsid w:val="00AE2113"/>
    <w:rsid w:val="00AE23C8"/>
    <w:rsid w:val="00AE39E3"/>
    <w:rsid w:val="00AE4618"/>
    <w:rsid w:val="00AE5E2A"/>
    <w:rsid w:val="00AE7323"/>
    <w:rsid w:val="00AF0367"/>
    <w:rsid w:val="00AF0F0E"/>
    <w:rsid w:val="00AF13B3"/>
    <w:rsid w:val="00AF1581"/>
    <w:rsid w:val="00AF1FFD"/>
    <w:rsid w:val="00AF2ACB"/>
    <w:rsid w:val="00AF4A8D"/>
    <w:rsid w:val="00AF4E00"/>
    <w:rsid w:val="00AF75B9"/>
    <w:rsid w:val="00B00CCA"/>
    <w:rsid w:val="00B01812"/>
    <w:rsid w:val="00B01F9B"/>
    <w:rsid w:val="00B02124"/>
    <w:rsid w:val="00B02958"/>
    <w:rsid w:val="00B0565A"/>
    <w:rsid w:val="00B076F9"/>
    <w:rsid w:val="00B10955"/>
    <w:rsid w:val="00B13FA4"/>
    <w:rsid w:val="00B1660E"/>
    <w:rsid w:val="00B17402"/>
    <w:rsid w:val="00B20160"/>
    <w:rsid w:val="00B2361D"/>
    <w:rsid w:val="00B248D1"/>
    <w:rsid w:val="00B2491E"/>
    <w:rsid w:val="00B24953"/>
    <w:rsid w:val="00B26F36"/>
    <w:rsid w:val="00B3084B"/>
    <w:rsid w:val="00B31447"/>
    <w:rsid w:val="00B362B7"/>
    <w:rsid w:val="00B373E3"/>
    <w:rsid w:val="00B37B26"/>
    <w:rsid w:val="00B37B48"/>
    <w:rsid w:val="00B400FE"/>
    <w:rsid w:val="00B414EA"/>
    <w:rsid w:val="00B436A2"/>
    <w:rsid w:val="00B4376E"/>
    <w:rsid w:val="00B4615B"/>
    <w:rsid w:val="00B46750"/>
    <w:rsid w:val="00B47317"/>
    <w:rsid w:val="00B47EA4"/>
    <w:rsid w:val="00B50F70"/>
    <w:rsid w:val="00B51849"/>
    <w:rsid w:val="00B533AE"/>
    <w:rsid w:val="00B54E8F"/>
    <w:rsid w:val="00B642BA"/>
    <w:rsid w:val="00B65DEB"/>
    <w:rsid w:val="00B66225"/>
    <w:rsid w:val="00B662EA"/>
    <w:rsid w:val="00B741F3"/>
    <w:rsid w:val="00B770D4"/>
    <w:rsid w:val="00B77CB9"/>
    <w:rsid w:val="00B82265"/>
    <w:rsid w:val="00B8303D"/>
    <w:rsid w:val="00B83BFC"/>
    <w:rsid w:val="00B8415D"/>
    <w:rsid w:val="00B84B6B"/>
    <w:rsid w:val="00B87006"/>
    <w:rsid w:val="00B87D5A"/>
    <w:rsid w:val="00B93B77"/>
    <w:rsid w:val="00B94AFF"/>
    <w:rsid w:val="00B95651"/>
    <w:rsid w:val="00B96E15"/>
    <w:rsid w:val="00BA1ED5"/>
    <w:rsid w:val="00BA244A"/>
    <w:rsid w:val="00BA4C4A"/>
    <w:rsid w:val="00BA5023"/>
    <w:rsid w:val="00BA5263"/>
    <w:rsid w:val="00BA7565"/>
    <w:rsid w:val="00BB1141"/>
    <w:rsid w:val="00BB3217"/>
    <w:rsid w:val="00BB3550"/>
    <w:rsid w:val="00BB3D84"/>
    <w:rsid w:val="00BB3E4B"/>
    <w:rsid w:val="00BB5412"/>
    <w:rsid w:val="00BC01BB"/>
    <w:rsid w:val="00BC06FA"/>
    <w:rsid w:val="00BC2126"/>
    <w:rsid w:val="00BC3FBE"/>
    <w:rsid w:val="00BC416E"/>
    <w:rsid w:val="00BC472D"/>
    <w:rsid w:val="00BC7729"/>
    <w:rsid w:val="00BC7853"/>
    <w:rsid w:val="00BD1AA5"/>
    <w:rsid w:val="00BD2081"/>
    <w:rsid w:val="00BD4274"/>
    <w:rsid w:val="00BD4E8A"/>
    <w:rsid w:val="00BD5268"/>
    <w:rsid w:val="00BD6BB2"/>
    <w:rsid w:val="00BE00DD"/>
    <w:rsid w:val="00BE17CD"/>
    <w:rsid w:val="00BE382F"/>
    <w:rsid w:val="00BF1192"/>
    <w:rsid w:val="00BF760A"/>
    <w:rsid w:val="00C011DA"/>
    <w:rsid w:val="00C018EE"/>
    <w:rsid w:val="00C032D8"/>
    <w:rsid w:val="00C032EB"/>
    <w:rsid w:val="00C05387"/>
    <w:rsid w:val="00C05AE6"/>
    <w:rsid w:val="00C05F47"/>
    <w:rsid w:val="00C06078"/>
    <w:rsid w:val="00C10AD3"/>
    <w:rsid w:val="00C14553"/>
    <w:rsid w:val="00C15F78"/>
    <w:rsid w:val="00C16FA4"/>
    <w:rsid w:val="00C17BF5"/>
    <w:rsid w:val="00C17CF5"/>
    <w:rsid w:val="00C203D1"/>
    <w:rsid w:val="00C22B33"/>
    <w:rsid w:val="00C274C2"/>
    <w:rsid w:val="00C31322"/>
    <w:rsid w:val="00C35A2C"/>
    <w:rsid w:val="00C35A5F"/>
    <w:rsid w:val="00C36566"/>
    <w:rsid w:val="00C3743C"/>
    <w:rsid w:val="00C37A64"/>
    <w:rsid w:val="00C40215"/>
    <w:rsid w:val="00C40579"/>
    <w:rsid w:val="00C409E0"/>
    <w:rsid w:val="00C40B1F"/>
    <w:rsid w:val="00C439B7"/>
    <w:rsid w:val="00C43BE2"/>
    <w:rsid w:val="00C45335"/>
    <w:rsid w:val="00C47E79"/>
    <w:rsid w:val="00C5471C"/>
    <w:rsid w:val="00C565B1"/>
    <w:rsid w:val="00C569CB"/>
    <w:rsid w:val="00C6555E"/>
    <w:rsid w:val="00C66DFD"/>
    <w:rsid w:val="00C71E0C"/>
    <w:rsid w:val="00C72136"/>
    <w:rsid w:val="00C7301F"/>
    <w:rsid w:val="00C749BB"/>
    <w:rsid w:val="00C74B50"/>
    <w:rsid w:val="00C74C5E"/>
    <w:rsid w:val="00C75444"/>
    <w:rsid w:val="00C766B0"/>
    <w:rsid w:val="00C81402"/>
    <w:rsid w:val="00C81AB3"/>
    <w:rsid w:val="00C81DE1"/>
    <w:rsid w:val="00C826BC"/>
    <w:rsid w:val="00C85120"/>
    <w:rsid w:val="00C86C55"/>
    <w:rsid w:val="00C90CE7"/>
    <w:rsid w:val="00C9209A"/>
    <w:rsid w:val="00C940DC"/>
    <w:rsid w:val="00C950C7"/>
    <w:rsid w:val="00C96106"/>
    <w:rsid w:val="00C96837"/>
    <w:rsid w:val="00CA1D37"/>
    <w:rsid w:val="00CA4873"/>
    <w:rsid w:val="00CA4991"/>
    <w:rsid w:val="00CA6088"/>
    <w:rsid w:val="00CA61D0"/>
    <w:rsid w:val="00CB0BF4"/>
    <w:rsid w:val="00CB39C2"/>
    <w:rsid w:val="00CB61C7"/>
    <w:rsid w:val="00CB6ADD"/>
    <w:rsid w:val="00CB71A0"/>
    <w:rsid w:val="00CC07C9"/>
    <w:rsid w:val="00CC0C87"/>
    <w:rsid w:val="00CC1041"/>
    <w:rsid w:val="00CC1A99"/>
    <w:rsid w:val="00CC3065"/>
    <w:rsid w:val="00CC407F"/>
    <w:rsid w:val="00CC4783"/>
    <w:rsid w:val="00CC5370"/>
    <w:rsid w:val="00CC54F1"/>
    <w:rsid w:val="00CD7FC2"/>
    <w:rsid w:val="00CF3DF5"/>
    <w:rsid w:val="00CF44EB"/>
    <w:rsid w:val="00CF48FE"/>
    <w:rsid w:val="00CF75C6"/>
    <w:rsid w:val="00CF7C6D"/>
    <w:rsid w:val="00D0054C"/>
    <w:rsid w:val="00D015B5"/>
    <w:rsid w:val="00D0422C"/>
    <w:rsid w:val="00D0789A"/>
    <w:rsid w:val="00D0795E"/>
    <w:rsid w:val="00D102AA"/>
    <w:rsid w:val="00D15B23"/>
    <w:rsid w:val="00D170AC"/>
    <w:rsid w:val="00D2262F"/>
    <w:rsid w:val="00D235E7"/>
    <w:rsid w:val="00D243DF"/>
    <w:rsid w:val="00D24BF1"/>
    <w:rsid w:val="00D25389"/>
    <w:rsid w:val="00D26317"/>
    <w:rsid w:val="00D26708"/>
    <w:rsid w:val="00D276AB"/>
    <w:rsid w:val="00D3149E"/>
    <w:rsid w:val="00D41897"/>
    <w:rsid w:val="00D41F8C"/>
    <w:rsid w:val="00D4479F"/>
    <w:rsid w:val="00D44BAD"/>
    <w:rsid w:val="00D5177A"/>
    <w:rsid w:val="00D51D15"/>
    <w:rsid w:val="00D53C16"/>
    <w:rsid w:val="00D549EA"/>
    <w:rsid w:val="00D54CA5"/>
    <w:rsid w:val="00D55057"/>
    <w:rsid w:val="00D55477"/>
    <w:rsid w:val="00D556F5"/>
    <w:rsid w:val="00D56DF5"/>
    <w:rsid w:val="00D605C9"/>
    <w:rsid w:val="00D60784"/>
    <w:rsid w:val="00D60EE2"/>
    <w:rsid w:val="00D635A6"/>
    <w:rsid w:val="00D65725"/>
    <w:rsid w:val="00D6762E"/>
    <w:rsid w:val="00D67D37"/>
    <w:rsid w:val="00D70CE7"/>
    <w:rsid w:val="00D73BF2"/>
    <w:rsid w:val="00D73E2A"/>
    <w:rsid w:val="00D81B50"/>
    <w:rsid w:val="00D82EF3"/>
    <w:rsid w:val="00D87BDE"/>
    <w:rsid w:val="00D87CF9"/>
    <w:rsid w:val="00D9035D"/>
    <w:rsid w:val="00D90366"/>
    <w:rsid w:val="00D932EF"/>
    <w:rsid w:val="00D96827"/>
    <w:rsid w:val="00DA26DF"/>
    <w:rsid w:val="00DA58C1"/>
    <w:rsid w:val="00DA7AC3"/>
    <w:rsid w:val="00DA7C8E"/>
    <w:rsid w:val="00DB406F"/>
    <w:rsid w:val="00DB574A"/>
    <w:rsid w:val="00DB69A1"/>
    <w:rsid w:val="00DC0BDE"/>
    <w:rsid w:val="00DC4A18"/>
    <w:rsid w:val="00DC4F7B"/>
    <w:rsid w:val="00DC51FB"/>
    <w:rsid w:val="00DC5EDC"/>
    <w:rsid w:val="00DC62D9"/>
    <w:rsid w:val="00DC6AD9"/>
    <w:rsid w:val="00DC7C55"/>
    <w:rsid w:val="00DD03ED"/>
    <w:rsid w:val="00DD2772"/>
    <w:rsid w:val="00DD310D"/>
    <w:rsid w:val="00DD4ACD"/>
    <w:rsid w:val="00DD5A23"/>
    <w:rsid w:val="00DD67C5"/>
    <w:rsid w:val="00DD6A59"/>
    <w:rsid w:val="00DE7C6C"/>
    <w:rsid w:val="00DF3109"/>
    <w:rsid w:val="00DF62B5"/>
    <w:rsid w:val="00DF7F2E"/>
    <w:rsid w:val="00E01461"/>
    <w:rsid w:val="00E07D61"/>
    <w:rsid w:val="00E11CAC"/>
    <w:rsid w:val="00E123B3"/>
    <w:rsid w:val="00E12D19"/>
    <w:rsid w:val="00E132AD"/>
    <w:rsid w:val="00E13F93"/>
    <w:rsid w:val="00E14731"/>
    <w:rsid w:val="00E148A0"/>
    <w:rsid w:val="00E16A26"/>
    <w:rsid w:val="00E16DF2"/>
    <w:rsid w:val="00E17688"/>
    <w:rsid w:val="00E22EB9"/>
    <w:rsid w:val="00E24300"/>
    <w:rsid w:val="00E24990"/>
    <w:rsid w:val="00E257BD"/>
    <w:rsid w:val="00E27167"/>
    <w:rsid w:val="00E279EA"/>
    <w:rsid w:val="00E32584"/>
    <w:rsid w:val="00E34EB5"/>
    <w:rsid w:val="00E34F88"/>
    <w:rsid w:val="00E37A48"/>
    <w:rsid w:val="00E40EBC"/>
    <w:rsid w:val="00E412B5"/>
    <w:rsid w:val="00E42AE2"/>
    <w:rsid w:val="00E42D5B"/>
    <w:rsid w:val="00E42F15"/>
    <w:rsid w:val="00E43087"/>
    <w:rsid w:val="00E430B8"/>
    <w:rsid w:val="00E44D7A"/>
    <w:rsid w:val="00E459C9"/>
    <w:rsid w:val="00E54E48"/>
    <w:rsid w:val="00E5687E"/>
    <w:rsid w:val="00E56F81"/>
    <w:rsid w:val="00E60AC6"/>
    <w:rsid w:val="00E60D21"/>
    <w:rsid w:val="00E6108F"/>
    <w:rsid w:val="00E62BE1"/>
    <w:rsid w:val="00E62D8F"/>
    <w:rsid w:val="00E63E66"/>
    <w:rsid w:val="00E6464F"/>
    <w:rsid w:val="00E649C2"/>
    <w:rsid w:val="00E713EB"/>
    <w:rsid w:val="00E7238A"/>
    <w:rsid w:val="00E72500"/>
    <w:rsid w:val="00E7523B"/>
    <w:rsid w:val="00E77F3C"/>
    <w:rsid w:val="00E8013D"/>
    <w:rsid w:val="00E82E8B"/>
    <w:rsid w:val="00E85638"/>
    <w:rsid w:val="00E8605A"/>
    <w:rsid w:val="00E864B2"/>
    <w:rsid w:val="00E87050"/>
    <w:rsid w:val="00E91316"/>
    <w:rsid w:val="00E91B75"/>
    <w:rsid w:val="00E9223C"/>
    <w:rsid w:val="00E96244"/>
    <w:rsid w:val="00E96D47"/>
    <w:rsid w:val="00E972F3"/>
    <w:rsid w:val="00EA0244"/>
    <w:rsid w:val="00EA1266"/>
    <w:rsid w:val="00EA27CB"/>
    <w:rsid w:val="00EA4B2D"/>
    <w:rsid w:val="00EA5F9D"/>
    <w:rsid w:val="00EB4808"/>
    <w:rsid w:val="00EB48B5"/>
    <w:rsid w:val="00EB6724"/>
    <w:rsid w:val="00EB6F16"/>
    <w:rsid w:val="00EB7BEB"/>
    <w:rsid w:val="00EC2805"/>
    <w:rsid w:val="00EC6B7E"/>
    <w:rsid w:val="00EC7733"/>
    <w:rsid w:val="00ED0B3E"/>
    <w:rsid w:val="00ED1EA0"/>
    <w:rsid w:val="00ED42ED"/>
    <w:rsid w:val="00ED49BC"/>
    <w:rsid w:val="00ED4BE8"/>
    <w:rsid w:val="00ED5CF7"/>
    <w:rsid w:val="00ED6921"/>
    <w:rsid w:val="00EE0B71"/>
    <w:rsid w:val="00EE3050"/>
    <w:rsid w:val="00EE406F"/>
    <w:rsid w:val="00EE627D"/>
    <w:rsid w:val="00EF0F3E"/>
    <w:rsid w:val="00EF10AC"/>
    <w:rsid w:val="00EF204C"/>
    <w:rsid w:val="00EF4102"/>
    <w:rsid w:val="00EF482B"/>
    <w:rsid w:val="00EF773A"/>
    <w:rsid w:val="00EF786B"/>
    <w:rsid w:val="00F01E1D"/>
    <w:rsid w:val="00F02215"/>
    <w:rsid w:val="00F04F74"/>
    <w:rsid w:val="00F062F0"/>
    <w:rsid w:val="00F14D74"/>
    <w:rsid w:val="00F16718"/>
    <w:rsid w:val="00F171C8"/>
    <w:rsid w:val="00F20706"/>
    <w:rsid w:val="00F21C41"/>
    <w:rsid w:val="00F243F5"/>
    <w:rsid w:val="00F2586F"/>
    <w:rsid w:val="00F3008F"/>
    <w:rsid w:val="00F324F7"/>
    <w:rsid w:val="00F33565"/>
    <w:rsid w:val="00F348E0"/>
    <w:rsid w:val="00F34FAC"/>
    <w:rsid w:val="00F35343"/>
    <w:rsid w:val="00F3744E"/>
    <w:rsid w:val="00F40AFD"/>
    <w:rsid w:val="00F44562"/>
    <w:rsid w:val="00F44C5B"/>
    <w:rsid w:val="00F47275"/>
    <w:rsid w:val="00F5116C"/>
    <w:rsid w:val="00F517B5"/>
    <w:rsid w:val="00F5187C"/>
    <w:rsid w:val="00F51CA5"/>
    <w:rsid w:val="00F536AE"/>
    <w:rsid w:val="00F53ADF"/>
    <w:rsid w:val="00F54454"/>
    <w:rsid w:val="00F55643"/>
    <w:rsid w:val="00F57F06"/>
    <w:rsid w:val="00F60BFB"/>
    <w:rsid w:val="00F622C6"/>
    <w:rsid w:val="00F63507"/>
    <w:rsid w:val="00F636A4"/>
    <w:rsid w:val="00F669A0"/>
    <w:rsid w:val="00F67EA1"/>
    <w:rsid w:val="00F709DB"/>
    <w:rsid w:val="00F70C7E"/>
    <w:rsid w:val="00F726F0"/>
    <w:rsid w:val="00F759AA"/>
    <w:rsid w:val="00F831A9"/>
    <w:rsid w:val="00F83F56"/>
    <w:rsid w:val="00F84B4A"/>
    <w:rsid w:val="00F9014B"/>
    <w:rsid w:val="00F922E9"/>
    <w:rsid w:val="00F94D7F"/>
    <w:rsid w:val="00FA34B7"/>
    <w:rsid w:val="00FA43E5"/>
    <w:rsid w:val="00FA45EB"/>
    <w:rsid w:val="00FA6338"/>
    <w:rsid w:val="00FA6D14"/>
    <w:rsid w:val="00FA7CA6"/>
    <w:rsid w:val="00FB5DFF"/>
    <w:rsid w:val="00FB71C4"/>
    <w:rsid w:val="00FB7AF9"/>
    <w:rsid w:val="00FC014A"/>
    <w:rsid w:val="00FC0ED1"/>
    <w:rsid w:val="00FC14CF"/>
    <w:rsid w:val="00FC1F19"/>
    <w:rsid w:val="00FC284C"/>
    <w:rsid w:val="00FC378B"/>
    <w:rsid w:val="00FC4A20"/>
    <w:rsid w:val="00FC5AEE"/>
    <w:rsid w:val="00FC65D5"/>
    <w:rsid w:val="00FD11A9"/>
    <w:rsid w:val="00FD2B71"/>
    <w:rsid w:val="00FD3A9E"/>
    <w:rsid w:val="00FD3AB3"/>
    <w:rsid w:val="00FD5258"/>
    <w:rsid w:val="00FE15C9"/>
    <w:rsid w:val="00FE39E5"/>
    <w:rsid w:val="00FE584A"/>
    <w:rsid w:val="00FE6DEA"/>
    <w:rsid w:val="00FF020F"/>
    <w:rsid w:val="00FF0696"/>
    <w:rsid w:val="00FF17AD"/>
    <w:rsid w:val="00FF7674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2F88FD"/>
  <w15:docId w15:val="{22B6E368-3DD3-41C3-8DED-B38B89AC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2257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F01E1D"/>
    <w:pPr>
      <w:keepNext/>
      <w:keepLines/>
      <w:pageBreakBefore/>
      <w:numPr>
        <w:numId w:val="4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F01E1D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F01E1D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F01E1D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F01E1D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F01E1D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F01E1D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F01E1D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F01E1D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1D"/>
    <w:rPr>
      <w:rFonts w:eastAsiaTheme="minorHAnsi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01E1D"/>
  </w:style>
  <w:style w:type="character" w:styleId="BookTitle">
    <w:name w:val="Book Title"/>
    <w:basedOn w:val="DefaultParagraphFont"/>
    <w:uiPriority w:val="33"/>
    <w:rsid w:val="00F01E1D"/>
    <w:rPr>
      <w:b/>
      <w:bCs/>
      <w:i/>
      <w:iCs/>
      <w:spacing w:val="5"/>
    </w:rPr>
  </w:style>
  <w:style w:type="paragraph" w:customStyle="1" w:styleId="TabText1">
    <w:name w:val="TabText1"/>
    <w:basedOn w:val="TabText0"/>
    <w:link w:val="TabText1Char"/>
    <w:qFormat/>
    <w:rsid w:val="00F01E1D"/>
    <w:pPr>
      <w:spacing w:before="20" w:after="20"/>
    </w:pPr>
    <w:rPr>
      <w:sz w:val="20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F01E1D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F01E1D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F01E1D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F01E1D"/>
    <w:rPr>
      <w:color w:val="007AA8" w:themeColor="hyperlink"/>
      <w:u w:val="single"/>
    </w:rPr>
  </w:style>
  <w:style w:type="character" w:customStyle="1" w:styleId="TabText1Char">
    <w:name w:val="TabText1 Char"/>
    <w:basedOn w:val="TabText0Char"/>
    <w:link w:val="TabText1"/>
    <w:rsid w:val="00F01E1D"/>
    <w:rPr>
      <w:rFonts w:eastAsiaTheme="minorHAnsi"/>
      <w:kern w:val="16"/>
      <w:sz w:val="20"/>
      <w:lang w:val="en-US"/>
    </w:rPr>
  </w:style>
  <w:style w:type="character" w:styleId="Emphasis">
    <w:name w:val="Emphasis"/>
    <w:aliases w:val="Emphasis 1"/>
    <w:basedOn w:val="DefaultParagraphFont"/>
    <w:uiPriority w:val="20"/>
    <w:rsid w:val="00F01E1D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F01E1D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F01E1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01E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01E1D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TabHeader1">
    <w:name w:val="TabHeader1"/>
    <w:basedOn w:val="TabText1"/>
    <w:link w:val="TabHeader1Char"/>
    <w:qFormat/>
    <w:rsid w:val="00F01E1D"/>
    <w:pPr>
      <w:keepNext/>
      <w:spacing w:after="60"/>
      <w:jc w:val="left"/>
    </w:pPr>
  </w:style>
  <w:style w:type="character" w:customStyle="1" w:styleId="Heading4Char">
    <w:name w:val="Heading 4 Char"/>
    <w:basedOn w:val="DefaultParagraphFont"/>
    <w:link w:val="Heading4"/>
    <w:uiPriority w:val="9"/>
    <w:rsid w:val="00F01E1D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TabHeader1Char">
    <w:name w:val="TabHeader1 Char"/>
    <w:basedOn w:val="TabText1Char"/>
    <w:link w:val="TabHeader1"/>
    <w:rsid w:val="00F01E1D"/>
    <w:rPr>
      <w:rFonts w:eastAsiaTheme="minorHAnsi"/>
      <w:kern w:val="16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1D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01E1D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01E1D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01E1D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01E1D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01E1D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F01E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E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E1D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F01E1D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01E1D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E1D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F01E1D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2E7B7A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2E7B7A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2E7B7A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2E7B7A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,Bullet"/>
    <w:basedOn w:val="Normal"/>
    <w:link w:val="ListParagraphChar"/>
    <w:uiPriority w:val="34"/>
    <w:rsid w:val="002E7B7A"/>
    <w:pPr>
      <w:spacing w:after="40" w:line="240" w:lineRule="auto"/>
    </w:pPr>
  </w:style>
  <w:style w:type="paragraph" w:customStyle="1" w:styleId="BulletL1">
    <w:name w:val="Bullet L1"/>
    <w:basedOn w:val="BodyOfText"/>
    <w:link w:val="BulletL1Char"/>
    <w:qFormat/>
    <w:rsid w:val="00F01E1D"/>
    <w:pPr>
      <w:numPr>
        <w:numId w:val="15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F01E1D"/>
    <w:rPr>
      <w:rFonts w:eastAsiaTheme="minorHAnsi"/>
      <w:kern w:val="16"/>
      <w:lang w:val="en-US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F01E1D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F01E1D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F01E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F01E1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F01E1D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F01E1D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F01E1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F01E1D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F01E1D"/>
  </w:style>
  <w:style w:type="character" w:styleId="PlaceholderText">
    <w:name w:val="Placeholder Text"/>
    <w:basedOn w:val="DefaultParagraphFont"/>
    <w:uiPriority w:val="99"/>
    <w:semiHidden/>
    <w:rsid w:val="00F01E1D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F01E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1E1D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F01E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E1D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F01E1D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F01E1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F01E1D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2E7B7A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List">
    <w:name w:val="RefList"/>
    <w:basedOn w:val="BodyOfText"/>
    <w:qFormat/>
    <w:rsid w:val="00F01E1D"/>
    <w:pPr>
      <w:numPr>
        <w:numId w:val="16"/>
      </w:numPr>
      <w:spacing w:after="80"/>
      <w:ind w:left="709" w:hanging="284"/>
    </w:pPr>
    <w:rPr>
      <w:lang w:val="fr-FR"/>
    </w:rPr>
  </w:style>
  <w:style w:type="table" w:customStyle="1" w:styleId="Table2">
    <w:name w:val="Table_2"/>
    <w:basedOn w:val="Table1"/>
    <w:uiPriority w:val="99"/>
    <w:rsid w:val="00F01E1D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3">
    <w:name w:val="Table_3"/>
    <w:basedOn w:val="Table1"/>
    <w:uiPriority w:val="99"/>
    <w:rsid w:val="00F01E1D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F01E1D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aliases w:val="Titre"/>
    <w:basedOn w:val="BodyOfText"/>
    <w:next w:val="BodyOfText"/>
    <w:link w:val="TitleChar"/>
    <w:uiPriority w:val="10"/>
    <w:rsid w:val="00F01E1D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F01E1D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F01E1D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F01E1D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F01E1D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F01E1D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F01E1D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105649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105649"/>
    <w:rPr>
      <w:rFonts w:ascii="Corbel" w:hAnsi="Corbel" w:cs="Arial"/>
      <w:vanish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05649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105649"/>
    <w:rPr>
      <w:rFonts w:ascii="Corbel" w:hAnsi="Corbel" w:cs="Arial"/>
      <w:vanish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F01E1D"/>
    <w:pPr>
      <w:spacing w:after="0"/>
    </w:pPr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F01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1E1D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F01E1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F01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1E1D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01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01E1D"/>
    <w:rPr>
      <w:rFonts w:eastAsiaTheme="minorHAnsi"/>
      <w:b/>
      <w:bCs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F01E1D"/>
    <w:rPr>
      <w:rFonts w:ascii="Consolas" w:hAnsi="Consolas"/>
      <w:sz w:val="20"/>
      <w:szCs w:val="20"/>
    </w:rPr>
  </w:style>
  <w:style w:type="paragraph" w:customStyle="1" w:styleId="FigurewithCaption">
    <w:name w:val="Figure with Caption"/>
    <w:basedOn w:val="BodyOfText"/>
    <w:link w:val="FigurewithCaptionChar"/>
    <w:qFormat/>
    <w:rsid w:val="00F01E1D"/>
    <w:pPr>
      <w:keepNext/>
      <w:spacing w:before="160" w:after="80"/>
      <w:jc w:val="center"/>
    </w:pPr>
  </w:style>
  <w:style w:type="paragraph" w:styleId="NoSpacing">
    <w:name w:val="No Spacing"/>
    <w:aliases w:val="BoT_NoSpacing,Crp Txt Ss interligne"/>
    <w:link w:val="NoSpacingChar"/>
    <w:uiPriority w:val="1"/>
    <w:rsid w:val="00F01E1D"/>
    <w:pPr>
      <w:spacing w:after="0"/>
    </w:pPr>
    <w:rPr>
      <w:rFonts w:eastAsiaTheme="minorHAnsi"/>
    </w:rPr>
  </w:style>
  <w:style w:type="paragraph" w:customStyle="1" w:styleId="BodyOfText">
    <w:name w:val="Body Of Text"/>
    <w:basedOn w:val="Normal"/>
    <w:link w:val="BodyOfTextChar"/>
    <w:qFormat/>
    <w:rsid w:val="00F01E1D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F01E1D"/>
    <w:rPr>
      <w:rFonts w:eastAsiaTheme="minorHAnsi"/>
      <w:kern w:val="16"/>
      <w:lang w:val="en-US"/>
    </w:rPr>
  </w:style>
  <w:style w:type="character" w:customStyle="1" w:styleId="BodyOfTextChar">
    <w:name w:val="Body Of Text Char"/>
    <w:basedOn w:val="DefaultParagraphFont"/>
    <w:link w:val="BodyOfText"/>
    <w:rsid w:val="00F01E1D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F01E1D"/>
    <w:pPr>
      <w:keepNext/>
    </w:pPr>
    <w:rPr>
      <w:rFonts w:asciiTheme="majorHAnsi" w:hAnsiTheme="majorHAnsi"/>
      <w:b/>
      <w:color w:val="E61F3D" w:themeColor="accent5"/>
      <w:sz w:val="28"/>
    </w:rPr>
  </w:style>
  <w:style w:type="paragraph" w:customStyle="1" w:styleId="HToC">
    <w:name w:val="H ToC"/>
    <w:basedOn w:val="HDocProp"/>
    <w:next w:val="BodyOfText"/>
    <w:link w:val="HToCChar"/>
    <w:qFormat/>
    <w:rsid w:val="00F01E1D"/>
    <w:pPr>
      <w:spacing w:before="80" w:after="80"/>
      <w:jc w:val="center"/>
    </w:pPr>
  </w:style>
  <w:style w:type="character" w:customStyle="1" w:styleId="HDocPropChar">
    <w:name w:val="H Doc Prop. Char"/>
    <w:basedOn w:val="BodyOfTextChar"/>
    <w:link w:val="HDocProp"/>
    <w:rsid w:val="00F01E1D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F01E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01E1D"/>
    <w:rPr>
      <w:rFonts w:eastAsiaTheme="minorHAnsi"/>
      <w:lang w:val="en-US"/>
    </w:rPr>
  </w:style>
  <w:style w:type="character" w:customStyle="1" w:styleId="HToCChar">
    <w:name w:val="H ToC Char"/>
    <w:basedOn w:val="HDocPropChar"/>
    <w:link w:val="HToC"/>
    <w:rsid w:val="00F01E1D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F01E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01E1D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01E1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01E1D"/>
    <w:rPr>
      <w:rFonts w:eastAsiaTheme="minorHAnsi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F01E1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01E1D"/>
    <w:rPr>
      <w:rFonts w:ascii="Segoe UI" w:eastAsiaTheme="minorHAnsi" w:hAnsi="Segoe UI" w:cs="Segoe UI"/>
      <w:sz w:val="16"/>
      <w:szCs w:val="16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F01E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1E1D"/>
    <w:rPr>
      <w:rFonts w:eastAsiaTheme="minorHAnsi"/>
      <w:sz w:val="20"/>
      <w:szCs w:val="20"/>
      <w:lang w:val="en-US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F01E1D"/>
    <w:rPr>
      <w:rFonts w:eastAsiaTheme="minorHAnsi"/>
      <w:color w:val="00A3E0" w:themeColor="text2"/>
      <w:kern w:val="1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F01E1D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F01E1D"/>
    <w:rPr>
      <w:rFonts w:eastAsiaTheme="minorHAnsi"/>
      <w:kern w:val="16"/>
      <w:lang w:val="en-US"/>
    </w:rPr>
  </w:style>
  <w:style w:type="paragraph" w:styleId="ListBullet">
    <w:name w:val="List Bullet"/>
    <w:basedOn w:val="Normal"/>
    <w:uiPriority w:val="99"/>
    <w:unhideWhenUsed/>
    <w:rsid w:val="002E7B7A"/>
    <w:pPr>
      <w:tabs>
        <w:tab w:val="num" w:pos="360"/>
      </w:tabs>
      <w:ind w:left="360" w:hanging="360"/>
      <w:contextualSpacing/>
    </w:pPr>
  </w:style>
  <w:style w:type="character" w:customStyle="1" w:styleId="NoSpacingChar">
    <w:name w:val="No Spacing Char"/>
    <w:aliases w:val="BoT_NoSpacing Char,Crp Txt Ss interligne Char"/>
    <w:basedOn w:val="DefaultParagraphFont"/>
    <w:link w:val="NoSpacing"/>
    <w:uiPriority w:val="1"/>
    <w:rsid w:val="0022496D"/>
    <w:rPr>
      <w:rFonts w:eastAsiaTheme="minorHAnsi"/>
    </w:rPr>
  </w:style>
  <w:style w:type="table" w:styleId="TableList8">
    <w:name w:val="Table List 8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lassic1">
    <w:name w:val="Table Classic 1"/>
    <w:basedOn w:val="TableNormal"/>
    <w:uiPriority w:val="99"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footertext">
    <w:name w:val="Header/footer text"/>
    <w:basedOn w:val="BodyOfText"/>
    <w:link w:val="HeaderfootertextChar"/>
    <w:rsid w:val="00F01E1D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F01E1D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F01E1D"/>
    <w:pPr>
      <w:spacing w:after="0"/>
      <w:ind w:right="709"/>
      <w:jc w:val="right"/>
    </w:pPr>
    <w:rPr>
      <w:sz w:val="14"/>
      <w:szCs w:val="14"/>
    </w:rPr>
  </w:style>
  <w:style w:type="table" w:customStyle="1" w:styleId="Table4">
    <w:name w:val="Table_4"/>
    <w:basedOn w:val="Table1"/>
    <w:uiPriority w:val="99"/>
    <w:rsid w:val="00F01E1D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F01E1D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F01E1D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F01E1D"/>
  </w:style>
  <w:style w:type="character" w:styleId="HTMLDefinition">
    <w:name w:val="HTML Definition"/>
    <w:basedOn w:val="DefaultParagraphFont"/>
    <w:uiPriority w:val="99"/>
    <w:unhideWhenUsed/>
    <w:rsid w:val="00F01E1D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F01E1D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F01E1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F01E1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F01E1D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F01E1D"/>
  </w:style>
  <w:style w:type="character" w:styleId="Mention">
    <w:name w:val="Mention"/>
    <w:basedOn w:val="DefaultParagraphFont"/>
    <w:uiPriority w:val="99"/>
    <w:unhideWhenUsed/>
    <w:rsid w:val="00F01E1D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F01E1D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F01E1D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F01E1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01E1D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01E1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01E1D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01E1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01E1D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01E1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F01E1D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01E1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01E1D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F01E1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F01E1D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F01E1D"/>
  </w:style>
  <w:style w:type="character" w:customStyle="1" w:styleId="DateChar">
    <w:name w:val="Date Char"/>
    <w:basedOn w:val="DefaultParagraphFont"/>
    <w:link w:val="Date"/>
    <w:uiPriority w:val="99"/>
    <w:rsid w:val="00F01E1D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F01E1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F01E1D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F01E1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F01E1D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F01E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F01E1D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F01E1D"/>
  </w:style>
  <w:style w:type="character" w:customStyle="1" w:styleId="SalutationChar">
    <w:name w:val="Salutation Char"/>
    <w:basedOn w:val="DefaultParagraphFont"/>
    <w:link w:val="Salutation"/>
    <w:uiPriority w:val="99"/>
    <w:rsid w:val="00F01E1D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F01E1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F01E1D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F01E1D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F01E1D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F01E1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F01E1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F01E1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F01E1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F01E1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F01E1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F01E1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F01E1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F01E1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F01E1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F01E1D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2E7B7A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2E7B7A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2E7B7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2E7B7A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2E7B7A"/>
    <w:pPr>
      <w:ind w:left="1415" w:hanging="283"/>
      <w:contextualSpacing/>
    </w:pPr>
  </w:style>
  <w:style w:type="paragraph" w:styleId="ListBullet2">
    <w:name w:val="List Bullet 2"/>
    <w:basedOn w:val="Normal"/>
    <w:uiPriority w:val="99"/>
    <w:unhideWhenUsed/>
    <w:rsid w:val="002E7B7A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2E7B7A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2E7B7A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F01E1D"/>
    <w:pPr>
      <w:tabs>
        <w:tab w:val="num" w:pos="1492"/>
      </w:tabs>
      <w:ind w:left="1492" w:hanging="360"/>
      <w:contextualSpacing/>
    </w:pPr>
    <w:rPr>
      <w:lang w:val="fr-FR"/>
    </w:rPr>
  </w:style>
  <w:style w:type="paragraph" w:styleId="ListContinue">
    <w:name w:val="List Continue"/>
    <w:basedOn w:val="Normal"/>
    <w:uiPriority w:val="99"/>
    <w:unhideWhenUsed/>
    <w:rsid w:val="002E7B7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E7B7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E7B7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E7B7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E7B7A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2E7B7A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F01E1D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F01E1D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F01E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ListTable3-Accent5">
    <w:name w:val="List Table 3 Accent 5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CHeadingList">
    <w:name w:val="CHeadingList"/>
    <w:uiPriority w:val="99"/>
    <w:rsid w:val="00BC7853"/>
    <w:pPr>
      <w:numPr>
        <w:numId w:val="12"/>
      </w:numPr>
    </w:pPr>
  </w:style>
  <w:style w:type="character" w:customStyle="1" w:styleId="ListParagraphChar">
    <w:name w:val="List Paragraph Char"/>
    <w:aliases w:val="S-P puce2 Char,Bullet Char"/>
    <w:basedOn w:val="DefaultParagraphFont"/>
    <w:link w:val="ListParagraph"/>
    <w:uiPriority w:val="34"/>
    <w:rsid w:val="002E7B7A"/>
    <w:rPr>
      <w:rFonts w:eastAsiaTheme="minorHAnsi"/>
      <w:lang w:val="en-US"/>
    </w:rPr>
  </w:style>
  <w:style w:type="table" w:customStyle="1" w:styleId="Table5">
    <w:name w:val="Table_5"/>
    <w:basedOn w:val="Table1"/>
    <w:uiPriority w:val="99"/>
    <w:rsid w:val="00F01E1D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F01E1D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F01E1D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F01E1D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F01E1D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HeaderfooterTab">
    <w:name w:val="Header/footer Tab"/>
    <w:basedOn w:val="Footer"/>
    <w:rsid w:val="00F01E1D"/>
    <w:pPr>
      <w:spacing w:before="60" w:after="60"/>
    </w:pPr>
    <w:rPr>
      <w:sz w:val="20"/>
    </w:rPr>
  </w:style>
  <w:style w:type="paragraph" w:customStyle="1" w:styleId="Hidden">
    <w:name w:val="Hidden"/>
    <w:basedOn w:val="BodyOfText"/>
    <w:next w:val="BodyOfText"/>
    <w:link w:val="HiddenChar"/>
    <w:qFormat/>
    <w:rsid w:val="00F01E1D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F01E1D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F01E1D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F01E1D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F01E1D"/>
    <w:pPr>
      <w:numPr>
        <w:ilvl w:val="1"/>
      </w:numPr>
    </w:pPr>
  </w:style>
  <w:style w:type="paragraph" w:customStyle="1" w:styleId="BulletL3">
    <w:name w:val="Bullet L3"/>
    <w:basedOn w:val="BulletL1"/>
    <w:rsid w:val="00F01E1D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F01E1D"/>
    <w:pPr>
      <w:numPr>
        <w:numId w:val="14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F01E1D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F01E1D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F01E1D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F01E1D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F01E1D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F01E1D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F01E1D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F01E1D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F01E1D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F01E1D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F01E1D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F01E1D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F01E1D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F01E1D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F01E1D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F01E1D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F01E1D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iddenChar">
    <w:name w:val="Hidden Char"/>
    <w:basedOn w:val="BodyOfTextChar"/>
    <w:link w:val="Hidden"/>
    <w:rsid w:val="00F01E1D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F01E1D"/>
    <w:pPr>
      <w:numPr>
        <w:numId w:val="41"/>
      </w:numPr>
    </w:pPr>
  </w:style>
  <w:style w:type="paragraph" w:customStyle="1" w:styleId="TabEnumL2">
    <w:name w:val="TabEnumL2"/>
    <w:basedOn w:val="TabEnumL1"/>
    <w:link w:val="TabEnumL2Char"/>
    <w:rsid w:val="00F01E1D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F01E1D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F01E1D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F01E1D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F01E1D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F01E1D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F01E1D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F01E1D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F01E1D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F01E1D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F01E1D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F01E1D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F01E1D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F01E1D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F01E1D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F01E1D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F01E1D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F01E1D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F01E1D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F01E1D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F01E1D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F01E1D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F01E1D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F01E1D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F01E1D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F01E1D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F01E1D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F01E1D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F01E1D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F01E1D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F01E1D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F01E1D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F01E1D"/>
    <w:rPr>
      <w:color w:val="C00000"/>
    </w:rPr>
  </w:style>
  <w:style w:type="character" w:customStyle="1" w:styleId="MandatoryChar">
    <w:name w:val="Mandatory Char"/>
    <w:basedOn w:val="BodyOfTextChar"/>
    <w:link w:val="Mandatory"/>
    <w:rsid w:val="00F01E1D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F01E1D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F01E1D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F01E1D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F01E1D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F01E1D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F01E1D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F01E1D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F01E1D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F01E1D"/>
    <w:rPr>
      <w:sz w:val="20"/>
    </w:rPr>
  </w:style>
  <w:style w:type="paragraph" w:customStyle="1" w:styleId="BulletL5">
    <w:name w:val="Bullet L5"/>
    <w:basedOn w:val="BulletL1"/>
    <w:rsid w:val="00F01E1D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F01E1D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F01E1D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F01E1D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F01E1D"/>
    <w:pPr>
      <w:numPr>
        <w:ilvl w:val="8"/>
      </w:numPr>
      <w:contextualSpacing/>
    </w:pPr>
    <w:rPr>
      <w:sz w:val="18"/>
    </w:rPr>
  </w:style>
  <w:style w:type="paragraph" w:customStyle="1" w:styleId="SP-Quote">
    <w:name w:val="SP-Quote"/>
    <w:basedOn w:val="BodyOfText"/>
    <w:next w:val="BodyOfText"/>
    <w:rsid w:val="00F01E1D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F01E1D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F01E1D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F01E1D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F01E1D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F01E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F01E1D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F01E1D"/>
    <w:pPr>
      <w:numPr>
        <w:numId w:val="36"/>
      </w:numPr>
    </w:pPr>
  </w:style>
  <w:style w:type="numbering" w:styleId="1ai">
    <w:name w:val="Outline List 1"/>
    <w:basedOn w:val="NoList"/>
    <w:uiPriority w:val="99"/>
    <w:semiHidden/>
    <w:unhideWhenUsed/>
    <w:rsid w:val="00F01E1D"/>
    <w:pPr>
      <w:numPr>
        <w:numId w:val="37"/>
      </w:numPr>
    </w:pPr>
  </w:style>
  <w:style w:type="numbering" w:styleId="ArticleSection">
    <w:name w:val="Outline List 3"/>
    <w:basedOn w:val="NoList"/>
    <w:uiPriority w:val="99"/>
    <w:semiHidden/>
    <w:unhideWhenUsed/>
    <w:rsid w:val="00F01E1D"/>
    <w:pPr>
      <w:numPr>
        <w:numId w:val="38"/>
      </w:numPr>
    </w:pPr>
  </w:style>
  <w:style w:type="table" w:styleId="ColorfulGrid">
    <w:name w:val="Colorful Grid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E7B7A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E7B7A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E7B7A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E7B7A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E7B7A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E7B7A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E7B7A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E7B7A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E7B7A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E7B7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E7B7A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F01E1D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01E1D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01E1D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01E1D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01E1D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F01E1D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E7B7A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E7B7A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01E1D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F01E1D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character" w:customStyle="1" w:styleId="ComboVU">
    <w:name w:val="ComboVU"/>
    <w:basedOn w:val="DefaultParagraphFont"/>
    <w:uiPriority w:val="1"/>
    <w:rsid w:val="002E7B7A"/>
    <w:rPr>
      <w:rFonts w:ascii="Webdings" w:hAnsi="Webdings"/>
      <w:noProof/>
      <w:color w:val="FFC000"/>
      <w:sz w:val="24"/>
      <w:szCs w:val="24"/>
      <w:lang w:val="en-GB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customStyle="1" w:styleId="ComboIM">
    <w:name w:val="ComboIM"/>
    <w:basedOn w:val="DefaultParagraphFont"/>
    <w:uiPriority w:val="1"/>
    <w:rsid w:val="002E7B7A"/>
    <w:rPr>
      <w:rFonts w:ascii="Wingdings 3" w:hAnsi="Wingdings 3"/>
      <w:color w:val="800080"/>
      <w:sz w:val="16"/>
      <w:szCs w:val="18"/>
      <w:u w:val="single"/>
    </w:rPr>
  </w:style>
  <w:style w:type="paragraph" w:customStyle="1" w:styleId="Mitigation">
    <w:name w:val="Mitigation"/>
    <w:basedOn w:val="Normal"/>
    <w:next w:val="BodyOfText"/>
    <w:link w:val="MitigationChar"/>
    <w:rsid w:val="00F01E1D"/>
    <w:pPr>
      <w:numPr>
        <w:numId w:val="4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F01E1D"/>
    <w:rPr>
      <w:rFonts w:ascii="Corbel" w:eastAsiaTheme="minorHAnsi" w:hAnsi="Corbel"/>
      <w:kern w:val="16"/>
      <w:sz w:val="20"/>
      <w:lang w:val="en-GB"/>
    </w:rPr>
  </w:style>
  <w:style w:type="character" w:customStyle="1" w:styleId="SP-Bold">
    <w:name w:val="SP-Bold"/>
    <w:basedOn w:val="SP-Block"/>
    <w:uiPriority w:val="1"/>
    <w:qFormat/>
    <w:rsid w:val="00F01E1D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qFormat/>
    <w:rsid w:val="00F01E1D"/>
    <w:pPr>
      <w:numPr>
        <w:numId w:val="57"/>
      </w:numPr>
      <w:spacing w:before="80" w:after="0"/>
    </w:pPr>
  </w:style>
  <w:style w:type="paragraph" w:customStyle="1" w:styleId="SP-BulletL2">
    <w:name w:val="SP-BulletL2"/>
    <w:basedOn w:val="SP-BulletL1"/>
    <w:qFormat/>
    <w:rsid w:val="00F01E1D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F01E1D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F01E1D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qFormat/>
    <w:rsid w:val="00F01E1D"/>
    <w:pPr>
      <w:numPr>
        <w:numId w:val="50"/>
      </w:numPr>
      <w:shd w:val="clear" w:color="auto" w:fill="FFFCE2" w:themeFill="accent4" w:themeFillTint="33"/>
      <w:spacing w:before="80" w:after="0"/>
    </w:pPr>
    <w:rPr>
      <w:lang w:val="en-GB"/>
    </w:rPr>
  </w:style>
  <w:style w:type="paragraph" w:customStyle="1" w:styleId="SP-EnumL2">
    <w:name w:val="SP-EnumL2"/>
    <w:basedOn w:val="EnumerationL2"/>
    <w:qFormat/>
    <w:rsid w:val="00F01E1D"/>
    <w:pPr>
      <w:numPr>
        <w:numId w:val="50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F01E1D"/>
    <w:pPr>
      <w:numPr>
        <w:ilvl w:val="2"/>
        <w:numId w:val="50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F01E1D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F01E1D"/>
    <w:rPr>
      <w:rFonts w:eastAsiaTheme="minorHAns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F01E1D"/>
    <w:pPr>
      <w:numPr>
        <w:numId w:val="51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F01E1D"/>
    <w:rPr>
      <w:rFonts w:eastAsiaTheme="minorHAnsi"/>
      <w:kern w:val="16"/>
      <w:lang w:val="en-GB"/>
    </w:rPr>
  </w:style>
  <w:style w:type="paragraph" w:customStyle="1" w:styleId="SP-Input">
    <w:name w:val="SP-Input"/>
    <w:basedOn w:val="Normal"/>
    <w:link w:val="SP-InputChar"/>
    <w:qFormat/>
    <w:rsid w:val="00F01E1D"/>
    <w:pPr>
      <w:spacing w:after="120" w:line="240" w:lineRule="auto"/>
      <w:jc w:val="both"/>
    </w:pPr>
    <w:rPr>
      <w:rFonts w:ascii="Segoe UI" w:hAnsi="Segoe UI"/>
      <w:color w:val="00A3E0"/>
      <w:kern w:val="16"/>
      <w:lang w:val="en-GB"/>
    </w:rPr>
  </w:style>
  <w:style w:type="character" w:customStyle="1" w:styleId="SP-InputChar">
    <w:name w:val="SP-Input Char"/>
    <w:basedOn w:val="DefaultParagraphFont"/>
    <w:link w:val="SP-Input"/>
    <w:rsid w:val="00F01E1D"/>
    <w:rPr>
      <w:rFonts w:ascii="Segoe UI" w:eastAsiaTheme="minorHAnsi" w:hAnsi="Segoe UI"/>
      <w:color w:val="00A3E0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F01E1D"/>
    <w:pPr>
      <w:numPr>
        <w:numId w:val="52"/>
      </w:numPr>
    </w:pPr>
  </w:style>
  <w:style w:type="character" w:customStyle="1" w:styleId="SP-InputBulletChar">
    <w:name w:val="SP-InputBullet Char"/>
    <w:basedOn w:val="SP-InputChar"/>
    <w:link w:val="SP-InputBullet"/>
    <w:rsid w:val="00F01E1D"/>
    <w:rPr>
      <w:rFonts w:ascii="Segoe UI" w:eastAsiaTheme="minorHAnsi" w:hAnsi="Segoe UI"/>
      <w:color w:val="00A3E0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F01E1D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F01E1D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F01E1D"/>
    <w:pPr>
      <w:numPr>
        <w:numId w:val="53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F01E1D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Normal"/>
    <w:link w:val="SP-OutputChar"/>
    <w:qFormat/>
    <w:rsid w:val="00F01E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jc w:val="both"/>
    </w:pPr>
    <w:rPr>
      <w:kern w:val="16"/>
      <w:lang w:val="en-GB"/>
    </w:rPr>
  </w:style>
  <w:style w:type="character" w:customStyle="1" w:styleId="SP-OutputChar">
    <w:name w:val="SP-Output Char"/>
    <w:basedOn w:val="DefaultParagraphFont"/>
    <w:link w:val="SP-Output"/>
    <w:rsid w:val="00F01E1D"/>
    <w:rPr>
      <w:rFonts w:eastAsiaTheme="minorHAnsi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F01E1D"/>
    <w:pPr>
      <w:numPr>
        <w:numId w:val="54"/>
      </w:numPr>
    </w:pPr>
  </w:style>
  <w:style w:type="character" w:customStyle="1" w:styleId="SP-OutputBulletChar">
    <w:name w:val="SP-OutputBullet Char"/>
    <w:basedOn w:val="SP-OutputChar"/>
    <w:link w:val="SP-OutputBullet"/>
    <w:rsid w:val="00F01E1D"/>
    <w:rPr>
      <w:rFonts w:eastAsiaTheme="minorHAnsi"/>
      <w:kern w:val="16"/>
      <w:lang w:val="en-GB"/>
    </w:rPr>
  </w:style>
  <w:style w:type="paragraph" w:customStyle="1" w:styleId="SP-Owner">
    <w:name w:val="SP-Owner"/>
    <w:basedOn w:val="Normal"/>
    <w:rsid w:val="00F01E1D"/>
    <w:pPr>
      <w:spacing w:after="120" w:line="240" w:lineRule="auto"/>
      <w:jc w:val="both"/>
    </w:pPr>
    <w:rPr>
      <w:rFonts w:ascii="Segoe UI" w:eastAsia="Segoe UI" w:hAnsi="Segoe UI" w:cs="Times New Roman"/>
      <w:color w:val="00A3E0"/>
      <w:kern w:val="16"/>
    </w:rPr>
  </w:style>
  <w:style w:type="paragraph" w:customStyle="1" w:styleId="SP-Question">
    <w:name w:val="SP-Question"/>
    <w:basedOn w:val="Normal"/>
    <w:rsid w:val="00F01E1D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F01E1D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F01E1D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Normal"/>
    <w:link w:val="SP-TriggerChar"/>
    <w:qFormat/>
    <w:rsid w:val="00F01E1D"/>
    <w:pPr>
      <w:spacing w:after="120" w:line="240" w:lineRule="auto"/>
      <w:jc w:val="both"/>
    </w:pPr>
    <w:rPr>
      <w:color w:val="595959" w:themeColor="text1" w:themeTint="A6"/>
      <w:kern w:val="16"/>
      <w:sz w:val="20"/>
      <w:lang w:val="en-GB"/>
    </w:rPr>
  </w:style>
  <w:style w:type="character" w:customStyle="1" w:styleId="SP-TriggerChar">
    <w:name w:val="SP-Trigger Char"/>
    <w:basedOn w:val="DefaultParagraphFont"/>
    <w:link w:val="SP-Trigger"/>
    <w:rsid w:val="00F01E1D"/>
    <w:rPr>
      <w:rFonts w:eastAsiaTheme="minorHAnsi"/>
      <w:color w:val="595959" w:themeColor="text1" w:themeTint="A6"/>
      <w:kern w:val="16"/>
      <w:sz w:val="20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F01E1D"/>
    <w:pPr>
      <w:numPr>
        <w:numId w:val="55"/>
      </w:numPr>
    </w:pPr>
  </w:style>
  <w:style w:type="character" w:customStyle="1" w:styleId="SP-TriggerBulletChar">
    <w:name w:val="SP-TriggerBullet Char"/>
    <w:basedOn w:val="SP-TriggerChar"/>
    <w:link w:val="SP-TriggerBullet"/>
    <w:rsid w:val="00F01E1D"/>
    <w:rPr>
      <w:rFonts w:eastAsiaTheme="minorHAnsi"/>
      <w:color w:val="595959" w:themeColor="text1" w:themeTint="A6"/>
      <w:kern w:val="16"/>
      <w:sz w:val="20"/>
      <w:lang w:val="en-GB"/>
    </w:rPr>
  </w:style>
  <w:style w:type="character" w:customStyle="1" w:styleId="BulletL4Char">
    <w:name w:val="Bullet L4 Char"/>
    <w:basedOn w:val="DefaultParagraphFont"/>
    <w:link w:val="BulletL4"/>
    <w:rsid w:val="00F01E1D"/>
    <w:rPr>
      <w:rFonts w:eastAsiaTheme="minorHAnsi"/>
      <w:kern w:val="16"/>
      <w:sz w:val="20"/>
      <w:lang w:val="en-US"/>
    </w:rPr>
  </w:style>
  <w:style w:type="paragraph" w:customStyle="1" w:styleId="ReferenceList">
    <w:name w:val="Reference List"/>
    <w:basedOn w:val="BodyOfText"/>
    <w:link w:val="ReferenceListChar"/>
    <w:qFormat/>
    <w:rsid w:val="00F01E1D"/>
    <w:pPr>
      <w:numPr>
        <w:numId w:val="58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F01E1D"/>
    <w:rPr>
      <w:rFonts w:eastAsiaTheme="minorHAnsi"/>
      <w:kern w:val="16"/>
      <w:lang w:val="en-US"/>
    </w:rPr>
  </w:style>
  <w:style w:type="paragraph" w:customStyle="1" w:styleId="SP-Attributes">
    <w:name w:val="SP-Attributes"/>
    <w:basedOn w:val="SP-Control"/>
    <w:rsid w:val="00F01E1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odzic\Nextcloud\MG\ISMS\1_ITR-ISMS\17-5_DocMgt\17-5W_STA_ITR-WordTempl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0135352A734B2EBE8407A8979F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F37D5-FD95-43A2-9DBF-17141EF90F05}"/>
      </w:docPartPr>
      <w:docPartBody>
        <w:p w:rsidR="007141BA" w:rsidRDefault="0032491E">
          <w:pPr>
            <w:pStyle w:val="7B0135352A734B2EBE8407A8979FB4EC"/>
          </w:pPr>
          <w:r w:rsidRPr="006E79F6">
            <w:rPr>
              <w:rStyle w:val="PlaceholderText"/>
            </w:rPr>
            <w:t>[Title]</w:t>
          </w:r>
        </w:p>
      </w:docPartBody>
    </w:docPart>
    <w:docPart>
      <w:docPartPr>
        <w:name w:val="99EA34B8B8194BF7AAA36F5C25D6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6494-BE8B-45F3-8473-7C1DCE7173B1}"/>
      </w:docPartPr>
      <w:docPartBody>
        <w:p w:rsidR="007141BA" w:rsidRDefault="0032491E">
          <w:pPr>
            <w:pStyle w:val="99EA34B8B8194BF7AAA36F5C25D6211E"/>
          </w:pPr>
          <w:r w:rsidRPr="006E79F6">
            <w:rPr>
              <w:rStyle w:val="PlaceholderText"/>
            </w:rPr>
            <w:t>[Subject]</w:t>
          </w:r>
        </w:p>
      </w:docPartBody>
    </w:docPart>
    <w:docPart>
      <w:docPartPr>
        <w:name w:val="EB799D6DC41F491DA373DD2D24A3C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14ED-A862-4BA8-BA31-CDCCB72D492D}"/>
      </w:docPartPr>
      <w:docPartBody>
        <w:p w:rsidR="001C76E0" w:rsidRDefault="00A50D24" w:rsidP="00A50D24">
          <w:pPr>
            <w:pStyle w:val="EB799D6DC41F491DA373DD2D24A3C91A"/>
          </w:pPr>
          <w:r w:rsidRPr="006E79F6">
            <w:rPr>
              <w:rStyle w:val="PlaceholderText"/>
            </w:rPr>
            <w:t>[Category]</w:t>
          </w:r>
        </w:p>
      </w:docPartBody>
    </w:docPart>
    <w:docPart>
      <w:docPartPr>
        <w:name w:val="5E410AF2BFE64D25A74CF612842F2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6A93-7DC4-46C9-9DDD-32D241352968}"/>
      </w:docPartPr>
      <w:docPartBody>
        <w:p w:rsidR="001C76E0" w:rsidRDefault="00A50D24" w:rsidP="00A50D24">
          <w:pPr>
            <w:pStyle w:val="5E410AF2BFE64D25A74CF612842F283F"/>
          </w:pPr>
          <w:r w:rsidRPr="006E79F6">
            <w:rPr>
              <w:rStyle w:val="PlaceholderText"/>
            </w:rPr>
            <w:t>[Keywords]</w:t>
          </w:r>
        </w:p>
      </w:docPartBody>
    </w:docPart>
    <w:docPart>
      <w:docPartPr>
        <w:name w:val="026B164E2F944B58BE5300F4E046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98805-6E26-4B65-8F12-D02498B16578}"/>
      </w:docPartPr>
      <w:docPartBody>
        <w:p w:rsidR="001C76E0" w:rsidRDefault="00A50D24" w:rsidP="00A50D24">
          <w:pPr>
            <w:pStyle w:val="026B164E2F944B58BE5300F4E046F443"/>
          </w:pPr>
          <w:r w:rsidRPr="009B1EB2">
            <w:rPr>
              <w:rStyle w:val="PlaceholderText"/>
            </w:rPr>
            <w:t>[Status]</w:t>
          </w:r>
        </w:p>
      </w:docPartBody>
    </w:docPart>
    <w:docPart>
      <w:docPartPr>
        <w:name w:val="99D944D9B7874049B9BAFFE874A1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6B8A8-660D-4AE2-9F2F-FD91A3C6A35D}"/>
      </w:docPartPr>
      <w:docPartBody>
        <w:p w:rsidR="001C76E0" w:rsidRDefault="00A50D24" w:rsidP="00A50D24">
          <w:pPr>
            <w:pStyle w:val="99D944D9B7874049B9BAFFE874A1C2E0"/>
          </w:pPr>
          <w:r w:rsidRPr="00DE0283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91E"/>
    <w:rsid w:val="000273D3"/>
    <w:rsid w:val="00044540"/>
    <w:rsid w:val="00057ECF"/>
    <w:rsid w:val="000A587B"/>
    <w:rsid w:val="000B4407"/>
    <w:rsid w:val="000C3AA5"/>
    <w:rsid w:val="000F0F58"/>
    <w:rsid w:val="001211F3"/>
    <w:rsid w:val="00123966"/>
    <w:rsid w:val="00182CBD"/>
    <w:rsid w:val="001B69DA"/>
    <w:rsid w:val="001C76E0"/>
    <w:rsid w:val="002877F4"/>
    <w:rsid w:val="00287844"/>
    <w:rsid w:val="002C39A9"/>
    <w:rsid w:val="002E5055"/>
    <w:rsid w:val="002F7085"/>
    <w:rsid w:val="00300A7F"/>
    <w:rsid w:val="00314FB9"/>
    <w:rsid w:val="003212F0"/>
    <w:rsid w:val="0032491E"/>
    <w:rsid w:val="0034081C"/>
    <w:rsid w:val="00372EF6"/>
    <w:rsid w:val="003D3BEC"/>
    <w:rsid w:val="003E4AEA"/>
    <w:rsid w:val="00416A80"/>
    <w:rsid w:val="00453845"/>
    <w:rsid w:val="00463EB2"/>
    <w:rsid w:val="00470B4F"/>
    <w:rsid w:val="00485969"/>
    <w:rsid w:val="00486328"/>
    <w:rsid w:val="004A51E3"/>
    <w:rsid w:val="004C0AE9"/>
    <w:rsid w:val="00500343"/>
    <w:rsid w:val="00503686"/>
    <w:rsid w:val="00574DD3"/>
    <w:rsid w:val="00586052"/>
    <w:rsid w:val="005C5FC8"/>
    <w:rsid w:val="005E389A"/>
    <w:rsid w:val="00643FE4"/>
    <w:rsid w:val="00676229"/>
    <w:rsid w:val="00686224"/>
    <w:rsid w:val="006E0104"/>
    <w:rsid w:val="006F0E20"/>
    <w:rsid w:val="007043E9"/>
    <w:rsid w:val="00706BF7"/>
    <w:rsid w:val="00711EBC"/>
    <w:rsid w:val="007141BA"/>
    <w:rsid w:val="00720EC9"/>
    <w:rsid w:val="0074205C"/>
    <w:rsid w:val="00745A64"/>
    <w:rsid w:val="007A4D8B"/>
    <w:rsid w:val="007A6AEC"/>
    <w:rsid w:val="00817482"/>
    <w:rsid w:val="00823985"/>
    <w:rsid w:val="00824FCB"/>
    <w:rsid w:val="008251AA"/>
    <w:rsid w:val="008879B5"/>
    <w:rsid w:val="00890EBB"/>
    <w:rsid w:val="008B0428"/>
    <w:rsid w:val="008B4555"/>
    <w:rsid w:val="008C2A02"/>
    <w:rsid w:val="008E7527"/>
    <w:rsid w:val="00901F16"/>
    <w:rsid w:val="009128D0"/>
    <w:rsid w:val="009475AB"/>
    <w:rsid w:val="00987667"/>
    <w:rsid w:val="009B260B"/>
    <w:rsid w:val="009B285B"/>
    <w:rsid w:val="00A12B85"/>
    <w:rsid w:val="00A27304"/>
    <w:rsid w:val="00A50D24"/>
    <w:rsid w:val="00AA7EFF"/>
    <w:rsid w:val="00AD1BD9"/>
    <w:rsid w:val="00AF4D9A"/>
    <w:rsid w:val="00B17C30"/>
    <w:rsid w:val="00B17D01"/>
    <w:rsid w:val="00B71020"/>
    <w:rsid w:val="00B7396C"/>
    <w:rsid w:val="00B8646B"/>
    <w:rsid w:val="00BC237F"/>
    <w:rsid w:val="00BD0DFD"/>
    <w:rsid w:val="00BF59B6"/>
    <w:rsid w:val="00BF6F57"/>
    <w:rsid w:val="00C30D37"/>
    <w:rsid w:val="00C86A7F"/>
    <w:rsid w:val="00C9365E"/>
    <w:rsid w:val="00CD55F2"/>
    <w:rsid w:val="00CE57A5"/>
    <w:rsid w:val="00D02097"/>
    <w:rsid w:val="00DA557F"/>
    <w:rsid w:val="00DC0D81"/>
    <w:rsid w:val="00DC38EA"/>
    <w:rsid w:val="00E2568C"/>
    <w:rsid w:val="00E64B48"/>
    <w:rsid w:val="00E85925"/>
    <w:rsid w:val="00F14C10"/>
    <w:rsid w:val="00F467F9"/>
    <w:rsid w:val="00F95EB1"/>
    <w:rsid w:val="00FC4360"/>
    <w:rsid w:val="00FD5833"/>
    <w:rsid w:val="00F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lb-LU" w:eastAsia="lb-L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540"/>
  </w:style>
  <w:style w:type="paragraph" w:customStyle="1" w:styleId="7B0135352A734B2EBE8407A8979FB4EC">
    <w:name w:val="7B0135352A734B2EBE8407A8979FB4EC"/>
  </w:style>
  <w:style w:type="paragraph" w:customStyle="1" w:styleId="99EA34B8B8194BF7AAA36F5C25D6211E">
    <w:name w:val="99EA34B8B8194BF7AAA36F5C25D6211E"/>
  </w:style>
  <w:style w:type="paragraph" w:customStyle="1" w:styleId="EB799D6DC41F491DA373DD2D24A3C91A">
    <w:name w:val="EB799D6DC41F491DA373DD2D24A3C91A"/>
    <w:rsid w:val="00A50D24"/>
    <w:pPr>
      <w:spacing w:after="160" w:line="259" w:lineRule="auto"/>
    </w:pPr>
    <w:rPr>
      <w:lang w:val="en-GB" w:eastAsia="en-GB"/>
    </w:rPr>
  </w:style>
  <w:style w:type="paragraph" w:customStyle="1" w:styleId="5E410AF2BFE64D25A74CF612842F283F">
    <w:name w:val="5E410AF2BFE64D25A74CF612842F283F"/>
    <w:rsid w:val="00A50D24"/>
    <w:pPr>
      <w:spacing w:after="160" w:line="259" w:lineRule="auto"/>
    </w:pPr>
    <w:rPr>
      <w:lang w:val="en-GB" w:eastAsia="en-GB"/>
    </w:rPr>
  </w:style>
  <w:style w:type="paragraph" w:customStyle="1" w:styleId="026B164E2F944B58BE5300F4E046F443">
    <w:name w:val="026B164E2F944B58BE5300F4E046F443"/>
    <w:rsid w:val="00A50D24"/>
    <w:pPr>
      <w:spacing w:after="160" w:line="259" w:lineRule="auto"/>
    </w:pPr>
    <w:rPr>
      <w:lang w:val="en-GB" w:eastAsia="en-GB"/>
    </w:rPr>
  </w:style>
  <w:style w:type="paragraph" w:customStyle="1" w:styleId="99D944D9B7874049B9BAFFE874A1C2E0">
    <w:name w:val="99D944D9B7874049B9BAFFE874A1C2E0"/>
    <w:rsid w:val="00A50D24"/>
    <w:pPr>
      <w:spacing w:after="160" w:line="259" w:lineRule="auto"/>
    </w:pPr>
    <w:rPr>
      <w:lang w:val="en-GB" w:eastAsia="en-GB"/>
    </w:rPr>
  </w:style>
  <w:style w:type="paragraph" w:customStyle="1" w:styleId="F242E037E7B949C69C0A595AF4530639">
    <w:name w:val="F242E037E7B949C69C0A595AF4530639"/>
    <w:rsid w:val="00486328"/>
    <w:pPr>
      <w:spacing w:after="160" w:line="259" w:lineRule="auto"/>
    </w:pPr>
    <w:rPr>
      <w:lang w:val="en-GB" w:eastAsia="en-GB"/>
    </w:rPr>
  </w:style>
  <w:style w:type="paragraph" w:customStyle="1" w:styleId="6176F6F0AD7E490BA6EBEB165F478793">
    <w:name w:val="6176F6F0AD7E490BA6EBEB165F478793"/>
    <w:rsid w:val="00486328"/>
    <w:pPr>
      <w:spacing w:after="160" w:line="259" w:lineRule="auto"/>
    </w:pPr>
    <w:rPr>
      <w:lang w:val="en-GB" w:eastAsia="en-GB"/>
    </w:rPr>
  </w:style>
  <w:style w:type="paragraph" w:customStyle="1" w:styleId="737A8D657A5E4456AC558A69D5A70D39">
    <w:name w:val="737A8D657A5E4456AC558A69D5A70D39"/>
    <w:rsid w:val="00486328"/>
    <w:pPr>
      <w:spacing w:after="160" w:line="259" w:lineRule="auto"/>
    </w:pPr>
    <w:rPr>
      <w:lang w:val="en-GB" w:eastAsia="en-GB"/>
    </w:rPr>
  </w:style>
  <w:style w:type="paragraph" w:customStyle="1" w:styleId="C167FDE424764E0EAA8C82EE5D34E0F9">
    <w:name w:val="C167FDE424764E0EAA8C82EE5D34E0F9"/>
    <w:rsid w:val="006F0E20"/>
    <w:pPr>
      <w:spacing w:after="160" w:line="259" w:lineRule="auto"/>
    </w:pPr>
    <w:rPr>
      <w:lang w:val="en-GB" w:eastAsia="en-GB"/>
    </w:rPr>
  </w:style>
  <w:style w:type="paragraph" w:customStyle="1" w:styleId="E4E6F013C1304C09BF71B60A24CF0400">
    <w:name w:val="E4E6F013C1304C09BF71B60A24CF0400"/>
    <w:rsid w:val="006F0E20"/>
    <w:pPr>
      <w:spacing w:after="160" w:line="259" w:lineRule="auto"/>
    </w:pPr>
    <w:rPr>
      <w:lang w:val="en-GB" w:eastAsia="en-GB"/>
    </w:rPr>
  </w:style>
  <w:style w:type="paragraph" w:customStyle="1" w:styleId="6430FD5F76504575805080EB09D8549B">
    <w:name w:val="6430FD5F76504575805080EB09D8549B"/>
    <w:rsid w:val="006F0E20"/>
    <w:pPr>
      <w:spacing w:after="160" w:line="259" w:lineRule="auto"/>
    </w:pPr>
    <w:rPr>
      <w:lang w:val="en-GB" w:eastAsia="en-GB"/>
    </w:rPr>
  </w:style>
  <w:style w:type="paragraph" w:customStyle="1" w:styleId="7BD4A9FFBFFD402DB72739EB759CB6F4">
    <w:name w:val="7BD4A9FFBFFD402DB72739EB759CB6F4"/>
    <w:rsid w:val="00486328"/>
    <w:pPr>
      <w:spacing w:after="160" w:line="259" w:lineRule="auto"/>
    </w:pPr>
    <w:rPr>
      <w:lang w:val="en-GB" w:eastAsia="en-GB"/>
    </w:rPr>
  </w:style>
  <w:style w:type="paragraph" w:customStyle="1" w:styleId="EE9371C3362244218972A12B1B35D6E4">
    <w:name w:val="EE9371C3362244218972A12B1B35D6E4"/>
    <w:rsid w:val="00044540"/>
    <w:pPr>
      <w:spacing w:after="160" w:line="259" w:lineRule="auto"/>
    </w:pPr>
    <w:rPr>
      <w:kern w:val="2"/>
      <w:lang w:val="en-GB" w:eastAsia="en-GB"/>
      <w14:ligatures w14:val="standardContextual"/>
    </w:rPr>
  </w:style>
  <w:style w:type="paragraph" w:customStyle="1" w:styleId="7242C2C28DCE471E965C7D3827F1B67E">
    <w:name w:val="7242C2C28DCE471E965C7D3827F1B67E"/>
    <w:rsid w:val="00044540"/>
    <w:pPr>
      <w:spacing w:after="160" w:line="259" w:lineRule="auto"/>
    </w:pPr>
    <w:rPr>
      <w:kern w:val="2"/>
      <w:lang w:val="en-GB" w:eastAsia="en-GB"/>
      <w14:ligatures w14:val="standardContextual"/>
    </w:rPr>
  </w:style>
  <w:style w:type="paragraph" w:customStyle="1" w:styleId="13D4A374CB354DD1B0688E2A646B32F6">
    <w:name w:val="13D4A374CB354DD1B0688E2A646B32F6"/>
    <w:rsid w:val="00044540"/>
    <w:pPr>
      <w:spacing w:after="160" w:line="259" w:lineRule="auto"/>
    </w:pPr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de_x0020_Document xmlns="61e8429a-cf10-4ce7-8bd7-f65e5d2ece57">POL</Type_x0020_de_x0020_Document>
    <Nom_x0020_du_x0020_r_x00e9_pertoire xmlns="61e8429a-cf10-4ce7-8bd7-f65e5d2ece57">DRAFT</Nom_x0020_du_x0020_r_x00e9_pertoir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83FFEAFB1A04E9517E0B98C2EDA73" ma:contentTypeVersion="2" ma:contentTypeDescription="Crée un document." ma:contentTypeScope="" ma:versionID="4cad09d4c6999a9d05b9edb7658e19cd">
  <xsd:schema xmlns:xsd="http://www.w3.org/2001/XMLSchema" xmlns:xs="http://www.w3.org/2001/XMLSchema" xmlns:p="http://schemas.microsoft.com/office/2006/metadata/properties" xmlns:ns2="61e8429a-cf10-4ce7-8bd7-f65e5d2ece57" targetNamespace="http://schemas.microsoft.com/office/2006/metadata/properties" ma:root="true" ma:fieldsID="afc5270b2ce51fccf79b223d5799b38c" ns2:_="">
    <xsd:import namespace="61e8429a-cf10-4ce7-8bd7-f65e5d2ece57"/>
    <xsd:element name="properties">
      <xsd:complexType>
        <xsd:sequence>
          <xsd:element name="documentManagement">
            <xsd:complexType>
              <xsd:all>
                <xsd:element ref="ns2:Type_x0020_de_x0020_Document" minOccurs="0"/>
                <xsd:element ref="ns2:Nom_x0020_du_x0020_r_x00e9_pertoi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8429a-cf10-4ce7-8bd7-f65e5d2ece57" elementFormDefault="qualified">
    <xsd:import namespace="http://schemas.microsoft.com/office/2006/documentManagement/types"/>
    <xsd:import namespace="http://schemas.microsoft.com/office/infopath/2007/PartnerControls"/>
    <xsd:element name="Type_x0020_de_x0020_Document" ma:index="8" nillable="true" ma:displayName="Type de Document" ma:default="POL" ma:format="Dropdown" ma:internalName="Type_x0020_de_x0020_Document">
      <xsd:simpleType>
        <xsd:restriction base="dms:Choice">
          <xsd:enumeration value="POL"/>
          <xsd:enumeration value="PRO"/>
          <xsd:enumeration value="STA"/>
          <xsd:enumeration value="REC"/>
        </xsd:restriction>
      </xsd:simpleType>
    </xsd:element>
    <xsd:element name="Nom_x0020_du_x0020_r_x00e9_pertoire" ma:index="9" nillable="true" ma:displayName="Nom du répertoire" ma:default="DRAFT" ma:format="Dropdown" ma:internalName="Nom_x0020_du_x0020_r_x00e9_pertoire">
      <xsd:simpleType>
        <xsd:restriction base="dms:Choice">
          <xsd:enumeration value="REF"/>
          <xsd:enumeration value="DRAFT"/>
          <xsd:enumeration value="HIST"/>
          <xsd:enumeration value="OL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35464-9B55-4F81-A99A-3633100650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FF5CE7-1A55-4E02-9DFA-5D0370ADEDA7}">
  <ds:schemaRefs>
    <ds:schemaRef ds:uri="http://schemas.microsoft.com/office/2006/metadata/properties"/>
    <ds:schemaRef ds:uri="http://schemas.microsoft.com/office/infopath/2007/PartnerControls"/>
    <ds:schemaRef ds:uri="61e8429a-cf10-4ce7-8bd7-f65e5d2ece57"/>
  </ds:schemaRefs>
</ds:datastoreItem>
</file>

<file path=customXml/itemProps3.xml><?xml version="1.0" encoding="utf-8"?>
<ds:datastoreItem xmlns:ds="http://schemas.openxmlformats.org/officeDocument/2006/customXml" ds:itemID="{8270F14F-CBC5-4EFD-8A27-E69CF309AD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8F7FEE-BFE4-4E65-8B25-5FDFACC3D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8429a-cf10-4ce7-8bd7-f65e5d2ec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31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(ISMS)</vt:lpstr>
      <vt:lpstr>Système de Gestion de la Sécurité de l’Information (SGSI)</vt:lpstr>
    </vt:vector>
  </TitlesOfParts>
  <Company>CTIE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(ISMS)</dc:title>
  <dc:subject>Quality control of ISMS documents 
(ITR-QualityCheck)</dc:subject>
  <dc:creator>itrust</dc:creator>
  <cp:keywords>1.2</cp:keywords>
  <dc:description>Internal</dc:description>
  <cp:revision>9</cp:revision>
  <cp:lastPrinted>2025-04-11T09:31:00Z</cp:lastPrinted>
  <dcterms:created xsi:type="dcterms:W3CDTF">2023-12-22T13:53:00Z</dcterms:created>
  <dcterms:modified xsi:type="dcterms:W3CDTF">2025-04-11T09:32:00Z</dcterms:modified>
  <cp:category>Standard</cp:category>
  <cp:contentStatus>Final</cp:contentStatus>
</cp:coreProperties>
</file>