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62FAC" w:rsidRPr="00B5222E" w14:paraId="139E6B7C" w14:textId="77777777">
        <w:trPr>
          <w:trHeight w:hRule="exact" w:val="2324"/>
        </w:trPr>
        <w:tc>
          <w:tcPr>
            <w:tcW w:w="9748" w:type="dxa"/>
            <w:vAlign w:val="center"/>
          </w:tcPr>
          <w:p w14:paraId="3691D4D3" w14:textId="77777777" w:rsidR="00E62FAC" w:rsidRPr="00B5222E" w:rsidRDefault="00723A6D" w:rsidP="00D97FF2">
            <w:pPr>
              <w:pStyle w:val="BodyOfText"/>
              <w:rPr>
                <w:lang w:val="en-GB"/>
              </w:rPr>
            </w:pPr>
            <w:bookmarkStart w:id="0" w:name="_Hlk485117501"/>
            <w:bookmarkEnd w:id="0"/>
            <w:r w:rsidRPr="00B5222E">
              <w:rPr>
                <w:noProof/>
                <w:lang w:val="en-GB" w:eastAsia="en-GB"/>
              </w:rPr>
              <w:drawing>
                <wp:inline distT="0" distB="0" distL="0" distR="0" wp14:anchorId="69638A01" wp14:editId="2AB24A5E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FAC" w:rsidRPr="00B5222E" w14:paraId="4EBF6C9F" w14:textId="77777777">
        <w:trPr>
          <w:trHeight w:hRule="exact" w:val="2126"/>
        </w:trPr>
        <w:tc>
          <w:tcPr>
            <w:tcW w:w="9748" w:type="dxa"/>
            <w:vAlign w:val="center"/>
          </w:tcPr>
          <w:p w14:paraId="3F8E3CCD" w14:textId="77777777" w:rsidR="00E62FAC" w:rsidRPr="00B5222E" w:rsidRDefault="00E62FAC" w:rsidP="00EB68E8">
            <w:pPr>
              <w:pStyle w:val="DocType"/>
              <w:rPr>
                <w:lang w:val="en-GB"/>
              </w:rPr>
            </w:pPr>
          </w:p>
        </w:tc>
      </w:tr>
      <w:tr w:rsidR="00E62FAC" w:rsidRPr="00B5222E" w14:paraId="26EFAACE" w14:textId="77777777" w:rsidTr="00301B57">
        <w:trPr>
          <w:trHeight w:hRule="exact" w:val="2637"/>
        </w:trPr>
        <w:tc>
          <w:tcPr>
            <w:tcW w:w="9748" w:type="dxa"/>
            <w:vAlign w:val="center"/>
          </w:tcPr>
          <w:p w14:paraId="20B6FC09" w14:textId="0915E4A5" w:rsidR="00E62FAC" w:rsidRPr="00B5222E" w:rsidRDefault="00000000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52C01F91BC9544B1885F598C2B954D0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Information Security Management System </w:t>
                </w:r>
                <w:r w:rsidR="00142FD1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E62FAC" w:rsidRPr="00B5222E" w14:paraId="4D832D7D" w14:textId="77777777" w:rsidTr="00087551">
        <w:trPr>
          <w:trHeight w:val="2268"/>
        </w:trPr>
        <w:tc>
          <w:tcPr>
            <w:tcW w:w="9748" w:type="dxa"/>
          </w:tcPr>
          <w:p w14:paraId="537869E4" w14:textId="4AA44AB6" w:rsidR="00E62FAC" w:rsidRPr="00B5222E" w:rsidRDefault="00000000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68B2922E053048BBB8050C299FD764F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Document management </w:t>
                </w:r>
                <w:r w:rsidR="00142FD1">
                  <w:rPr>
                    <w:lang w:val="en-GB"/>
                  </w:rPr>
                  <w:br/>
                  <w:t>(ITR-</w:t>
                </w:r>
                <w:proofErr w:type="spellStart"/>
                <w:r w:rsidR="00142FD1">
                  <w:rPr>
                    <w:lang w:val="en-GB"/>
                  </w:rPr>
                  <w:t>DocMgt</w:t>
                </w:r>
                <w:proofErr w:type="spellEnd"/>
                <w:r w:rsidR="00142FD1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3C74F033" w14:textId="77777777" w:rsidR="00E62FAC" w:rsidRPr="00B5222E" w:rsidRDefault="00723A6D" w:rsidP="00087551">
      <w:pPr>
        <w:pStyle w:val="HDocProp"/>
        <w:rPr>
          <w:lang w:val="en-GB"/>
        </w:rPr>
      </w:pPr>
      <w:r w:rsidRPr="00B5222E">
        <w:rPr>
          <w:lang w:val="en-GB"/>
        </w:rPr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5"/>
        <w:gridCol w:w="7179"/>
      </w:tblGrid>
      <w:tr w:rsidR="00E62FAC" w:rsidRPr="00B5222E" w14:paraId="13180833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2F9B8F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Type</w:t>
            </w:r>
          </w:p>
        </w:tc>
        <w:tc>
          <w:tcPr>
            <w:tcW w:w="7372" w:type="dxa"/>
          </w:tcPr>
          <w:p w14:paraId="566F9E48" w14:textId="5CD26559" w:rsidR="00E62FAC" w:rsidRPr="00B5222E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ype of document"/>
                <w:tag w:val=""/>
                <w:id w:val="1971319447"/>
                <w:placeholder>
                  <w:docPart w:val="B37BDCA5610A47BDB338AAFE7DE38AA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142FD1">
                  <w:rPr>
                    <w:lang w:val="en-GB"/>
                  </w:rPr>
                  <w:t>Procedure</w:t>
                </w:r>
                <w:r w:rsidR="002C5D23">
                  <w:rPr>
                    <w:lang w:val="en-GB"/>
                  </w:rPr>
                  <w:t xml:space="preserve"> (PRO)</w:t>
                </w:r>
              </w:sdtContent>
            </w:sdt>
          </w:p>
        </w:tc>
      </w:tr>
      <w:tr w:rsidR="00E62FAC" w:rsidRPr="00B5222E" w14:paraId="5F7A20B6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BFF506A" w14:textId="7F7ECE40" w:rsidR="00E62FAC" w:rsidRPr="00B5222E" w:rsidRDefault="00107FFA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Reference</w:t>
            </w:r>
          </w:p>
        </w:tc>
        <w:tc>
          <w:tcPr>
            <w:tcW w:w="7372" w:type="dxa"/>
          </w:tcPr>
          <w:p w14:paraId="2CBCBBB7" w14:textId="5544B71D" w:rsidR="00E62FAC" w:rsidRPr="00B5222E" w:rsidRDefault="00633774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723A6D" w:rsidRPr="00B5222E">
              <w:rPr>
                <w:lang w:val="en-GB"/>
              </w:rPr>
              <w:t>17</w:t>
            </w:r>
            <w:r>
              <w:rPr>
                <w:lang w:val="en-GB"/>
              </w:rPr>
              <w:t>5</w:t>
            </w:r>
          </w:p>
        </w:tc>
      </w:tr>
      <w:tr w:rsidR="00E62FAC" w:rsidRPr="00B5222E" w14:paraId="6CD42E97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45E006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Version</w:t>
            </w:r>
          </w:p>
        </w:tc>
        <w:tc>
          <w:tcPr>
            <w:tcW w:w="7372" w:type="dxa"/>
          </w:tcPr>
          <w:p w14:paraId="72B03452" w14:textId="3D43065E" w:rsidR="00E62FAC" w:rsidRPr="00B5222E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Version"/>
                <w:tag w:val=""/>
                <w:id w:val="2063516404"/>
                <w:placeholder>
                  <w:docPart w:val="CC033A0D7C1F46959A344CAA08FB9BC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890D8C">
                  <w:rPr>
                    <w:lang w:val="en-GB"/>
                  </w:rPr>
                  <w:t>4.3</w:t>
                </w:r>
              </w:sdtContent>
            </w:sdt>
          </w:p>
        </w:tc>
      </w:tr>
      <w:tr w:rsidR="00E62FAC" w:rsidRPr="00B5222E" w14:paraId="13465CF3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0C39FD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State"/>
            <w:tag w:val="État"/>
            <w:id w:val="-566890232"/>
            <w:placeholder>
              <w:docPart w:val="22DECDEED99D4D2EA7DDF9C75CB462B2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27195E60" w14:textId="0850BCB0" w:rsidR="00E62FAC" w:rsidRPr="008F5FA7" w:rsidRDefault="00142FD1" w:rsidP="00154BE0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8F5FA7">
                  <w:rPr>
                    <w:lang w:val="en-GB"/>
                  </w:rPr>
                  <w:t>Final</w:t>
                </w:r>
              </w:p>
            </w:tc>
          </w:sdtContent>
        </w:sdt>
      </w:tr>
      <w:tr w:rsidR="00E62FAC" w:rsidRPr="00B5222E" w14:paraId="268D0190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68821D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Owner</w:t>
            </w:r>
          </w:p>
        </w:tc>
        <w:tc>
          <w:tcPr>
            <w:tcW w:w="7372" w:type="dxa"/>
          </w:tcPr>
          <w:p w14:paraId="7D544FF9" w14:textId="77777777" w:rsidR="00E62FAC" w:rsidRPr="00B5222E" w:rsidRDefault="00723A6D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lang w:val="en-GB"/>
              </w:rPr>
            </w:pPr>
            <w:r w:rsidRPr="00B5222E">
              <w:rPr>
                <w:rFonts w:ascii="Corbel" w:hAnsi="Corbel"/>
                <w:lang w:val="en-GB"/>
              </w:rPr>
              <w:t>C. Harpes</w:t>
            </w:r>
          </w:p>
        </w:tc>
      </w:tr>
      <w:tr w:rsidR="00E62FAC" w:rsidRPr="00B5222E" w14:paraId="4402FA1D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81BFC4" w14:textId="0BFBFBAD" w:rsidR="00E62FAC" w:rsidRPr="00B5222E" w:rsidRDefault="00107FFA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A</w:t>
            </w:r>
            <w:r w:rsidR="004A1DC4" w:rsidRPr="00B5222E">
              <w:rPr>
                <w:lang w:val="en-GB"/>
              </w:rPr>
              <w:t>pplication</w:t>
            </w:r>
            <w:r w:rsidRPr="00B5222E">
              <w:rPr>
                <w:lang w:val="en-GB"/>
              </w:rPr>
              <w:t xml:space="preserve"> date</w:t>
            </w:r>
          </w:p>
        </w:tc>
        <w:tc>
          <w:tcPr>
            <w:tcW w:w="7372" w:type="dxa"/>
          </w:tcPr>
          <w:p w14:paraId="2EA67C80" w14:textId="3BA3BBF9" w:rsidR="00E62FAC" w:rsidRPr="008F5FA7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Approval date"/>
                <w:tag w:val="Approval date"/>
                <w:id w:val="-1232544643"/>
                <w:placeholder>
                  <w:docPart w:val="7169D3E77136429884C6E53CD2AE4B26"/>
                </w:placeholder>
                <w:date w:fullDate="2024-03-01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510E13">
                  <w:rPr>
                    <w:lang w:val="fr-LU"/>
                  </w:rPr>
                  <w:t>01/03/2024</w:t>
                </w:r>
              </w:sdtContent>
            </w:sdt>
          </w:p>
        </w:tc>
      </w:tr>
      <w:tr w:rsidR="00E62FAC" w:rsidRPr="00B5222E" w14:paraId="677FF254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420C8B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Classification</w:t>
            </w:r>
          </w:p>
        </w:tc>
        <w:sdt>
          <w:sdtPr>
            <w:rPr>
              <w:lang w:val="en-GB"/>
            </w:rPr>
            <w:alias w:val="Classification"/>
            <w:tag w:val=""/>
            <w:id w:val="1348145226"/>
            <w:placeholder>
              <w:docPart w:val="A81F4CC978A4435B8C2C57F1BA2B240F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1DE7FA74" w14:textId="039C6DFD" w:rsidR="00E62FAC" w:rsidRPr="00B5222E" w:rsidRDefault="00890D8C" w:rsidP="00154BE0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Internal (IN)</w:t>
                </w:r>
              </w:p>
            </w:tc>
          </w:sdtContent>
        </w:sdt>
      </w:tr>
    </w:tbl>
    <w:p w14:paraId="123E8081" w14:textId="6A66FC63" w:rsidR="00087551" w:rsidRPr="00B5222E" w:rsidRDefault="00087551" w:rsidP="00087551">
      <w:pPr>
        <w:pStyle w:val="BodyOfText"/>
        <w:rPr>
          <w:lang w:val="en-GB"/>
        </w:rPr>
      </w:pPr>
    </w:p>
    <w:p w14:paraId="10E47D18" w14:textId="35625345" w:rsidR="005C294A" w:rsidRPr="00B5222E" w:rsidRDefault="00087551" w:rsidP="005C294A">
      <w:pPr>
        <w:pStyle w:val="BodyOfText"/>
        <w:rPr>
          <w:lang w:val="en-GB"/>
        </w:rPr>
      </w:pPr>
      <w:r w:rsidRPr="00B5222E">
        <w:rPr>
          <w:lang w:val="en-GB"/>
        </w:rPr>
        <w:br w:type="page"/>
      </w:r>
    </w:p>
    <w:sectPr w:rsidR="005C294A" w:rsidRPr="00B5222E" w:rsidSect="0024145B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3" w:footer="283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E7E69" w14:textId="77777777" w:rsidR="006F0B92" w:rsidRDefault="006F0B92">
      <w:pPr>
        <w:spacing w:after="0"/>
      </w:pPr>
      <w:r>
        <w:separator/>
      </w:r>
    </w:p>
  </w:endnote>
  <w:endnote w:type="continuationSeparator" w:id="0">
    <w:p w14:paraId="59BBE880" w14:textId="77777777" w:rsidR="006F0B92" w:rsidRDefault="006F0B92">
      <w:pPr>
        <w:spacing w:after="0"/>
      </w:pPr>
      <w:r>
        <w:continuationSeparator/>
      </w:r>
    </w:p>
  </w:endnote>
  <w:endnote w:type="continuationNotice" w:id="1">
    <w:p w14:paraId="01D43C35" w14:textId="77777777" w:rsidR="006F0B92" w:rsidRDefault="006F0B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65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5176"/>
    </w:tblGrid>
    <w:tr w:rsidR="004611EE" w14:paraId="7D16654A" w14:textId="77777777" w:rsidTr="00271BA9">
      <w:trPr>
        <w:trHeight w:val="420"/>
      </w:trPr>
      <w:tc>
        <w:tcPr>
          <w:tcW w:w="2296" w:type="pct"/>
          <w:tcBorders>
            <w:top w:val="single" w:sz="4" w:space="0" w:color="auto"/>
          </w:tcBorders>
        </w:tcPr>
        <w:p w14:paraId="1B714465" w14:textId="1A40C920" w:rsidR="004611EE" w:rsidRPr="001C3AB0" w:rsidRDefault="004611EE">
          <w:pPr>
            <w:ind w:left="426" w:hanging="426"/>
            <w:rPr>
              <w:sz w:val="16"/>
              <w:lang w:val="de-DE"/>
            </w:rPr>
          </w:pPr>
          <w:r w:rsidRPr="001C3AB0">
            <w:rPr>
              <w:sz w:val="16"/>
              <w:lang w:val="de-DE"/>
            </w:rPr>
            <w:t xml:space="preserve">Ref. </w:t>
          </w:r>
          <w:r w:rsidR="00246E37">
            <w:rPr>
              <w:sz w:val="16"/>
            </w:rPr>
            <w:fldChar w:fldCharType="begin"/>
          </w:r>
          <w:r w:rsidR="00246E37" w:rsidRPr="001C3AB0">
            <w:rPr>
              <w:sz w:val="16"/>
              <w:lang w:val="de-DE"/>
            </w:rPr>
            <w:instrText xml:space="preserve"> FILENAME   \* MERGEFORMAT </w:instrText>
          </w:r>
          <w:r w:rsidR="00246E37">
            <w:rPr>
              <w:sz w:val="16"/>
            </w:rPr>
            <w:fldChar w:fldCharType="separate"/>
          </w:r>
          <w:r w:rsidR="00421ADC">
            <w:rPr>
              <w:noProof/>
              <w:sz w:val="16"/>
              <w:lang w:val="de-DE"/>
            </w:rPr>
            <w:t>175_PRO_ITR-DocMgt_v4.3.docx</w:t>
          </w:r>
          <w:r w:rsidR="00246E37">
            <w:rPr>
              <w:sz w:val="16"/>
            </w:rPr>
            <w:fldChar w:fldCharType="end"/>
          </w:r>
        </w:p>
      </w:tc>
      <w:tc>
        <w:tcPr>
          <w:tcW w:w="2704" w:type="pct"/>
        </w:tcPr>
        <w:sdt>
          <w:sdtPr>
            <w:rPr>
              <w:sz w:val="16"/>
            </w:rPr>
            <w:id w:val="-1663926407"/>
            <w:docPartObj>
              <w:docPartGallery w:val="Page Numbers (Top of Page)"/>
              <w:docPartUnique/>
            </w:docPartObj>
          </w:sdtPr>
          <w:sdtContent>
            <w:p w14:paraId="63598A2A" w14:textId="0034B12D" w:rsidR="004611EE" w:rsidRDefault="004611EE">
              <w:pPr>
                <w:jc w:val="right"/>
                <w:rPr>
                  <w:sz w:val="16"/>
                </w:rPr>
              </w:pPr>
              <w:r>
                <w:rPr>
                  <w:sz w:val="16"/>
                </w:rPr>
                <w:t xml:space="preserve">Page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PAGE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30</w:t>
              </w:r>
              <w:r>
                <w:rPr>
                  <w:sz w:val="16"/>
                </w:rPr>
                <w:fldChar w:fldCharType="end"/>
              </w:r>
              <w:r>
                <w:rPr>
                  <w:sz w:val="16"/>
                </w:rPr>
                <w:t xml:space="preserve"> of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NUMPAGES 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31</w:t>
              </w:r>
              <w:r>
                <w:rPr>
                  <w:sz w:val="16"/>
                </w:rPr>
                <w:fldChar w:fldCharType="end"/>
              </w:r>
            </w:p>
          </w:sdtContent>
        </w:sdt>
      </w:tc>
    </w:tr>
  </w:tbl>
  <w:p w14:paraId="5F38C7A2" w14:textId="77777777" w:rsidR="004611EE" w:rsidRDefault="0046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4611EE" w:rsidRPr="00303FD7" w14:paraId="5B38DCB4" w14:textId="77777777" w:rsidTr="0032722E">
      <w:tc>
        <w:tcPr>
          <w:tcW w:w="9464" w:type="dxa"/>
        </w:tcPr>
        <w:p w14:paraId="25E848AD" w14:textId="2950A12F" w:rsidR="004611EE" w:rsidRPr="00303FD7" w:rsidRDefault="004611EE" w:rsidP="0032722E">
          <w:pPr>
            <w:pStyle w:val="HeaderfooterTab"/>
            <w:jc w:val="center"/>
            <w:rPr>
              <w:lang w:val="en-GB"/>
            </w:rPr>
          </w:pPr>
          <w:r w:rsidRPr="00303FD7">
            <w:rPr>
              <w:lang w:val="en-GB"/>
            </w:rPr>
            <w:t xml:space="preserve">The currently applicable version of this document is on </w:t>
          </w:r>
          <w:r w:rsidRPr="00543C9A">
            <w:rPr>
              <w:lang w:val="en-GB"/>
            </w:rPr>
            <w:t>N:\_INternal\ISMS</w:t>
          </w:r>
        </w:p>
      </w:tc>
    </w:tr>
  </w:tbl>
  <w:p w14:paraId="2F77C6A6" w14:textId="77777777" w:rsidR="004611EE" w:rsidRPr="00303FD7" w:rsidRDefault="004611EE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7A5A0" w14:textId="77777777" w:rsidR="006F0B92" w:rsidRDefault="006F0B92">
      <w:pPr>
        <w:spacing w:after="0"/>
      </w:pPr>
      <w:r>
        <w:separator/>
      </w:r>
    </w:p>
  </w:footnote>
  <w:footnote w:type="continuationSeparator" w:id="0">
    <w:p w14:paraId="43BFFEF1" w14:textId="77777777" w:rsidR="006F0B92" w:rsidRDefault="006F0B92">
      <w:pPr>
        <w:spacing w:after="0"/>
      </w:pPr>
      <w:r>
        <w:continuationSeparator/>
      </w:r>
    </w:p>
  </w:footnote>
  <w:footnote w:type="continuationNotice" w:id="1">
    <w:p w14:paraId="357A587B" w14:textId="77777777" w:rsidR="006F0B92" w:rsidRDefault="006F0B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7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59"/>
      <w:gridCol w:w="1553"/>
      <w:gridCol w:w="2666"/>
      <w:gridCol w:w="3254"/>
    </w:tblGrid>
    <w:tr w:rsidR="004611EE" w14:paraId="37C60896" w14:textId="77777777" w:rsidTr="00763C88">
      <w:trPr>
        <w:trHeight w:val="20"/>
        <w:jc w:val="center"/>
      </w:trPr>
      <w:tc>
        <w:tcPr>
          <w:tcW w:w="1121" w:type="pct"/>
          <w:vMerge w:val="restart"/>
          <w:vAlign w:val="center"/>
        </w:tcPr>
        <w:p w14:paraId="5DB3E83D" w14:textId="77777777" w:rsidR="004611EE" w:rsidRDefault="004611EE">
          <w:pPr>
            <w:pStyle w:val="Headerfootertext"/>
          </w:pPr>
          <w:r>
            <w:rPr>
              <w:noProof/>
              <w:lang w:val="en-GB" w:eastAsia="en-GB"/>
            </w:rPr>
            <w:drawing>
              <wp:inline distT="0" distB="0" distL="0" distR="0" wp14:anchorId="790E13D3" wp14:editId="719441DC">
                <wp:extent cx="845820" cy="48424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rust_logo_larg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043" cy="488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6" w:type="pct"/>
        </w:tcPr>
        <w:p w14:paraId="59E145A0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84" w:type="pct"/>
        </w:tcPr>
        <w:p w14:paraId="3238E052" w14:textId="77777777" w:rsidR="004611EE" w:rsidRDefault="004611EE">
          <w:pPr>
            <w:pStyle w:val="Headerfootertitle"/>
          </w:pPr>
          <w:r>
            <w:t>Type</w:t>
          </w:r>
        </w:p>
      </w:tc>
      <w:tc>
        <w:tcPr>
          <w:tcW w:w="1689" w:type="pct"/>
        </w:tcPr>
        <w:p w14:paraId="4B02716C" w14:textId="6ADA5FBA" w:rsidR="004611EE" w:rsidRDefault="00000000">
          <w:pPr>
            <w:pStyle w:val="Headerfootertext"/>
            <w:rPr>
              <w:bCs/>
            </w:rPr>
          </w:pPr>
          <w:sdt>
            <w:sdtPr>
              <w:alias w:val="Category"/>
              <w:tag w:val=""/>
              <w:id w:val="34545684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2C5D23">
                <w:t>Procedure (PRO)</w:t>
              </w:r>
            </w:sdtContent>
          </w:sdt>
        </w:p>
      </w:tc>
    </w:tr>
    <w:tr w:rsidR="004611EE" w:rsidRPr="00303FD7" w14:paraId="63F74D82" w14:textId="77777777" w:rsidTr="00763C88">
      <w:trPr>
        <w:trHeight w:val="20"/>
        <w:jc w:val="center"/>
      </w:trPr>
      <w:tc>
        <w:tcPr>
          <w:tcW w:w="1121" w:type="pct"/>
          <w:vMerge/>
        </w:tcPr>
        <w:p w14:paraId="43443FDA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806" w:type="pct"/>
        </w:tcPr>
        <w:p w14:paraId="2C527479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84" w:type="pct"/>
        </w:tcPr>
        <w:p w14:paraId="724B1D78" w14:textId="1F5373C6" w:rsidR="004611EE" w:rsidRDefault="004611EE" w:rsidP="00107FFA">
          <w:pPr>
            <w:pStyle w:val="Headerfootertitle"/>
          </w:pPr>
          <w:r>
            <w:t>Activity</w:t>
          </w:r>
        </w:p>
      </w:tc>
      <w:tc>
        <w:tcPr>
          <w:tcW w:w="1689" w:type="pct"/>
        </w:tcPr>
        <w:p w14:paraId="46B68ACA" w14:textId="77777777" w:rsidR="004611EE" w:rsidRPr="00303FD7" w:rsidRDefault="00000000">
          <w:pPr>
            <w:pStyle w:val="Headerfootertext"/>
            <w:rPr>
              <w:bCs/>
              <w:lang w:val="en-GB"/>
            </w:rPr>
          </w:pPr>
          <w:sdt>
            <w:sdtPr>
              <w:rPr>
                <w:bCs/>
                <w:lang w:val="en-GB"/>
              </w:rPr>
              <w:alias w:val="Title"/>
              <w:tag w:val=""/>
              <w:id w:val="-113163529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611EE" w:rsidRPr="00303FD7">
                <w:rPr>
                  <w:bCs/>
                  <w:lang w:val="en-GB"/>
                </w:rPr>
                <w:t>Information Security Management System (ISMS)</w:t>
              </w:r>
            </w:sdtContent>
          </w:sdt>
        </w:p>
      </w:tc>
    </w:tr>
    <w:tr w:rsidR="004611EE" w14:paraId="2C6A0F82" w14:textId="77777777" w:rsidTr="00763C88">
      <w:trPr>
        <w:trHeight w:val="20"/>
        <w:jc w:val="center"/>
      </w:trPr>
      <w:tc>
        <w:tcPr>
          <w:tcW w:w="1121" w:type="pct"/>
          <w:vMerge/>
        </w:tcPr>
        <w:p w14:paraId="2165642C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49C0ADB2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4" w:type="pct"/>
        </w:tcPr>
        <w:p w14:paraId="7FD46AF7" w14:textId="77777777" w:rsidR="004611EE" w:rsidRDefault="004611EE">
          <w:pPr>
            <w:pStyle w:val="Headerfootertitle"/>
          </w:pPr>
          <w:r>
            <w:t>Title</w:t>
          </w:r>
        </w:p>
      </w:tc>
      <w:tc>
        <w:tcPr>
          <w:tcW w:w="1689" w:type="pct"/>
        </w:tcPr>
        <w:p w14:paraId="131875C0" w14:textId="77777777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Subject"/>
              <w:tag w:val=""/>
              <w:id w:val="-103280491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611EE">
                <w:rPr>
                  <w:bCs/>
                  <w:lang w:val="fr-FR"/>
                </w:rPr>
                <w:t>Document management (ITR-</w:t>
              </w:r>
              <w:proofErr w:type="spellStart"/>
              <w:r w:rsidR="004611EE">
                <w:rPr>
                  <w:bCs/>
                  <w:lang w:val="fr-FR"/>
                </w:rPr>
                <w:t>DocMgt</w:t>
              </w:r>
              <w:proofErr w:type="spellEnd"/>
              <w:r w:rsidR="004611EE">
                <w:rPr>
                  <w:bCs/>
                  <w:lang w:val="fr-FR"/>
                </w:rPr>
                <w:t>)</w:t>
              </w:r>
            </w:sdtContent>
          </w:sdt>
        </w:p>
      </w:tc>
    </w:tr>
    <w:tr w:rsidR="004611EE" w14:paraId="5C5FD805" w14:textId="77777777" w:rsidTr="00763C88">
      <w:trPr>
        <w:trHeight w:val="20"/>
        <w:jc w:val="center"/>
      </w:trPr>
      <w:tc>
        <w:tcPr>
          <w:tcW w:w="1121" w:type="pct"/>
          <w:vMerge/>
        </w:tcPr>
        <w:p w14:paraId="7BE1B003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1C2A4F5D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4" w:type="pct"/>
        </w:tcPr>
        <w:p w14:paraId="1E336865" w14:textId="77777777" w:rsidR="004611EE" w:rsidRDefault="004611EE">
          <w:pPr>
            <w:pStyle w:val="Headerfootertitle"/>
          </w:pPr>
          <w:r>
            <w:t>Classification</w:t>
          </w:r>
        </w:p>
      </w:tc>
      <w:tc>
        <w:tcPr>
          <w:tcW w:w="1689" w:type="pct"/>
        </w:tcPr>
        <w:p w14:paraId="3538BAB7" w14:textId="1A90955A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Comments"/>
              <w:tag w:val=""/>
              <w:id w:val="-483011564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890D8C">
                <w:rPr>
                  <w:bCs/>
                </w:rPr>
                <w:t>Internal (IN)</w:t>
              </w:r>
            </w:sdtContent>
          </w:sdt>
        </w:p>
      </w:tc>
    </w:tr>
  </w:tbl>
  <w:p w14:paraId="63EF13FA" w14:textId="77777777" w:rsidR="004611EE" w:rsidRDefault="004611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949DA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0730C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6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8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9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0" w15:restartNumberingAfterBreak="0">
    <w:nsid w:val="2ACC0F53"/>
    <w:multiLevelType w:val="hybridMultilevel"/>
    <w:tmpl w:val="11E24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24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11379E"/>
    <w:multiLevelType w:val="multilevel"/>
    <w:tmpl w:val="5CA21064"/>
    <w:numStyleLink w:val="CHeadingList"/>
  </w:abstractNum>
  <w:abstractNum w:abstractNumId="26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30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4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6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8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9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41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3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44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7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5778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3551398">
    <w:abstractNumId w:val="12"/>
  </w:num>
  <w:num w:numId="3" w16cid:durableId="1113479915">
    <w:abstractNumId w:val="9"/>
  </w:num>
  <w:num w:numId="4" w16cid:durableId="1959146228">
    <w:abstractNumId w:val="7"/>
  </w:num>
  <w:num w:numId="5" w16cid:durableId="2019844676">
    <w:abstractNumId w:val="6"/>
  </w:num>
  <w:num w:numId="6" w16cid:durableId="807164467">
    <w:abstractNumId w:val="5"/>
  </w:num>
  <w:num w:numId="7" w16cid:durableId="890921886">
    <w:abstractNumId w:val="4"/>
  </w:num>
  <w:num w:numId="8" w16cid:durableId="858154973">
    <w:abstractNumId w:val="8"/>
  </w:num>
  <w:num w:numId="9" w16cid:durableId="1494761263">
    <w:abstractNumId w:val="3"/>
  </w:num>
  <w:num w:numId="10" w16cid:durableId="418336436">
    <w:abstractNumId w:val="2"/>
  </w:num>
  <w:num w:numId="11" w16cid:durableId="1700349761">
    <w:abstractNumId w:val="1"/>
  </w:num>
  <w:num w:numId="12" w16cid:durableId="676738833">
    <w:abstractNumId w:val="0"/>
  </w:num>
  <w:num w:numId="13" w16cid:durableId="2101218568">
    <w:abstractNumId w:val="19"/>
  </w:num>
  <w:num w:numId="14" w16cid:durableId="1470708448">
    <w:abstractNumId w:val="18"/>
  </w:num>
  <w:num w:numId="15" w16cid:durableId="164787240">
    <w:abstractNumId w:val="38"/>
  </w:num>
  <w:num w:numId="16" w16cid:durableId="808790268">
    <w:abstractNumId w:val="46"/>
  </w:num>
  <w:num w:numId="17" w16cid:durableId="1188106587">
    <w:abstractNumId w:val="29"/>
  </w:num>
  <w:num w:numId="18" w16cid:durableId="487136271">
    <w:abstractNumId w:val="37"/>
  </w:num>
  <w:num w:numId="19" w16cid:durableId="1207722892">
    <w:abstractNumId w:val="27"/>
  </w:num>
  <w:num w:numId="20" w16cid:durableId="1181436817">
    <w:abstractNumId w:val="41"/>
  </w:num>
  <w:num w:numId="21" w16cid:durableId="2098363813">
    <w:abstractNumId w:val="13"/>
  </w:num>
  <w:num w:numId="22" w16cid:durableId="643062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2437104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501357462">
    <w:abstractNumId w:val="47"/>
  </w:num>
  <w:num w:numId="25" w16cid:durableId="89227806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7924039">
    <w:abstractNumId w:val="25"/>
  </w:num>
  <w:num w:numId="27" w16cid:durableId="130829848">
    <w:abstractNumId w:val="26"/>
  </w:num>
  <w:num w:numId="28" w16cid:durableId="1142967954">
    <w:abstractNumId w:val="42"/>
  </w:num>
  <w:num w:numId="29" w16cid:durableId="173272789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86138227">
    <w:abstractNumId w:val="23"/>
  </w:num>
  <w:num w:numId="31" w16cid:durableId="83040015">
    <w:abstractNumId w:val="40"/>
  </w:num>
  <w:num w:numId="32" w16cid:durableId="1200167371">
    <w:abstractNumId w:val="32"/>
  </w:num>
  <w:num w:numId="33" w16cid:durableId="951086742">
    <w:abstractNumId w:val="17"/>
  </w:num>
  <w:num w:numId="34" w16cid:durableId="1210612504">
    <w:abstractNumId w:val="39"/>
  </w:num>
  <w:num w:numId="35" w16cid:durableId="170146661">
    <w:abstractNumId w:val="24"/>
  </w:num>
  <w:num w:numId="36" w16cid:durableId="1076168073">
    <w:abstractNumId w:val="14"/>
  </w:num>
  <w:num w:numId="37" w16cid:durableId="1818569769">
    <w:abstractNumId w:val="36"/>
  </w:num>
  <w:num w:numId="38" w16cid:durableId="2035226376">
    <w:abstractNumId w:val="28"/>
  </w:num>
  <w:num w:numId="39" w16cid:durableId="1160851521">
    <w:abstractNumId w:val="45"/>
  </w:num>
  <w:num w:numId="40" w16cid:durableId="571306824">
    <w:abstractNumId w:val="42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1" w16cid:durableId="869073653">
    <w:abstractNumId w:val="33"/>
  </w:num>
  <w:num w:numId="42" w16cid:durableId="763889987">
    <w:abstractNumId w:val="42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161043127">
    <w:abstractNumId w:val="42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1501699990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5" w16cid:durableId="429480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53199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515430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51364307">
    <w:abstractNumId w:val="22"/>
  </w:num>
  <w:num w:numId="49" w16cid:durableId="538515392">
    <w:abstractNumId w:val="35"/>
  </w:num>
  <w:num w:numId="50" w16cid:durableId="2446569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403141199">
    <w:abstractNumId w:val="20"/>
  </w:num>
  <w:num w:numId="52" w16cid:durableId="1813564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4840079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286714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880820988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56" w16cid:durableId="663775722">
    <w:abstractNumId w:val="10"/>
  </w:num>
  <w:num w:numId="57" w16cid:durableId="47461476">
    <w:abstractNumId w:val="11"/>
  </w:num>
  <w:num w:numId="58" w16cid:durableId="338965517">
    <w:abstractNumId w:val="30"/>
  </w:num>
  <w:num w:numId="59" w16cid:durableId="33313756">
    <w:abstractNumId w:val="44"/>
  </w:num>
  <w:num w:numId="60" w16cid:durableId="1867522562">
    <w:abstractNumId w:val="34"/>
  </w:num>
  <w:num w:numId="61" w16cid:durableId="1275290447">
    <w:abstractNumId w:val="21"/>
  </w:num>
  <w:num w:numId="62" w16cid:durableId="1897888563">
    <w:abstractNumId w:val="16"/>
  </w:num>
  <w:num w:numId="63" w16cid:durableId="981303262">
    <w:abstractNumId w:val="31"/>
  </w:num>
  <w:num w:numId="64" w16cid:durableId="10267121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C"/>
    <w:rsid w:val="000021D2"/>
    <w:rsid w:val="00011A51"/>
    <w:rsid w:val="000200D7"/>
    <w:rsid w:val="000201BB"/>
    <w:rsid w:val="00022D9A"/>
    <w:rsid w:val="00030E36"/>
    <w:rsid w:val="00034715"/>
    <w:rsid w:val="00043155"/>
    <w:rsid w:val="00045DBE"/>
    <w:rsid w:val="00054488"/>
    <w:rsid w:val="000616E2"/>
    <w:rsid w:val="00064DE1"/>
    <w:rsid w:val="00074302"/>
    <w:rsid w:val="00083C78"/>
    <w:rsid w:val="00087551"/>
    <w:rsid w:val="00093325"/>
    <w:rsid w:val="000937E2"/>
    <w:rsid w:val="00093F17"/>
    <w:rsid w:val="0009409F"/>
    <w:rsid w:val="000941DA"/>
    <w:rsid w:val="000951D9"/>
    <w:rsid w:val="000C4509"/>
    <w:rsid w:val="000C65C4"/>
    <w:rsid w:val="000C6E2D"/>
    <w:rsid w:val="000F3D1B"/>
    <w:rsid w:val="00104F6E"/>
    <w:rsid w:val="00107FFA"/>
    <w:rsid w:val="0013456C"/>
    <w:rsid w:val="00142FD1"/>
    <w:rsid w:val="00150AB8"/>
    <w:rsid w:val="001523C5"/>
    <w:rsid w:val="00154BE0"/>
    <w:rsid w:val="0017083F"/>
    <w:rsid w:val="00174034"/>
    <w:rsid w:val="00175710"/>
    <w:rsid w:val="00176495"/>
    <w:rsid w:val="00181403"/>
    <w:rsid w:val="00183757"/>
    <w:rsid w:val="001865C1"/>
    <w:rsid w:val="001867AA"/>
    <w:rsid w:val="001867D5"/>
    <w:rsid w:val="00190881"/>
    <w:rsid w:val="00190A45"/>
    <w:rsid w:val="00193E42"/>
    <w:rsid w:val="001A019C"/>
    <w:rsid w:val="001A1645"/>
    <w:rsid w:val="001B39B8"/>
    <w:rsid w:val="001B6B16"/>
    <w:rsid w:val="001C0108"/>
    <w:rsid w:val="001C3663"/>
    <w:rsid w:val="001C3AB0"/>
    <w:rsid w:val="001D74CF"/>
    <w:rsid w:val="001E0691"/>
    <w:rsid w:val="001F1D57"/>
    <w:rsid w:val="001F3DA8"/>
    <w:rsid w:val="0020680D"/>
    <w:rsid w:val="00207D56"/>
    <w:rsid w:val="00212238"/>
    <w:rsid w:val="00213416"/>
    <w:rsid w:val="00215DBB"/>
    <w:rsid w:val="00220463"/>
    <w:rsid w:val="00220C00"/>
    <w:rsid w:val="00231FFA"/>
    <w:rsid w:val="00232D17"/>
    <w:rsid w:val="002338FE"/>
    <w:rsid w:val="0023610B"/>
    <w:rsid w:val="0024145B"/>
    <w:rsid w:val="002457B9"/>
    <w:rsid w:val="00246E37"/>
    <w:rsid w:val="00247051"/>
    <w:rsid w:val="00251F30"/>
    <w:rsid w:val="002565B0"/>
    <w:rsid w:val="00256FB7"/>
    <w:rsid w:val="002651FD"/>
    <w:rsid w:val="00271BA9"/>
    <w:rsid w:val="0028631E"/>
    <w:rsid w:val="0029027B"/>
    <w:rsid w:val="00290EFB"/>
    <w:rsid w:val="002923CE"/>
    <w:rsid w:val="00292600"/>
    <w:rsid w:val="00293939"/>
    <w:rsid w:val="00294313"/>
    <w:rsid w:val="002960B5"/>
    <w:rsid w:val="002B1EAB"/>
    <w:rsid w:val="002B33CB"/>
    <w:rsid w:val="002B36C8"/>
    <w:rsid w:val="002B3A2E"/>
    <w:rsid w:val="002B51DA"/>
    <w:rsid w:val="002C5D23"/>
    <w:rsid w:val="002C7D61"/>
    <w:rsid w:val="002D02E8"/>
    <w:rsid w:val="002E0838"/>
    <w:rsid w:val="002F33E5"/>
    <w:rsid w:val="002F4959"/>
    <w:rsid w:val="00301B57"/>
    <w:rsid w:val="00303FD7"/>
    <w:rsid w:val="00306B24"/>
    <w:rsid w:val="00311D2E"/>
    <w:rsid w:val="00323ABD"/>
    <w:rsid w:val="0032722E"/>
    <w:rsid w:val="00327C26"/>
    <w:rsid w:val="00337F52"/>
    <w:rsid w:val="00340CD1"/>
    <w:rsid w:val="00341CCB"/>
    <w:rsid w:val="00342D2D"/>
    <w:rsid w:val="00347EBA"/>
    <w:rsid w:val="00350126"/>
    <w:rsid w:val="00352021"/>
    <w:rsid w:val="00353D13"/>
    <w:rsid w:val="00355D89"/>
    <w:rsid w:val="003610FC"/>
    <w:rsid w:val="003622ED"/>
    <w:rsid w:val="003667D5"/>
    <w:rsid w:val="003838F9"/>
    <w:rsid w:val="00385D6E"/>
    <w:rsid w:val="00394C59"/>
    <w:rsid w:val="003A3EB1"/>
    <w:rsid w:val="003C02EC"/>
    <w:rsid w:val="003C1600"/>
    <w:rsid w:val="003D2E72"/>
    <w:rsid w:val="003E08B2"/>
    <w:rsid w:val="003F06C1"/>
    <w:rsid w:val="003F14B1"/>
    <w:rsid w:val="003F4596"/>
    <w:rsid w:val="003F4BED"/>
    <w:rsid w:val="0040085C"/>
    <w:rsid w:val="00405F1F"/>
    <w:rsid w:val="00406E01"/>
    <w:rsid w:val="0041748F"/>
    <w:rsid w:val="00421ADC"/>
    <w:rsid w:val="00422086"/>
    <w:rsid w:val="0042723F"/>
    <w:rsid w:val="0043115E"/>
    <w:rsid w:val="00432426"/>
    <w:rsid w:val="00432E7C"/>
    <w:rsid w:val="004577F5"/>
    <w:rsid w:val="004611EE"/>
    <w:rsid w:val="004665A3"/>
    <w:rsid w:val="00470AEF"/>
    <w:rsid w:val="00471DA8"/>
    <w:rsid w:val="00476D00"/>
    <w:rsid w:val="00485790"/>
    <w:rsid w:val="0049153F"/>
    <w:rsid w:val="00493492"/>
    <w:rsid w:val="004A1DC4"/>
    <w:rsid w:val="004C1FFC"/>
    <w:rsid w:val="004C4C56"/>
    <w:rsid w:val="004C59DA"/>
    <w:rsid w:val="004D2EB9"/>
    <w:rsid w:val="004D49FB"/>
    <w:rsid w:val="004D74E4"/>
    <w:rsid w:val="004E5E13"/>
    <w:rsid w:val="004E6833"/>
    <w:rsid w:val="004E77C6"/>
    <w:rsid w:val="00503CB4"/>
    <w:rsid w:val="00510E13"/>
    <w:rsid w:val="00514FC1"/>
    <w:rsid w:val="005207E2"/>
    <w:rsid w:val="00527107"/>
    <w:rsid w:val="005318F0"/>
    <w:rsid w:val="00532D60"/>
    <w:rsid w:val="005431FD"/>
    <w:rsid w:val="00543C9A"/>
    <w:rsid w:val="005507B6"/>
    <w:rsid w:val="00557B30"/>
    <w:rsid w:val="00557FED"/>
    <w:rsid w:val="0057309A"/>
    <w:rsid w:val="0057436B"/>
    <w:rsid w:val="0058277F"/>
    <w:rsid w:val="00593C86"/>
    <w:rsid w:val="005957E6"/>
    <w:rsid w:val="005A0B59"/>
    <w:rsid w:val="005B1EE2"/>
    <w:rsid w:val="005C294A"/>
    <w:rsid w:val="005C2A2B"/>
    <w:rsid w:val="005C31E6"/>
    <w:rsid w:val="005C33F7"/>
    <w:rsid w:val="005D2295"/>
    <w:rsid w:val="005D4AAE"/>
    <w:rsid w:val="005D6BDE"/>
    <w:rsid w:val="005D7A0D"/>
    <w:rsid w:val="005E1E10"/>
    <w:rsid w:val="005E6C6F"/>
    <w:rsid w:val="00610021"/>
    <w:rsid w:val="00623D98"/>
    <w:rsid w:val="00630A70"/>
    <w:rsid w:val="00630DE0"/>
    <w:rsid w:val="00631AF4"/>
    <w:rsid w:val="00632CD2"/>
    <w:rsid w:val="00633774"/>
    <w:rsid w:val="0063428F"/>
    <w:rsid w:val="00636FA7"/>
    <w:rsid w:val="00640B68"/>
    <w:rsid w:val="00654A11"/>
    <w:rsid w:val="006715FC"/>
    <w:rsid w:val="0067313F"/>
    <w:rsid w:val="006822C6"/>
    <w:rsid w:val="006901C8"/>
    <w:rsid w:val="006904E2"/>
    <w:rsid w:val="00691EE1"/>
    <w:rsid w:val="006B3C74"/>
    <w:rsid w:val="006B49B8"/>
    <w:rsid w:val="006C1188"/>
    <w:rsid w:val="006C1FE4"/>
    <w:rsid w:val="006C52C7"/>
    <w:rsid w:val="006D3C2C"/>
    <w:rsid w:val="006D6AAD"/>
    <w:rsid w:val="006D6D9E"/>
    <w:rsid w:val="006E7F03"/>
    <w:rsid w:val="006F07E9"/>
    <w:rsid w:val="006F0B92"/>
    <w:rsid w:val="006F2507"/>
    <w:rsid w:val="006F28D7"/>
    <w:rsid w:val="006F3049"/>
    <w:rsid w:val="006F5426"/>
    <w:rsid w:val="00715B52"/>
    <w:rsid w:val="00717491"/>
    <w:rsid w:val="007229FA"/>
    <w:rsid w:val="00723A6D"/>
    <w:rsid w:val="00735404"/>
    <w:rsid w:val="00736AED"/>
    <w:rsid w:val="0074093F"/>
    <w:rsid w:val="00740DC5"/>
    <w:rsid w:val="00742650"/>
    <w:rsid w:val="00751967"/>
    <w:rsid w:val="007529D2"/>
    <w:rsid w:val="00756494"/>
    <w:rsid w:val="00763963"/>
    <w:rsid w:val="00763C88"/>
    <w:rsid w:val="00773FCC"/>
    <w:rsid w:val="0077592B"/>
    <w:rsid w:val="007800E2"/>
    <w:rsid w:val="0079271A"/>
    <w:rsid w:val="007A04C3"/>
    <w:rsid w:val="007A1DCD"/>
    <w:rsid w:val="007A3AA4"/>
    <w:rsid w:val="007B4B4F"/>
    <w:rsid w:val="007E12BB"/>
    <w:rsid w:val="007E3A6B"/>
    <w:rsid w:val="007F7798"/>
    <w:rsid w:val="00806D11"/>
    <w:rsid w:val="008101EE"/>
    <w:rsid w:val="008156D3"/>
    <w:rsid w:val="00816318"/>
    <w:rsid w:val="00826AAC"/>
    <w:rsid w:val="0083723F"/>
    <w:rsid w:val="00840654"/>
    <w:rsid w:val="008433FB"/>
    <w:rsid w:val="008441EC"/>
    <w:rsid w:val="008475C4"/>
    <w:rsid w:val="00855D4E"/>
    <w:rsid w:val="008627FD"/>
    <w:rsid w:val="00872FFA"/>
    <w:rsid w:val="00873449"/>
    <w:rsid w:val="00874D9B"/>
    <w:rsid w:val="00876993"/>
    <w:rsid w:val="008815CE"/>
    <w:rsid w:val="00886159"/>
    <w:rsid w:val="00890D8C"/>
    <w:rsid w:val="00896A4E"/>
    <w:rsid w:val="008A6C55"/>
    <w:rsid w:val="008A6E6B"/>
    <w:rsid w:val="008C1915"/>
    <w:rsid w:val="008C3F93"/>
    <w:rsid w:val="008D013F"/>
    <w:rsid w:val="008D184A"/>
    <w:rsid w:val="008D3322"/>
    <w:rsid w:val="008F5FA7"/>
    <w:rsid w:val="00905440"/>
    <w:rsid w:val="00931202"/>
    <w:rsid w:val="0093668B"/>
    <w:rsid w:val="00944B6E"/>
    <w:rsid w:val="00947B9E"/>
    <w:rsid w:val="00956D59"/>
    <w:rsid w:val="00963E9B"/>
    <w:rsid w:val="0096455F"/>
    <w:rsid w:val="0097214A"/>
    <w:rsid w:val="00973F1F"/>
    <w:rsid w:val="00975590"/>
    <w:rsid w:val="009755D3"/>
    <w:rsid w:val="0097740F"/>
    <w:rsid w:val="00983139"/>
    <w:rsid w:val="00985B56"/>
    <w:rsid w:val="0098640A"/>
    <w:rsid w:val="00993984"/>
    <w:rsid w:val="00993FDF"/>
    <w:rsid w:val="0099510F"/>
    <w:rsid w:val="009956FA"/>
    <w:rsid w:val="00996DF3"/>
    <w:rsid w:val="009A014B"/>
    <w:rsid w:val="009A2448"/>
    <w:rsid w:val="009A2455"/>
    <w:rsid w:val="009D338C"/>
    <w:rsid w:val="009D717D"/>
    <w:rsid w:val="009E0FEB"/>
    <w:rsid w:val="009E1B26"/>
    <w:rsid w:val="009E1ED0"/>
    <w:rsid w:val="009F08CC"/>
    <w:rsid w:val="009F0B9E"/>
    <w:rsid w:val="009F161E"/>
    <w:rsid w:val="009F48C1"/>
    <w:rsid w:val="009F7BD5"/>
    <w:rsid w:val="00A05CDC"/>
    <w:rsid w:val="00A06347"/>
    <w:rsid w:val="00A13145"/>
    <w:rsid w:val="00A14983"/>
    <w:rsid w:val="00A1575D"/>
    <w:rsid w:val="00A1624A"/>
    <w:rsid w:val="00A17DD3"/>
    <w:rsid w:val="00A258B4"/>
    <w:rsid w:val="00A26319"/>
    <w:rsid w:val="00A26F9A"/>
    <w:rsid w:val="00A36D4D"/>
    <w:rsid w:val="00A36DDD"/>
    <w:rsid w:val="00A423CD"/>
    <w:rsid w:val="00A47CB3"/>
    <w:rsid w:val="00A52081"/>
    <w:rsid w:val="00A52AC5"/>
    <w:rsid w:val="00A63C83"/>
    <w:rsid w:val="00A66AC5"/>
    <w:rsid w:val="00A67393"/>
    <w:rsid w:val="00A7156A"/>
    <w:rsid w:val="00A7538D"/>
    <w:rsid w:val="00A76465"/>
    <w:rsid w:val="00A84C70"/>
    <w:rsid w:val="00AA3B9A"/>
    <w:rsid w:val="00AA3F47"/>
    <w:rsid w:val="00AB147C"/>
    <w:rsid w:val="00AC4A9E"/>
    <w:rsid w:val="00AC709F"/>
    <w:rsid w:val="00AD38C8"/>
    <w:rsid w:val="00AE02A0"/>
    <w:rsid w:val="00AE0AFF"/>
    <w:rsid w:val="00AE2858"/>
    <w:rsid w:val="00AE587F"/>
    <w:rsid w:val="00AF2E2A"/>
    <w:rsid w:val="00AF4E44"/>
    <w:rsid w:val="00B14252"/>
    <w:rsid w:val="00B14592"/>
    <w:rsid w:val="00B14E7D"/>
    <w:rsid w:val="00B30498"/>
    <w:rsid w:val="00B51D92"/>
    <w:rsid w:val="00B5222E"/>
    <w:rsid w:val="00B5447D"/>
    <w:rsid w:val="00B575DA"/>
    <w:rsid w:val="00B601B5"/>
    <w:rsid w:val="00B62071"/>
    <w:rsid w:val="00B710C3"/>
    <w:rsid w:val="00B75BF8"/>
    <w:rsid w:val="00B86021"/>
    <w:rsid w:val="00B95147"/>
    <w:rsid w:val="00BA4A1C"/>
    <w:rsid w:val="00BA5D95"/>
    <w:rsid w:val="00BC5DED"/>
    <w:rsid w:val="00BD0063"/>
    <w:rsid w:val="00BE092B"/>
    <w:rsid w:val="00C0090E"/>
    <w:rsid w:val="00C00A22"/>
    <w:rsid w:val="00C0466B"/>
    <w:rsid w:val="00C15E5E"/>
    <w:rsid w:val="00C200A5"/>
    <w:rsid w:val="00C21DEA"/>
    <w:rsid w:val="00C272F9"/>
    <w:rsid w:val="00C27DD3"/>
    <w:rsid w:val="00C34301"/>
    <w:rsid w:val="00C343DC"/>
    <w:rsid w:val="00C34CF0"/>
    <w:rsid w:val="00C36FC2"/>
    <w:rsid w:val="00C431FA"/>
    <w:rsid w:val="00C50808"/>
    <w:rsid w:val="00C53BF1"/>
    <w:rsid w:val="00C57707"/>
    <w:rsid w:val="00C64D18"/>
    <w:rsid w:val="00C67ECF"/>
    <w:rsid w:val="00C90F49"/>
    <w:rsid w:val="00C94BEE"/>
    <w:rsid w:val="00C95F7A"/>
    <w:rsid w:val="00CA0258"/>
    <w:rsid w:val="00CA6597"/>
    <w:rsid w:val="00CA666D"/>
    <w:rsid w:val="00CB56BF"/>
    <w:rsid w:val="00CB5F03"/>
    <w:rsid w:val="00CB6131"/>
    <w:rsid w:val="00CB7729"/>
    <w:rsid w:val="00CC1CA5"/>
    <w:rsid w:val="00CD1E71"/>
    <w:rsid w:val="00CD39A8"/>
    <w:rsid w:val="00CD65EF"/>
    <w:rsid w:val="00CF1C59"/>
    <w:rsid w:val="00CF1C86"/>
    <w:rsid w:val="00CF43A0"/>
    <w:rsid w:val="00D15FF2"/>
    <w:rsid w:val="00D17E01"/>
    <w:rsid w:val="00D22505"/>
    <w:rsid w:val="00D25FC1"/>
    <w:rsid w:val="00D30EA9"/>
    <w:rsid w:val="00D34C3C"/>
    <w:rsid w:val="00D356D3"/>
    <w:rsid w:val="00D565E0"/>
    <w:rsid w:val="00D56969"/>
    <w:rsid w:val="00D6012A"/>
    <w:rsid w:val="00D80D22"/>
    <w:rsid w:val="00D829FC"/>
    <w:rsid w:val="00D911E5"/>
    <w:rsid w:val="00D938CF"/>
    <w:rsid w:val="00D97FF2"/>
    <w:rsid w:val="00DA1CBB"/>
    <w:rsid w:val="00DA6CD3"/>
    <w:rsid w:val="00DB239C"/>
    <w:rsid w:val="00DB31E8"/>
    <w:rsid w:val="00DD4DD2"/>
    <w:rsid w:val="00DD7F50"/>
    <w:rsid w:val="00DE28D4"/>
    <w:rsid w:val="00DE53D1"/>
    <w:rsid w:val="00DF51EB"/>
    <w:rsid w:val="00DF5282"/>
    <w:rsid w:val="00E009BD"/>
    <w:rsid w:val="00E01DD0"/>
    <w:rsid w:val="00E069A9"/>
    <w:rsid w:val="00E10101"/>
    <w:rsid w:val="00E337DA"/>
    <w:rsid w:val="00E35882"/>
    <w:rsid w:val="00E52EFE"/>
    <w:rsid w:val="00E53DB1"/>
    <w:rsid w:val="00E5557B"/>
    <w:rsid w:val="00E62FAC"/>
    <w:rsid w:val="00E90EEE"/>
    <w:rsid w:val="00E9224C"/>
    <w:rsid w:val="00EA2C22"/>
    <w:rsid w:val="00EB68E8"/>
    <w:rsid w:val="00EB733E"/>
    <w:rsid w:val="00EC0DDA"/>
    <w:rsid w:val="00EC53DD"/>
    <w:rsid w:val="00EC5BE3"/>
    <w:rsid w:val="00EC62D7"/>
    <w:rsid w:val="00ED147E"/>
    <w:rsid w:val="00EE4E64"/>
    <w:rsid w:val="00EE6EA0"/>
    <w:rsid w:val="00F00F23"/>
    <w:rsid w:val="00F04473"/>
    <w:rsid w:val="00F11653"/>
    <w:rsid w:val="00F141A0"/>
    <w:rsid w:val="00F2088E"/>
    <w:rsid w:val="00F26BE7"/>
    <w:rsid w:val="00F26D5B"/>
    <w:rsid w:val="00F31A91"/>
    <w:rsid w:val="00F36C09"/>
    <w:rsid w:val="00F42EF1"/>
    <w:rsid w:val="00F57BB0"/>
    <w:rsid w:val="00F61B16"/>
    <w:rsid w:val="00F73BF8"/>
    <w:rsid w:val="00F834EF"/>
    <w:rsid w:val="00F84E41"/>
    <w:rsid w:val="00F907FE"/>
    <w:rsid w:val="00FA5D0F"/>
    <w:rsid w:val="00FB031B"/>
    <w:rsid w:val="00FB2559"/>
    <w:rsid w:val="00FB3393"/>
    <w:rsid w:val="00FB5E0D"/>
    <w:rsid w:val="00FC0A2A"/>
    <w:rsid w:val="00FD0D34"/>
    <w:rsid w:val="00FE0E45"/>
    <w:rsid w:val="00FE27DF"/>
    <w:rsid w:val="00FE30E1"/>
    <w:rsid w:val="00FE7A15"/>
    <w:rsid w:val="00FE7BC3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B3E0E"/>
  <w15:docId w15:val="{47F5179E-7AE8-4815-9A14-BDCB486F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090E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C0090E"/>
    <w:pPr>
      <w:keepNext/>
      <w:keepLines/>
      <w:pageBreakBefore/>
      <w:numPr>
        <w:numId w:val="49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C0090E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C0090E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C0090E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C0090E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C0090E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C0090E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C0090E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C0090E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withCaption">
    <w:name w:val="Figure with Caption"/>
    <w:basedOn w:val="BodyOfText"/>
    <w:link w:val="FigurewithCaptionChar"/>
    <w:qFormat/>
    <w:rsid w:val="00C0090E"/>
    <w:pPr>
      <w:keepNext/>
      <w:spacing w:before="160" w:after="80"/>
      <w:jc w:val="center"/>
    </w:pPr>
  </w:style>
  <w:style w:type="paragraph" w:styleId="BalloonText">
    <w:name w:val="Balloon Text"/>
    <w:basedOn w:val="Normal"/>
    <w:link w:val="BalloonTextChar"/>
    <w:uiPriority w:val="99"/>
    <w:unhideWhenUsed/>
    <w:rsid w:val="00C00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090E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0090E"/>
  </w:style>
  <w:style w:type="paragraph" w:styleId="BodyText">
    <w:name w:val="Body Text"/>
    <w:basedOn w:val="Normal"/>
    <w:link w:val="BodyTextChar"/>
    <w:uiPriority w:val="99"/>
    <w:unhideWhenUsed/>
    <w:rsid w:val="00C009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0090E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C009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0090E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0090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0090E"/>
    <w:rPr>
      <w:rFonts w:eastAsiaTheme="minorHAnsi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C0090E"/>
    <w:rPr>
      <w:b/>
      <w:bCs/>
      <w:i/>
      <w:iCs/>
      <w:spacing w:val="5"/>
    </w:rPr>
  </w:style>
  <w:style w:type="character" w:customStyle="1" w:styleId="FigurewithCaptionChar">
    <w:name w:val="Figure with Caption Char"/>
    <w:basedOn w:val="BodyOfTextChar"/>
    <w:link w:val="FigurewithCaption"/>
    <w:rsid w:val="00C0090E"/>
    <w:rPr>
      <w:rFonts w:eastAsiaTheme="minorHAnsi"/>
      <w:kern w:val="16"/>
      <w:lang w:val="en-US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C0090E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customStyle="1" w:styleId="TabHeader1">
    <w:name w:val="TabHeader1"/>
    <w:basedOn w:val="TabText1"/>
    <w:link w:val="TabHeader1Char"/>
    <w:qFormat/>
    <w:rsid w:val="00C0090E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C0090E"/>
    <w:rPr>
      <w:rFonts w:eastAsiaTheme="minorHAnsi"/>
      <w:kern w:val="16"/>
      <w:sz w:val="20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C0090E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C0090E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C0090E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C0090E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C0090E"/>
    <w:rPr>
      <w:color w:val="007AA8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C00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90E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0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090E"/>
    <w:rPr>
      <w:rFonts w:eastAsiaTheme="minorHAnsi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0E"/>
    <w:rPr>
      <w:rFonts w:eastAsiaTheme="minorHAnsi"/>
      <w:lang w:val="en-US"/>
    </w:rPr>
  </w:style>
  <w:style w:type="paragraph" w:styleId="NoSpacing">
    <w:name w:val="No Spacing"/>
    <w:aliases w:val="Crp Txt Ss interligne,BoT_NoSpacing"/>
    <w:link w:val="NoSpacingChar"/>
    <w:uiPriority w:val="1"/>
    <w:rsid w:val="00C0090E"/>
    <w:pPr>
      <w:spacing w:after="0"/>
    </w:pPr>
    <w:rPr>
      <w:rFonts w:eastAsiaTheme="minorHAnsi"/>
    </w:rPr>
  </w:style>
  <w:style w:type="character" w:customStyle="1" w:styleId="NoSpacingChar">
    <w:name w:val="No Spacing Char"/>
    <w:aliases w:val="Crp Txt Ss interligne Char,BoT_NoSpacing Char"/>
    <w:basedOn w:val="DefaultParagraphFont"/>
    <w:link w:val="NoSpacing"/>
    <w:uiPriority w:val="1"/>
    <w:rPr>
      <w:rFonts w:eastAsiaTheme="minorHAnsi"/>
    </w:rPr>
  </w:style>
  <w:style w:type="paragraph" w:styleId="DocumentMap">
    <w:name w:val="Document Map"/>
    <w:basedOn w:val="Normal"/>
    <w:link w:val="DocumentMapChar"/>
    <w:uiPriority w:val="99"/>
    <w:unhideWhenUsed/>
    <w:rsid w:val="00C0090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0090E"/>
    <w:rPr>
      <w:rFonts w:ascii="Segoe UI" w:eastAsiaTheme="minorHAnsi" w:hAnsi="Segoe UI" w:cs="Segoe UI"/>
      <w:sz w:val="16"/>
      <w:szCs w:val="16"/>
      <w:lang w:val="en-US"/>
    </w:rPr>
  </w:style>
  <w:style w:type="character" w:styleId="Emphasis">
    <w:name w:val="Emphasis"/>
    <w:aliases w:val="Emphasis 1"/>
    <w:basedOn w:val="DefaultParagraphFont"/>
    <w:uiPriority w:val="20"/>
    <w:rsid w:val="00C0090E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C009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0090E"/>
    <w:rPr>
      <w:rFonts w:eastAsiaTheme="minorHAnsi"/>
      <w:sz w:val="20"/>
      <w:szCs w:val="20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C0090E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C0090E"/>
    <w:rPr>
      <w:rFonts w:eastAsiaTheme="minorHAns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C0090E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C009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009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090E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0E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0090E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0090E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0090E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C009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9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90E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rsid w:val="00C0090E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0090E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90E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C0090E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5D4AAE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5D4AAE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5D4AAE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5D4AAE"/>
    <w:pPr>
      <w:tabs>
        <w:tab w:val="num" w:pos="1209"/>
      </w:tabs>
      <w:ind w:left="1209" w:hanging="360"/>
      <w:contextualSpacing/>
    </w:pPr>
  </w:style>
  <w:style w:type="paragraph" w:styleId="ListParagraph">
    <w:name w:val="List Paragraph"/>
    <w:aliases w:val="S-P puce2"/>
    <w:basedOn w:val="Normal"/>
    <w:link w:val="ListParagraphChar"/>
    <w:uiPriority w:val="34"/>
    <w:rsid w:val="005D4AAE"/>
    <w:pPr>
      <w:spacing w:after="40" w:line="240" w:lineRule="auto"/>
    </w:p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C0090E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C0090E"/>
    <w:rPr>
      <w:rFonts w:eastAsiaTheme="minorHAnsi"/>
      <w:noProof/>
      <w:color w:val="AF132A" w:themeColor="accent5" w:themeShade="BF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C009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C0090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C0090E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C0090E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C0090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C0090E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C0090E"/>
  </w:style>
  <w:style w:type="character" w:styleId="PlaceholderText">
    <w:name w:val="Placeholder Text"/>
    <w:basedOn w:val="DefaultParagraphFont"/>
    <w:uiPriority w:val="99"/>
    <w:semiHidden/>
    <w:rsid w:val="00C0090E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C009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90E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C009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90E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rsid w:val="00C0090E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C009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C0090E"/>
    <w:rPr>
      <w:smallCaps/>
      <w:color w:val="5A5A5A" w:themeColor="text1" w:themeTint="A5"/>
    </w:rPr>
  </w:style>
  <w:style w:type="table" w:styleId="TableClassic1">
    <w:name w:val="Table Classic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D4AAE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C0090E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basedOn w:val="BodyOfText"/>
    <w:next w:val="BodyOfText"/>
    <w:link w:val="TitleChar"/>
    <w:uiPriority w:val="10"/>
    <w:rsid w:val="00C0090E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90E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C0090E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C0090E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C0090E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C0090E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C0090E"/>
    <w:pPr>
      <w:spacing w:after="0"/>
    </w:pPr>
    <w:rPr>
      <w:rFonts w:eastAsiaTheme="minorHAnsi"/>
      <w:lang w:val="en-US"/>
    </w:rPr>
  </w:style>
  <w:style w:type="paragraph" w:customStyle="1" w:styleId="TabText1">
    <w:name w:val="TabText1"/>
    <w:basedOn w:val="TabText0"/>
    <w:link w:val="TabText1Char"/>
    <w:qFormat/>
    <w:rsid w:val="00C0090E"/>
    <w:pPr>
      <w:spacing w:before="20" w:after="20"/>
    </w:pPr>
    <w:rPr>
      <w:sz w:val="20"/>
    </w:rPr>
  </w:style>
  <w:style w:type="paragraph" w:customStyle="1" w:styleId="DocType">
    <w:name w:val="DocType"/>
    <w:basedOn w:val="BodyOfText"/>
    <w:next w:val="BodyOfText"/>
    <w:link w:val="DocTypeChar"/>
    <w:rsid w:val="00C0090E"/>
    <w:pPr>
      <w:jc w:val="right"/>
    </w:pPr>
    <w:rPr>
      <w:b/>
      <w:color w:val="00A3E0" w:themeColor="text2"/>
      <w:sz w:val="32"/>
      <w:szCs w:val="32"/>
    </w:rPr>
  </w:style>
  <w:style w:type="paragraph" w:customStyle="1" w:styleId="EnumerationL1">
    <w:name w:val="Enumeration L1"/>
    <w:basedOn w:val="BodyOfText"/>
    <w:link w:val="EnumerationL1Char"/>
    <w:qFormat/>
    <w:rsid w:val="00C0090E"/>
    <w:pPr>
      <w:numPr>
        <w:numId w:val="14"/>
      </w:numPr>
      <w:spacing w:after="40"/>
    </w:pPr>
  </w:style>
  <w:style w:type="paragraph" w:customStyle="1" w:styleId="BodyOfText">
    <w:name w:val="Body Of Text"/>
    <w:basedOn w:val="Normal"/>
    <w:link w:val="BodyOfTextChar"/>
    <w:qFormat/>
    <w:rsid w:val="00C0090E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C0090E"/>
    <w:rPr>
      <w:rFonts w:eastAsiaTheme="minorHAnsi"/>
      <w:kern w:val="16"/>
      <w:lang w:val="en-US"/>
    </w:rPr>
  </w:style>
  <w:style w:type="character" w:customStyle="1" w:styleId="EnumerationL1Char">
    <w:name w:val="Enumeration L1 Char"/>
    <w:basedOn w:val="BodyOfTextChar"/>
    <w:link w:val="EnumerationL1"/>
    <w:rsid w:val="00C0090E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C0090E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C0090E"/>
    <w:rPr>
      <w:rFonts w:eastAsiaTheme="minorHAnsi"/>
      <w:kern w:val="16"/>
      <w:sz w:val="20"/>
      <w:lang w:val="en-US"/>
    </w:rPr>
  </w:style>
  <w:style w:type="character" w:customStyle="1" w:styleId="HDocPropChar">
    <w:name w:val="H Doc Prop. Char"/>
    <w:basedOn w:val="BodyOfTextChar"/>
    <w:link w:val="HDocProp"/>
    <w:rsid w:val="00C0090E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Headerfootertext">
    <w:name w:val="Header/footer text"/>
    <w:basedOn w:val="BodyOfText"/>
    <w:link w:val="HeaderfootertextChar"/>
    <w:rsid w:val="00C0090E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C0090E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C0090E"/>
    <w:pPr>
      <w:spacing w:after="0"/>
      <w:ind w:right="709"/>
      <w:jc w:val="right"/>
    </w:pPr>
    <w:rPr>
      <w:sz w:val="14"/>
      <w:szCs w:val="14"/>
    </w:rPr>
  </w:style>
  <w:style w:type="paragraph" w:customStyle="1" w:styleId="BulletL1">
    <w:name w:val="Bullet L1"/>
    <w:basedOn w:val="BodyOfText"/>
    <w:link w:val="BulletL1Char"/>
    <w:qFormat/>
    <w:rsid w:val="00C0090E"/>
    <w:pPr>
      <w:numPr>
        <w:numId w:val="15"/>
      </w:numPr>
      <w:spacing w:after="40"/>
    </w:pPr>
  </w:style>
  <w:style w:type="character" w:customStyle="1" w:styleId="TOC1Char">
    <w:name w:val="TOC 1 Char"/>
    <w:aliases w:val="TMtrash 1 Char"/>
    <w:basedOn w:val="BodyOfTextChar"/>
    <w:link w:val="TOC1"/>
    <w:uiPriority w:val="39"/>
    <w:rsid w:val="00C0090E"/>
    <w:rPr>
      <w:rFonts w:eastAsiaTheme="minorHAns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C0090E"/>
    <w:rPr>
      <w:rFonts w:eastAsiaTheme="minorHAnsi"/>
      <w:kern w:val="16"/>
      <w:lang w:val="en-US"/>
    </w:r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5D4AAE"/>
    <w:rPr>
      <w:rFonts w:eastAsiaTheme="minorHAnsi"/>
      <w:lang w:val="en-US"/>
    </w:rPr>
  </w:style>
  <w:style w:type="table" w:customStyle="1" w:styleId="Table2">
    <w:name w:val="Table_2"/>
    <w:basedOn w:val="Table1"/>
    <w:uiPriority w:val="99"/>
    <w:rsid w:val="00C0090E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C0090E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C0090E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C0090E"/>
    <w:rPr>
      <w:vertAlign w:val="superscript"/>
    </w:rPr>
  </w:style>
  <w:style w:type="character" w:styleId="HTMLAcronym">
    <w:name w:val="HTML Acronym"/>
    <w:basedOn w:val="DefaultParagraphFont"/>
    <w:uiPriority w:val="99"/>
    <w:unhideWhenUsed/>
    <w:rsid w:val="00C0090E"/>
  </w:style>
  <w:style w:type="character" w:styleId="HTMLCode">
    <w:name w:val="HTML Code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C0090E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C009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C0090E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C0090E"/>
  </w:style>
  <w:style w:type="paragraph" w:styleId="BodyText3">
    <w:name w:val="Body Text 3"/>
    <w:basedOn w:val="Normal"/>
    <w:link w:val="BodyText3Char"/>
    <w:uiPriority w:val="99"/>
    <w:unhideWhenUsed/>
    <w:rsid w:val="00C009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0090E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0090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0090E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C0090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0090E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0090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0090E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009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0090E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C0090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C0090E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C0090E"/>
  </w:style>
  <w:style w:type="character" w:customStyle="1" w:styleId="DateChar">
    <w:name w:val="Date Char"/>
    <w:basedOn w:val="DefaultParagraphFont"/>
    <w:link w:val="Date"/>
    <w:uiPriority w:val="99"/>
    <w:rsid w:val="00C0090E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C0090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C0090E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C0090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C0090E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C009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C0090E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C0090E"/>
  </w:style>
  <w:style w:type="character" w:customStyle="1" w:styleId="SalutationChar">
    <w:name w:val="Salutation Char"/>
    <w:basedOn w:val="DefaultParagraphFont"/>
    <w:link w:val="Salutation"/>
    <w:uiPriority w:val="99"/>
    <w:rsid w:val="00C0090E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C0090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C0090E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C0090E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C0090E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0090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C0090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C0090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C0090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C0090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C0090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C0090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C0090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C0090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C0090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C0090E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5D4AAE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5D4AAE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5D4AAE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5D4AAE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5D4AA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5D4AAE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5D4AAE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5D4AAE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5D4AAE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C0090E"/>
    <w:pPr>
      <w:tabs>
        <w:tab w:val="num" w:pos="1492"/>
      </w:tabs>
      <w:ind w:left="1492" w:hanging="360"/>
      <w:contextualSpacing/>
    </w:pPr>
    <w:rPr>
      <w:lang w:val="fr-FR"/>
    </w:rPr>
  </w:style>
  <w:style w:type="paragraph" w:styleId="ListContinue">
    <w:name w:val="List Continue"/>
    <w:basedOn w:val="Normal"/>
    <w:uiPriority w:val="99"/>
    <w:unhideWhenUsed/>
    <w:rsid w:val="005D4AA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5D4AA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5D4AA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5D4AA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5D4AAE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5D4AAE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C0090E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C0090E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C0090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CHeadingList">
    <w:name w:val="CHeadingList"/>
    <w:uiPriority w:val="99"/>
    <w:rsid w:val="005D4AAE"/>
    <w:pPr>
      <w:numPr>
        <w:numId w:val="13"/>
      </w:numPr>
    </w:pPr>
  </w:style>
  <w:style w:type="table" w:customStyle="1" w:styleId="Table5">
    <w:name w:val="Table_5"/>
    <w:basedOn w:val="Table1"/>
    <w:uiPriority w:val="99"/>
    <w:rsid w:val="00C0090E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C0090E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C0090E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C0090E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DocTypeChar">
    <w:name w:val="DocType Char"/>
    <w:basedOn w:val="BodyOfTextChar"/>
    <w:link w:val="DocType"/>
    <w:rsid w:val="00C0090E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HeaderfooterTab">
    <w:name w:val="Header/footer Tab"/>
    <w:basedOn w:val="Footer"/>
    <w:rsid w:val="00C0090E"/>
    <w:pPr>
      <w:spacing w:before="60" w:after="60"/>
    </w:pPr>
    <w:rPr>
      <w:sz w:val="20"/>
    </w:rPr>
  </w:style>
  <w:style w:type="character" w:styleId="Hashtag">
    <w:name w:val="Hashtag"/>
    <w:basedOn w:val="DefaultParagraphFont"/>
    <w:uiPriority w:val="99"/>
    <w:unhideWhenUsed/>
    <w:rsid w:val="00C0090E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0090E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C0090E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C0090E"/>
    <w:rPr>
      <w:color w:val="605E5C"/>
      <w:shd w:val="clear" w:color="auto" w:fill="E1DFDD"/>
    </w:rPr>
  </w:style>
  <w:style w:type="table" w:styleId="ListTable3-Accent5">
    <w:name w:val="List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idden">
    <w:name w:val="Hidden"/>
    <w:basedOn w:val="BodyOfText"/>
    <w:next w:val="BodyOfText"/>
    <w:link w:val="HiddenChar"/>
    <w:qFormat/>
    <w:rsid w:val="00C0090E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C0090E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TabText2">
    <w:name w:val="TabText2"/>
    <w:basedOn w:val="TabText1"/>
    <w:link w:val="TabText2Char"/>
    <w:qFormat/>
    <w:rsid w:val="00C0090E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C0090E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C0090E"/>
    <w:pPr>
      <w:numPr>
        <w:ilvl w:val="1"/>
      </w:numPr>
    </w:pPr>
  </w:style>
  <w:style w:type="paragraph" w:customStyle="1" w:styleId="BulletL3">
    <w:name w:val="Bullet L3"/>
    <w:basedOn w:val="BulletL1"/>
    <w:rsid w:val="00C0090E"/>
    <w:pPr>
      <w:numPr>
        <w:ilvl w:val="2"/>
      </w:numPr>
      <w:contextualSpacing/>
    </w:pPr>
  </w:style>
  <w:style w:type="paragraph" w:customStyle="1" w:styleId="EnumerationL2">
    <w:name w:val="Enumeration L2"/>
    <w:basedOn w:val="EnumerationL1"/>
    <w:link w:val="EnumerationL2Char"/>
    <w:rsid w:val="00C0090E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C0090E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C0090E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C0090E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C0090E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C0090E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C0090E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C0090E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C0090E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C0090E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C0090E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C0090E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C0090E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C0090E"/>
    <w:pPr>
      <w:numPr>
        <w:ilvl w:val="8"/>
      </w:numPr>
    </w:pPr>
    <w:rPr>
      <w:sz w:val="18"/>
    </w:rPr>
  </w:style>
  <w:style w:type="numbering" w:customStyle="1" w:styleId="Bullet">
    <w:name w:val="Bullet"/>
    <w:uiPriority w:val="99"/>
    <w:rsid w:val="00C0090E"/>
    <w:pPr>
      <w:numPr>
        <w:numId w:val="18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C0090E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C0090E"/>
    <w:pPr>
      <w:numPr>
        <w:numId w:val="16"/>
      </w:numPr>
      <w:spacing w:after="80"/>
      <w:ind w:left="709" w:hanging="284"/>
    </w:pPr>
    <w:rPr>
      <w:lang w:val="fr-FR"/>
    </w:rPr>
  </w:style>
  <w:style w:type="character" w:customStyle="1" w:styleId="HiddenChar">
    <w:name w:val="Hidden Char"/>
    <w:basedOn w:val="BodyOfTextChar"/>
    <w:link w:val="Hidden"/>
    <w:rsid w:val="00C0090E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C0090E"/>
    <w:pPr>
      <w:numPr>
        <w:numId w:val="55"/>
      </w:numPr>
    </w:pPr>
  </w:style>
  <w:style w:type="paragraph" w:customStyle="1" w:styleId="TabEnumL2">
    <w:name w:val="TabEnumL2"/>
    <w:basedOn w:val="TabEnumL1"/>
    <w:link w:val="TabEnumL2Char"/>
    <w:rsid w:val="00C0090E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C0090E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C0090E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C0090E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C0090E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C0090E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C0090E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C0090E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C0090E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C0090E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C0090E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C0090E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C0090E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C0090E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C0090E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C0090E"/>
    <w:pPr>
      <w:numPr>
        <w:numId w:val="17"/>
      </w:numPr>
      <w:ind w:right="57"/>
    </w:pPr>
  </w:style>
  <w:style w:type="paragraph" w:customStyle="1" w:styleId="TabBulletL2">
    <w:name w:val="TabBulletL2"/>
    <w:basedOn w:val="TabBulletL1"/>
    <w:link w:val="TabBulletL2Char"/>
    <w:rsid w:val="00C0090E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C0090E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C0090E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C0090E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C0090E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C0090E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C0090E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C0090E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C0090E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C0090E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C0090E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C0090E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C0090E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C0090E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C0090E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C0090E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C0090E"/>
    <w:rPr>
      <w:color w:val="C00000"/>
    </w:rPr>
  </w:style>
  <w:style w:type="character" w:customStyle="1" w:styleId="MandatoryChar">
    <w:name w:val="Mandatory Char"/>
    <w:basedOn w:val="BodyOfTextChar"/>
    <w:link w:val="Mandatory"/>
    <w:rsid w:val="00C0090E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C0090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C0090E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C0090E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C0090E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C0090E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C0090E"/>
    <w:rPr>
      <w:rFonts w:eastAsiaTheme="minorHAnsi"/>
      <w:kern w:val="16"/>
      <w:sz w:val="18"/>
      <w:lang w:val="en-US"/>
    </w:rPr>
  </w:style>
  <w:style w:type="paragraph" w:customStyle="1" w:styleId="TOCFig">
    <w:name w:val="TOC Fig"/>
    <w:basedOn w:val="TOC1"/>
    <w:next w:val="BodyOfText"/>
    <w:rsid w:val="00C0090E"/>
    <w:rPr>
      <w:sz w:val="20"/>
    </w:rPr>
  </w:style>
  <w:style w:type="paragraph" w:customStyle="1" w:styleId="BulletL5">
    <w:name w:val="Bullet L5"/>
    <w:basedOn w:val="BulletL1"/>
    <w:rsid w:val="00C0090E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C0090E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C0090E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C0090E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C0090E"/>
    <w:pPr>
      <w:numPr>
        <w:ilvl w:val="8"/>
      </w:numPr>
      <w:contextualSpacing/>
    </w:pPr>
    <w:rPr>
      <w:sz w:val="18"/>
    </w:rPr>
  </w:style>
  <w:style w:type="paragraph" w:customStyle="1" w:styleId="ExcelInput">
    <w:name w:val="ExcelInput"/>
    <w:basedOn w:val="Normal"/>
    <w:rsid w:val="00303FD7"/>
    <w:pPr>
      <w:spacing w:before="20" w:after="20" w:line="240" w:lineRule="auto"/>
      <w:jc w:val="both"/>
    </w:pPr>
    <w:rPr>
      <w:rFonts w:ascii="Tahoma" w:hAnsi="Tahoma"/>
      <w:kern w:val="16"/>
      <w:sz w:val="20"/>
    </w:rPr>
  </w:style>
  <w:style w:type="paragraph" w:customStyle="1" w:styleId="SP-Quote">
    <w:name w:val="SP-Quote"/>
    <w:basedOn w:val="BodyOfText"/>
    <w:next w:val="BodyOfText"/>
    <w:rsid w:val="00C0090E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C0090E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C0090E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C0090E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C0090E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C009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C0090E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C0090E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C0090E"/>
    <w:pPr>
      <w:numPr>
        <w:numId w:val="20"/>
      </w:numPr>
    </w:pPr>
  </w:style>
  <w:style w:type="numbering" w:styleId="ArticleSection">
    <w:name w:val="Outline List 3"/>
    <w:basedOn w:val="NoList"/>
    <w:uiPriority w:val="99"/>
    <w:semiHidden/>
    <w:unhideWhenUsed/>
    <w:rsid w:val="00C0090E"/>
    <w:pPr>
      <w:numPr>
        <w:numId w:val="21"/>
      </w:numPr>
    </w:pPr>
  </w:style>
  <w:style w:type="table" w:styleId="ColorfulGrid">
    <w:name w:val="Colorful Grid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C0090E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D4AAE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C0090E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/>
    </w:pPr>
    <w:rPr>
      <w:rFonts w:eastAsiaTheme="minorHAns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DefaultParagraphFont"/>
    <w:rsid w:val="00636FA7"/>
  </w:style>
  <w:style w:type="character" w:customStyle="1" w:styleId="viiyi">
    <w:name w:val="viiyi"/>
    <w:basedOn w:val="DefaultParagraphFont"/>
    <w:rsid w:val="00636FA7"/>
  </w:style>
  <w:style w:type="paragraph" w:customStyle="1" w:styleId="Mitigation">
    <w:name w:val="Mitigation"/>
    <w:basedOn w:val="Normal"/>
    <w:next w:val="BodyOfText"/>
    <w:link w:val="MitigationChar"/>
    <w:rsid w:val="00C0090E"/>
    <w:pPr>
      <w:numPr>
        <w:numId w:val="48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C0090E"/>
    <w:rPr>
      <w:rFonts w:ascii="Corbel" w:eastAsiaTheme="minorHAnsi" w:hAnsi="Corbel"/>
      <w:kern w:val="16"/>
      <w:sz w:val="20"/>
      <w:lang w:val="en-GB"/>
    </w:rPr>
  </w:style>
  <w:style w:type="paragraph" w:customStyle="1" w:styleId="myStyle">
    <w:name w:val="myStyle"/>
    <w:basedOn w:val="BodyOfText"/>
    <w:link w:val="myStyleChar"/>
    <w:rsid w:val="00E01DD0"/>
    <w:pPr>
      <w:spacing w:after="0"/>
    </w:pPr>
    <w:rPr>
      <w:color w:val="000000"/>
      <w:sz w:val="28"/>
      <w:lang w:val="en-GB"/>
    </w:rPr>
  </w:style>
  <w:style w:type="character" w:customStyle="1" w:styleId="myStyleChar">
    <w:name w:val="myStyle Char"/>
    <w:basedOn w:val="BodyOfTextChar"/>
    <w:link w:val="myStyle"/>
    <w:rsid w:val="00E01DD0"/>
    <w:rPr>
      <w:rFonts w:eastAsiaTheme="minorHAnsi"/>
      <w:color w:val="000000"/>
      <w:kern w:val="16"/>
      <w:sz w:val="28"/>
      <w:lang w:val="en-GB"/>
    </w:rPr>
  </w:style>
  <w:style w:type="paragraph" w:customStyle="1" w:styleId="SubParagraph">
    <w:name w:val="SubParagraph"/>
    <w:basedOn w:val="BodyOfText"/>
    <w:link w:val="SubParagraphChar"/>
    <w:qFormat/>
    <w:rsid w:val="0097740F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97740F"/>
    <w:rPr>
      <w:rFonts w:eastAsiaTheme="minorHAnsi"/>
      <w:kern w:val="16"/>
      <w:lang w:val="en-US"/>
    </w:rPr>
  </w:style>
  <w:style w:type="character" w:customStyle="1" w:styleId="SP-Bold">
    <w:name w:val="SP-Bold"/>
    <w:basedOn w:val="SP-Block"/>
    <w:uiPriority w:val="1"/>
    <w:qFormat/>
    <w:rsid w:val="00C0090E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qFormat/>
    <w:rsid w:val="00C0090E"/>
    <w:pPr>
      <w:numPr>
        <w:numId w:val="62"/>
      </w:numPr>
      <w:spacing w:before="80" w:after="0"/>
    </w:pPr>
  </w:style>
  <w:style w:type="paragraph" w:customStyle="1" w:styleId="SP-BulletL2">
    <w:name w:val="SP-BulletL2"/>
    <w:basedOn w:val="SP-BulletL1"/>
    <w:qFormat/>
    <w:rsid w:val="00C0090E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C0090E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C0090E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qFormat/>
    <w:rsid w:val="00C0090E"/>
    <w:pPr>
      <w:numPr>
        <w:numId w:val="56"/>
      </w:numPr>
      <w:shd w:val="clear" w:color="auto" w:fill="FFFCE2" w:themeFill="accent4" w:themeFillTint="33"/>
      <w:spacing w:before="80" w:after="0"/>
    </w:pPr>
    <w:rPr>
      <w:lang w:val="en-GB"/>
    </w:rPr>
  </w:style>
  <w:style w:type="paragraph" w:customStyle="1" w:styleId="SP-EnumL2">
    <w:name w:val="SP-EnumL2"/>
    <w:basedOn w:val="EnumerationL2"/>
    <w:qFormat/>
    <w:rsid w:val="00C0090E"/>
    <w:pPr>
      <w:numPr>
        <w:numId w:val="56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C0090E"/>
    <w:pPr>
      <w:numPr>
        <w:ilvl w:val="2"/>
        <w:numId w:val="56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C0090E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C0090E"/>
    <w:rPr>
      <w:rFonts w:eastAsiaTheme="minorHAns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C0090E"/>
    <w:pPr>
      <w:numPr>
        <w:numId w:val="57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C0090E"/>
    <w:rPr>
      <w:rFonts w:eastAsiaTheme="minorHAnsi"/>
      <w:kern w:val="16"/>
      <w:lang w:val="en-GB"/>
    </w:rPr>
  </w:style>
  <w:style w:type="paragraph" w:customStyle="1" w:styleId="SP-Input">
    <w:name w:val="SP-Input"/>
    <w:basedOn w:val="Normal"/>
    <w:link w:val="SP-InputChar"/>
    <w:qFormat/>
    <w:rsid w:val="00C0090E"/>
    <w:pPr>
      <w:spacing w:after="120" w:line="240" w:lineRule="auto"/>
      <w:jc w:val="both"/>
    </w:pPr>
    <w:rPr>
      <w:rFonts w:ascii="Segoe UI" w:hAnsi="Segoe UI"/>
      <w:color w:val="00A3E0"/>
      <w:kern w:val="16"/>
      <w:lang w:val="en-GB"/>
    </w:rPr>
  </w:style>
  <w:style w:type="character" w:customStyle="1" w:styleId="SP-InputChar">
    <w:name w:val="SP-Input Char"/>
    <w:basedOn w:val="DefaultParagraphFont"/>
    <w:link w:val="SP-Input"/>
    <w:rsid w:val="00C0090E"/>
    <w:rPr>
      <w:rFonts w:ascii="Segoe UI" w:eastAsiaTheme="minorHAnsi" w:hAnsi="Segoe UI"/>
      <w:color w:val="00A3E0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C0090E"/>
    <w:pPr>
      <w:numPr>
        <w:numId w:val="58"/>
      </w:numPr>
    </w:pPr>
  </w:style>
  <w:style w:type="character" w:customStyle="1" w:styleId="SP-InputBulletChar">
    <w:name w:val="SP-InputBullet Char"/>
    <w:basedOn w:val="SP-InputChar"/>
    <w:link w:val="SP-InputBullet"/>
    <w:rsid w:val="00C0090E"/>
    <w:rPr>
      <w:rFonts w:ascii="Segoe UI" w:eastAsiaTheme="minorHAnsi" w:hAnsi="Segoe UI"/>
      <w:color w:val="00A3E0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C0090E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C0090E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C0090E"/>
    <w:pPr>
      <w:numPr>
        <w:numId w:val="59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C0090E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Normal"/>
    <w:link w:val="SP-OutputChar"/>
    <w:qFormat/>
    <w:rsid w:val="00C009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jc w:val="both"/>
    </w:pPr>
    <w:rPr>
      <w:kern w:val="16"/>
      <w:lang w:val="en-GB"/>
    </w:rPr>
  </w:style>
  <w:style w:type="character" w:customStyle="1" w:styleId="SP-OutputChar">
    <w:name w:val="SP-Output Char"/>
    <w:basedOn w:val="DefaultParagraphFont"/>
    <w:link w:val="SP-Output"/>
    <w:rsid w:val="00C0090E"/>
    <w:rPr>
      <w:rFonts w:eastAsiaTheme="minorHAnsi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C0090E"/>
    <w:pPr>
      <w:numPr>
        <w:numId w:val="60"/>
      </w:numPr>
    </w:pPr>
  </w:style>
  <w:style w:type="character" w:customStyle="1" w:styleId="SP-OutputBulletChar">
    <w:name w:val="SP-OutputBullet Char"/>
    <w:basedOn w:val="SP-OutputChar"/>
    <w:link w:val="SP-OutputBullet"/>
    <w:rsid w:val="00C0090E"/>
    <w:rPr>
      <w:rFonts w:eastAsiaTheme="minorHAnsi"/>
      <w:kern w:val="16"/>
      <w:lang w:val="en-GB"/>
    </w:rPr>
  </w:style>
  <w:style w:type="paragraph" w:customStyle="1" w:styleId="SP-Owner">
    <w:name w:val="SP-Owner"/>
    <w:basedOn w:val="Normal"/>
    <w:rsid w:val="00C0090E"/>
    <w:pPr>
      <w:spacing w:after="120" w:line="240" w:lineRule="auto"/>
      <w:jc w:val="both"/>
    </w:pPr>
    <w:rPr>
      <w:rFonts w:ascii="Segoe UI" w:eastAsia="Segoe UI" w:hAnsi="Segoe UI" w:cs="Times New Roman"/>
      <w:color w:val="00A3E0"/>
      <w:kern w:val="16"/>
    </w:rPr>
  </w:style>
  <w:style w:type="paragraph" w:customStyle="1" w:styleId="SP-Question">
    <w:name w:val="SP-Question"/>
    <w:basedOn w:val="Normal"/>
    <w:rsid w:val="00C0090E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C0090E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C0090E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Normal"/>
    <w:link w:val="SP-TriggerChar"/>
    <w:qFormat/>
    <w:rsid w:val="00C0090E"/>
    <w:pPr>
      <w:spacing w:after="120" w:line="240" w:lineRule="auto"/>
      <w:jc w:val="both"/>
    </w:pPr>
    <w:rPr>
      <w:color w:val="595959" w:themeColor="text1" w:themeTint="A6"/>
      <w:kern w:val="16"/>
      <w:sz w:val="20"/>
      <w:lang w:val="en-GB"/>
    </w:rPr>
  </w:style>
  <w:style w:type="character" w:customStyle="1" w:styleId="SP-TriggerChar">
    <w:name w:val="SP-Trigger Char"/>
    <w:basedOn w:val="DefaultParagraphFont"/>
    <w:link w:val="SP-Trigger"/>
    <w:rsid w:val="00C0090E"/>
    <w:rPr>
      <w:rFonts w:eastAsiaTheme="minorHAnsi"/>
      <w:color w:val="595959" w:themeColor="text1" w:themeTint="A6"/>
      <w:kern w:val="16"/>
      <w:sz w:val="20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C0090E"/>
    <w:pPr>
      <w:numPr>
        <w:numId w:val="61"/>
      </w:numPr>
    </w:pPr>
  </w:style>
  <w:style w:type="character" w:customStyle="1" w:styleId="SP-TriggerBulletChar">
    <w:name w:val="SP-TriggerBullet Char"/>
    <w:basedOn w:val="SP-TriggerChar"/>
    <w:link w:val="SP-TriggerBullet"/>
    <w:rsid w:val="00C0090E"/>
    <w:rPr>
      <w:rFonts w:eastAsiaTheme="minorHAnsi"/>
      <w:color w:val="595959" w:themeColor="text1" w:themeTint="A6"/>
      <w:kern w:val="16"/>
      <w:sz w:val="20"/>
      <w:lang w:val="en-GB"/>
    </w:rPr>
  </w:style>
  <w:style w:type="character" w:customStyle="1" w:styleId="BulletL4Char">
    <w:name w:val="Bullet L4 Char"/>
    <w:basedOn w:val="DefaultParagraphFont"/>
    <w:link w:val="BulletL4"/>
    <w:rsid w:val="00C0090E"/>
    <w:rPr>
      <w:rFonts w:eastAsiaTheme="minorHAnsi"/>
      <w:kern w:val="16"/>
      <w:sz w:val="20"/>
      <w:lang w:val="en-US"/>
    </w:rPr>
  </w:style>
  <w:style w:type="paragraph" w:customStyle="1" w:styleId="ReferenceList">
    <w:name w:val="Reference List"/>
    <w:basedOn w:val="BodyOfText"/>
    <w:link w:val="ReferenceListChar"/>
    <w:qFormat/>
    <w:rsid w:val="00C0090E"/>
    <w:pPr>
      <w:numPr>
        <w:numId w:val="63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C0090E"/>
    <w:rPr>
      <w:rFonts w:eastAsiaTheme="minorHAnsi"/>
      <w:kern w:val="16"/>
      <w:lang w:val="en-US"/>
    </w:rPr>
  </w:style>
  <w:style w:type="paragraph" w:customStyle="1" w:styleId="SP-Attributes">
    <w:name w:val="SP-Attributes"/>
    <w:basedOn w:val="SP-Control"/>
    <w:rsid w:val="00C009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_INternal\ISMS\1_ISMS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C01F91BC9544B1885F598C2B954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E5A5C-287A-4439-ADBB-1BC34E7197FE}"/>
      </w:docPartPr>
      <w:docPartBody>
        <w:p w:rsidR="0006363B" w:rsidRDefault="0006363B">
          <w:pPr>
            <w:pStyle w:val="52C01F91BC9544B1885F598C2B954D0E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68B2922E053048BBB8050C299FD76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3120B-6197-493C-A035-67E57CA84A5F}"/>
      </w:docPartPr>
      <w:docPartBody>
        <w:p w:rsidR="0006363B" w:rsidRDefault="0006363B">
          <w:pPr>
            <w:pStyle w:val="68B2922E053048BBB8050C299FD764FF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CC033A0D7C1F46959A344CAA08FB9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67602-9889-43E8-B6BA-425CC0C6BBD7}"/>
      </w:docPartPr>
      <w:docPartBody>
        <w:p w:rsidR="0006363B" w:rsidRDefault="0006363B">
          <w:pPr>
            <w:pStyle w:val="CC033A0D7C1F46959A344CAA08FB9BC7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22DECDEED99D4D2EA7DDF9C75CB46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17DD-9F12-4AA1-A42D-DBF5CD631187}"/>
      </w:docPartPr>
      <w:docPartBody>
        <w:p w:rsidR="0006363B" w:rsidRDefault="0006363B">
          <w:pPr>
            <w:pStyle w:val="22DECDEED99D4D2EA7DDF9C75CB462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69D3E77136429884C6E53CD2AE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0ECB-51DC-434F-ADFD-497C8080F8AA}"/>
      </w:docPartPr>
      <w:docPartBody>
        <w:p w:rsidR="0006363B" w:rsidRDefault="0006363B">
          <w:pPr>
            <w:pStyle w:val="7169D3E77136429884C6E53CD2AE4B26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A81F4CC978A4435B8C2C57F1BA2B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5EC7-03D9-464E-9CD5-C9C8CCBCF4C4}"/>
      </w:docPartPr>
      <w:docPartBody>
        <w:p w:rsidR="0006363B" w:rsidRDefault="0006363B">
          <w:pPr>
            <w:pStyle w:val="A81F4CC978A4435B8C2C57F1BA2B240F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B37BDCA5610A47BDB338AAFE7DE3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409B3-1A94-4B09-A942-B50BB9723E52}"/>
      </w:docPartPr>
      <w:docPartBody>
        <w:p w:rsidR="0006363B" w:rsidRDefault="0006363B">
          <w:pPr>
            <w:pStyle w:val="B37BDCA5610A47BDB338AAFE7DE38AA5"/>
          </w:pPr>
          <w:r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63B"/>
    <w:rsid w:val="00004DC5"/>
    <w:rsid w:val="00022F5E"/>
    <w:rsid w:val="00033DCD"/>
    <w:rsid w:val="0006363B"/>
    <w:rsid w:val="000654F6"/>
    <w:rsid w:val="000B6189"/>
    <w:rsid w:val="00145258"/>
    <w:rsid w:val="00185E53"/>
    <w:rsid w:val="0019680E"/>
    <w:rsid w:val="001B1CE3"/>
    <w:rsid w:val="001B75A2"/>
    <w:rsid w:val="001D140A"/>
    <w:rsid w:val="001E5B83"/>
    <w:rsid w:val="00215F5D"/>
    <w:rsid w:val="00282336"/>
    <w:rsid w:val="00294144"/>
    <w:rsid w:val="002C4B37"/>
    <w:rsid w:val="002F7910"/>
    <w:rsid w:val="003337C5"/>
    <w:rsid w:val="00367C15"/>
    <w:rsid w:val="0037106C"/>
    <w:rsid w:val="003E6D25"/>
    <w:rsid w:val="00422257"/>
    <w:rsid w:val="0042582E"/>
    <w:rsid w:val="0048353D"/>
    <w:rsid w:val="004879F1"/>
    <w:rsid w:val="004930BB"/>
    <w:rsid w:val="004C0565"/>
    <w:rsid w:val="004C59B4"/>
    <w:rsid w:val="004D37CC"/>
    <w:rsid w:val="00544CF2"/>
    <w:rsid w:val="00574D85"/>
    <w:rsid w:val="005941BA"/>
    <w:rsid w:val="005C660A"/>
    <w:rsid w:val="005E0BA5"/>
    <w:rsid w:val="00601FDD"/>
    <w:rsid w:val="00620575"/>
    <w:rsid w:val="006306D4"/>
    <w:rsid w:val="0063131A"/>
    <w:rsid w:val="00671A1E"/>
    <w:rsid w:val="00685E46"/>
    <w:rsid w:val="006B36C9"/>
    <w:rsid w:val="007125A7"/>
    <w:rsid w:val="007337E3"/>
    <w:rsid w:val="007C06A1"/>
    <w:rsid w:val="00800942"/>
    <w:rsid w:val="00813A54"/>
    <w:rsid w:val="00822C13"/>
    <w:rsid w:val="00875B91"/>
    <w:rsid w:val="008863D4"/>
    <w:rsid w:val="008D05F6"/>
    <w:rsid w:val="0090112D"/>
    <w:rsid w:val="00981AE9"/>
    <w:rsid w:val="00981E2C"/>
    <w:rsid w:val="009B1770"/>
    <w:rsid w:val="009B7317"/>
    <w:rsid w:val="009C3012"/>
    <w:rsid w:val="00A211DC"/>
    <w:rsid w:val="00A25BB2"/>
    <w:rsid w:val="00A6710B"/>
    <w:rsid w:val="00AA4082"/>
    <w:rsid w:val="00AF398E"/>
    <w:rsid w:val="00B35B8D"/>
    <w:rsid w:val="00BC4745"/>
    <w:rsid w:val="00BF5FE3"/>
    <w:rsid w:val="00C144AA"/>
    <w:rsid w:val="00C16CE5"/>
    <w:rsid w:val="00C20312"/>
    <w:rsid w:val="00C25056"/>
    <w:rsid w:val="00C42BD3"/>
    <w:rsid w:val="00C55054"/>
    <w:rsid w:val="00CC5992"/>
    <w:rsid w:val="00D10A54"/>
    <w:rsid w:val="00D25B21"/>
    <w:rsid w:val="00D414FE"/>
    <w:rsid w:val="00D46E73"/>
    <w:rsid w:val="00D54039"/>
    <w:rsid w:val="00D66736"/>
    <w:rsid w:val="00D83B85"/>
    <w:rsid w:val="00DF4AE4"/>
    <w:rsid w:val="00E906D0"/>
    <w:rsid w:val="00EA5163"/>
    <w:rsid w:val="00F3415A"/>
    <w:rsid w:val="00F41EB7"/>
    <w:rsid w:val="00F50EC1"/>
    <w:rsid w:val="00F61B16"/>
    <w:rsid w:val="00F61E73"/>
    <w:rsid w:val="00F64F8F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4FE"/>
  </w:style>
  <w:style w:type="paragraph" w:customStyle="1" w:styleId="B5849A7E444B4B298FD4E6F90ABE9730">
    <w:name w:val="B5849A7E444B4B298FD4E6F90ABE9730"/>
    <w:rsid w:val="00D414FE"/>
    <w:pPr>
      <w:spacing w:after="160" w:line="259" w:lineRule="auto"/>
    </w:pPr>
  </w:style>
  <w:style w:type="paragraph" w:customStyle="1" w:styleId="7A873454D7264BE387220C1BFE8FCC0A">
    <w:name w:val="7A873454D7264BE387220C1BFE8FCC0A"/>
    <w:rsid w:val="00D414FE"/>
    <w:pPr>
      <w:spacing w:after="160" w:line="259" w:lineRule="auto"/>
    </w:pPr>
  </w:style>
  <w:style w:type="paragraph" w:customStyle="1" w:styleId="4B47AA30150A4F699378539C59003169">
    <w:name w:val="4B47AA30150A4F699378539C59003169"/>
    <w:rsid w:val="00D414FE"/>
    <w:pPr>
      <w:spacing w:after="160" w:line="259" w:lineRule="auto"/>
    </w:pPr>
  </w:style>
  <w:style w:type="paragraph" w:customStyle="1" w:styleId="52C01F91BC9544B1885F598C2B954D0E">
    <w:name w:val="52C01F91BC9544B1885F598C2B954D0E"/>
    <w:rsid w:val="001D11AF"/>
  </w:style>
  <w:style w:type="paragraph" w:customStyle="1" w:styleId="68B2922E053048BBB8050C299FD764FF">
    <w:name w:val="68B2922E053048BBB8050C299FD764FF"/>
    <w:rsid w:val="001D11AF"/>
  </w:style>
  <w:style w:type="paragraph" w:customStyle="1" w:styleId="CC033A0D7C1F46959A344CAA08FB9BC7">
    <w:name w:val="CC033A0D7C1F46959A344CAA08FB9BC7"/>
    <w:rsid w:val="001D11AF"/>
  </w:style>
  <w:style w:type="paragraph" w:customStyle="1" w:styleId="22DECDEED99D4D2EA7DDF9C75CB462B2">
    <w:name w:val="22DECDEED99D4D2EA7DDF9C75CB462B2"/>
    <w:rsid w:val="001D11AF"/>
  </w:style>
  <w:style w:type="paragraph" w:customStyle="1" w:styleId="7169D3E77136429884C6E53CD2AE4B26">
    <w:name w:val="7169D3E77136429884C6E53CD2AE4B26"/>
    <w:rsid w:val="001D11AF"/>
  </w:style>
  <w:style w:type="paragraph" w:customStyle="1" w:styleId="A81F4CC978A4435B8C2C57F1BA2B240F">
    <w:name w:val="A81F4CC978A4435B8C2C57F1BA2B240F"/>
    <w:rsid w:val="001D11AF"/>
  </w:style>
  <w:style w:type="paragraph" w:customStyle="1" w:styleId="B37BDCA5610A47BDB338AAFE7DE38AA5">
    <w:name w:val="B37BDCA5610A47BDB338AAFE7DE38AA5"/>
    <w:rsid w:val="00144769"/>
  </w:style>
  <w:style w:type="paragraph" w:customStyle="1" w:styleId="8E5EC8FC36A542E8ABCC1A853EE5AF9B">
    <w:name w:val="8E5EC8FC36A542E8ABCC1A853EE5AF9B"/>
    <w:rsid w:val="00D57B6F"/>
  </w:style>
  <w:style w:type="paragraph" w:customStyle="1" w:styleId="454FE799EEDE4898A94227B1D8056290">
    <w:name w:val="454FE799EEDE4898A94227B1D8056290"/>
    <w:rsid w:val="00D57B6F"/>
  </w:style>
  <w:style w:type="paragraph" w:customStyle="1" w:styleId="AE7723A8263C46C58B7A2A2457770418">
    <w:name w:val="AE7723A8263C46C58B7A2A2457770418"/>
    <w:rsid w:val="00D57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6EB64-BC7C-403C-B498-39627B77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180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
(ISMS)</vt:lpstr>
      <vt:lpstr>Information Security Management System 
(ISMS)</vt:lpstr>
    </vt:vector>
  </TitlesOfParts>
  <Company>itrust consulting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Document management 
(ITR-DocMgt)</dc:subject>
  <dc:creator>itrust</dc:creator>
  <cp:keywords>4.3</cp:keywords>
  <dc:description>Internal (IN)</dc:description>
  <cp:revision>5</cp:revision>
  <cp:lastPrinted>2025-04-11T09:06:00Z</cp:lastPrinted>
  <dcterms:created xsi:type="dcterms:W3CDTF">2024-02-29T09:19:00Z</dcterms:created>
  <dcterms:modified xsi:type="dcterms:W3CDTF">2025-04-11T09:06:00Z</dcterms:modified>
  <cp:category>Procedure (PRO)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P">
    <vt:i4>0</vt:i4>
  </property>
  <property fmtid="{D5CDD505-2E9C-101B-9397-08002B2CF9AE}" pid="3" name="MEO">
    <vt:i4>0</vt:i4>
  </property>
  <property fmtid="{D5CDD505-2E9C-101B-9397-08002B2CF9AE}" pid="4" name="VAL">
    <vt:i4>0</vt:i4>
  </property>
  <property fmtid="{D5CDD505-2E9C-101B-9397-08002B2CF9AE}" pid="5" name="LV1">
    <vt:i4>3</vt:i4>
  </property>
  <property fmtid="{D5CDD505-2E9C-101B-9397-08002B2CF9AE}" pid="6" name="LV2">
    <vt:i4>5</vt:i4>
  </property>
  <property fmtid="{D5CDD505-2E9C-101B-9397-08002B2CF9AE}" pid="7" name="LV3">
    <vt:i4>3</vt:i4>
  </property>
  <property fmtid="{D5CDD505-2E9C-101B-9397-08002B2CF9AE}" pid="8" name="LV4">
    <vt:i4>2</vt:i4>
  </property>
  <property fmtid="{D5CDD505-2E9C-101B-9397-08002B2CF9AE}" pid="9" name="LV5">
    <vt:i4>1</vt:i4>
  </property>
  <property fmtid="{D5CDD505-2E9C-101B-9397-08002B2CF9AE}" pid="10" name="LV6">
    <vt:i4>2</vt:i4>
  </property>
  <property fmtid="{D5CDD505-2E9C-101B-9397-08002B2CF9AE}" pid="11" name="OOS">
    <vt:i4>2</vt:i4>
  </property>
  <property fmtid="{D5CDD505-2E9C-101B-9397-08002B2CF9AE}" pid="12" name="seq_number">
    <vt:lpwstr>001</vt:lpwstr>
  </property>
</Properties>
</file>