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5A5AD4" w:rsidRPr="00C05182" w14:paraId="2266BEFF" w14:textId="77777777" w:rsidTr="00035EFC">
        <w:trPr>
          <w:trHeight w:hRule="exact" w:val="2324"/>
        </w:trPr>
        <w:tc>
          <w:tcPr>
            <w:tcW w:w="9748" w:type="dxa"/>
            <w:vAlign w:val="center"/>
          </w:tcPr>
          <w:p w14:paraId="0461437D" w14:textId="77777777" w:rsidR="005A5AD4" w:rsidRPr="00C05182" w:rsidRDefault="005A5AD4" w:rsidP="00A304A3">
            <w:pPr>
              <w:pStyle w:val="BodyOfText"/>
              <w:rPr>
                <w:lang w:val="en-GB"/>
              </w:rPr>
            </w:pPr>
            <w:r w:rsidRPr="00C05182">
              <w:rPr>
                <w:noProof/>
                <w:lang w:val="en-GB" w:eastAsia="en-GB"/>
              </w:rPr>
              <w:drawing>
                <wp:inline distT="0" distB="0" distL="0" distR="0" wp14:anchorId="2779975F" wp14:editId="7EB0D0C1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AD4" w:rsidRPr="00C05182" w14:paraId="2AAD752A" w14:textId="77777777" w:rsidTr="00035EFC">
        <w:trPr>
          <w:trHeight w:hRule="exact" w:val="2126"/>
        </w:trPr>
        <w:tc>
          <w:tcPr>
            <w:tcW w:w="9748" w:type="dxa"/>
            <w:vAlign w:val="center"/>
          </w:tcPr>
          <w:p w14:paraId="5AB9F309" w14:textId="77777777" w:rsidR="005A5AD4" w:rsidRPr="00C05182" w:rsidRDefault="005A5AD4" w:rsidP="00035EFC">
            <w:pPr>
              <w:pStyle w:val="DocType"/>
              <w:ind w:left="284" w:right="-107"/>
              <w:rPr>
                <w:lang w:val="en-GB"/>
              </w:rPr>
            </w:pPr>
          </w:p>
        </w:tc>
      </w:tr>
      <w:tr w:rsidR="005A5AD4" w:rsidRPr="00C05182" w14:paraId="23ECCC14" w14:textId="77777777" w:rsidTr="0067145F">
        <w:trPr>
          <w:trHeight w:hRule="exact" w:val="2637"/>
        </w:trPr>
        <w:tc>
          <w:tcPr>
            <w:tcW w:w="9748" w:type="dxa"/>
            <w:vAlign w:val="center"/>
          </w:tcPr>
          <w:p w14:paraId="5B749E61" w14:textId="0AA5B389" w:rsidR="005A5AD4" w:rsidRPr="00C05182" w:rsidRDefault="00000000" w:rsidP="00391EF2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7944EF612C0446088C9F2F4C853A27E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Information Security Management System </w:t>
                </w:r>
                <w:r w:rsidR="00EA4298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5A5AD4" w:rsidRPr="00C05182" w14:paraId="001EBD35" w14:textId="77777777" w:rsidTr="0067145F">
        <w:trPr>
          <w:trHeight w:val="2268"/>
        </w:trPr>
        <w:tc>
          <w:tcPr>
            <w:tcW w:w="9748" w:type="dxa"/>
          </w:tcPr>
          <w:p w14:paraId="4E5DD0C4" w14:textId="326CBDAE" w:rsidR="005A5AD4" w:rsidRPr="00C05182" w:rsidRDefault="00000000" w:rsidP="00391EF2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98409EED3D847C8ACBD2EE46626E13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ISMS policy </w:t>
                </w:r>
                <w:r w:rsidR="00EA4298">
                  <w:rPr>
                    <w:lang w:val="en-GB"/>
                  </w:rPr>
                  <w:br/>
                  <w:t>(ITR-ISMS)</w:t>
                </w:r>
              </w:sdtContent>
            </w:sdt>
          </w:p>
        </w:tc>
      </w:tr>
    </w:tbl>
    <w:p w14:paraId="364D511A" w14:textId="77777777" w:rsidR="005A5AD4" w:rsidRPr="00C05182" w:rsidRDefault="005A5AD4" w:rsidP="00F1083B">
      <w:pPr>
        <w:pStyle w:val="HDocProp"/>
        <w:rPr>
          <w:lang w:val="en-GB"/>
        </w:rPr>
      </w:pPr>
      <w:r w:rsidRPr="00C05182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5A5AD4" w:rsidRPr="00E173AF" w14:paraId="361CD88C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2D2AC9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12CF4F2B" w14:textId="77777777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ategory"/>
                <w:tag w:val=""/>
                <w:id w:val="-1548373695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EA4298" w:rsidRPr="00E173AF">
                  <w:rPr>
                    <w:lang w:val="en-GB"/>
                  </w:rPr>
                  <w:t>Policy</w:t>
                </w:r>
              </w:sdtContent>
            </w:sdt>
          </w:p>
        </w:tc>
      </w:tr>
      <w:tr w:rsidR="005A5AD4" w:rsidRPr="00E173AF" w14:paraId="49F5DD4E" w14:textId="77777777" w:rsidTr="00F108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AC47FB" w14:textId="7915B12F" w:rsidR="005A5AD4" w:rsidRPr="00E173AF" w:rsidRDefault="0067145F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6B5228D8" w14:textId="3130570A" w:rsidR="005A5AD4" w:rsidRPr="00E173AF" w:rsidRDefault="00E7548B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5A5AD4" w:rsidRPr="00E173AF">
              <w:rPr>
                <w:lang w:val="en-GB"/>
              </w:rPr>
              <w:t>1</w:t>
            </w:r>
          </w:p>
        </w:tc>
      </w:tr>
      <w:tr w:rsidR="005A5AD4" w:rsidRPr="00E173AF" w14:paraId="543EC78B" w14:textId="77777777" w:rsidTr="00F1083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37D678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112BB155" w14:textId="04DFE12D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B14B4750A7004F00946190FA8387627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75B62" w:rsidRPr="00E173AF">
                  <w:rPr>
                    <w:lang w:val="en-GB"/>
                  </w:rPr>
                  <w:t>1.</w:t>
                </w:r>
                <w:r w:rsidR="00517E11">
                  <w:rPr>
                    <w:lang w:val="en-GB"/>
                  </w:rPr>
                  <w:t>7</w:t>
                </w:r>
                <w:r w:rsidR="00ED4DE7">
                  <w:rPr>
                    <w:lang w:val="en-GB"/>
                  </w:rPr>
                  <w:t>.1</w:t>
                </w:r>
              </w:sdtContent>
            </w:sdt>
          </w:p>
        </w:tc>
      </w:tr>
      <w:tr w:rsidR="005A5AD4" w:rsidRPr="00E173AF" w14:paraId="15E1A1F5" w14:textId="77777777" w:rsidTr="00F1083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7A0C25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6B90D2BEB5324F8D888BAEE7E4CCBF74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7030A973" w14:textId="4EB1E573" w:rsidR="005A5AD4" w:rsidRPr="00E173AF" w:rsidRDefault="00E4259F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5A5AD4" w:rsidRPr="00E173AF" w14:paraId="271A8B24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0EED2D" w14:textId="271F3A6F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33ADA187" w14:textId="77777777" w:rsidR="005A5AD4" w:rsidRPr="00E173AF" w:rsidRDefault="005A5AD4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3AF">
              <w:rPr>
                <w:lang w:val="en-GB"/>
              </w:rPr>
              <w:t>C. Harpes</w:t>
            </w:r>
          </w:p>
        </w:tc>
      </w:tr>
      <w:tr w:rsidR="005A5AD4" w:rsidRPr="00E173AF" w14:paraId="081C72C5" w14:textId="77777777" w:rsidTr="00F108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58A86A" w14:textId="74116EEA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Ap</w:t>
            </w:r>
            <w:r w:rsidR="006D2203" w:rsidRPr="00E173AF">
              <w:rPr>
                <w:lang w:val="en-GB"/>
              </w:rPr>
              <w:t>p</w:t>
            </w:r>
            <w:r w:rsidRPr="00E173AF">
              <w:rPr>
                <w:lang w:val="en-GB"/>
              </w:rPr>
              <w:t>lication d</w:t>
            </w:r>
            <w:r w:rsidR="005A5AD4" w:rsidRPr="00E173AF">
              <w:rPr>
                <w:lang w:val="en-GB"/>
              </w:rPr>
              <w:t>ate</w:t>
            </w:r>
          </w:p>
        </w:tc>
        <w:tc>
          <w:tcPr>
            <w:tcW w:w="7372" w:type="dxa"/>
          </w:tcPr>
          <w:p w14:paraId="2441B729" w14:textId="26833609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E488FD550C114A0E96BDC99B5273A977"/>
                </w:placeholder>
                <w:date w:fullDate="2023-08-1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C40F96">
                  <w:rPr>
                    <w:lang w:val="fr-LU"/>
                  </w:rPr>
                  <w:t>1</w:t>
                </w:r>
                <w:r w:rsidR="00517E11">
                  <w:rPr>
                    <w:lang w:val="fr-LU"/>
                  </w:rPr>
                  <w:t>1</w:t>
                </w:r>
                <w:r w:rsidR="00C40F96">
                  <w:rPr>
                    <w:lang w:val="fr-LU"/>
                  </w:rPr>
                  <w:t>/08/202</w:t>
                </w:r>
                <w:r w:rsidR="00517E11">
                  <w:rPr>
                    <w:lang w:val="fr-LU"/>
                  </w:rPr>
                  <w:t>3</w:t>
                </w:r>
              </w:sdtContent>
            </w:sdt>
          </w:p>
        </w:tc>
      </w:tr>
      <w:tr w:rsidR="005A5AD4" w:rsidRPr="00E173AF" w14:paraId="3111596A" w14:textId="77777777" w:rsidTr="00F108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6B9EFF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91538B1B2DE64DE8B5CF2CAA3428DF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29BF75A7" w14:textId="77777777" w:rsidR="005A5AD4" w:rsidRPr="00E173AF" w:rsidRDefault="00EA4298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173AF"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01A017DF" w14:textId="77777777" w:rsidR="005A5AD4" w:rsidRPr="00C05182" w:rsidRDefault="005A5AD4" w:rsidP="00A304A3">
      <w:pPr>
        <w:pStyle w:val="BodyOfText"/>
        <w:rPr>
          <w:lang w:val="en-GB"/>
        </w:rPr>
      </w:pPr>
      <w:r w:rsidRPr="00C05182">
        <w:rPr>
          <w:b/>
          <w:lang w:val="en-GB"/>
        </w:rPr>
        <w:br w:type="page"/>
      </w:r>
    </w:p>
    <w:sectPr w:rsidR="005A5AD4" w:rsidRPr="00C05182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4" w:footer="50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D7298" w14:textId="77777777" w:rsidR="00BE4225" w:rsidRDefault="00BE4225" w:rsidP="005A5AD4">
      <w:pPr>
        <w:spacing w:after="0"/>
      </w:pPr>
      <w:r>
        <w:separator/>
      </w:r>
    </w:p>
  </w:endnote>
  <w:endnote w:type="continuationSeparator" w:id="0">
    <w:p w14:paraId="78E6E6BC" w14:textId="77777777" w:rsidR="00BE4225" w:rsidRDefault="00BE4225" w:rsidP="005A5AD4">
      <w:pPr>
        <w:spacing w:after="0"/>
      </w:pPr>
      <w:r>
        <w:continuationSeparator/>
      </w:r>
    </w:p>
  </w:endnote>
  <w:endnote w:type="continuationNotice" w:id="1">
    <w:p w14:paraId="127C6BDB" w14:textId="77777777" w:rsidR="00BE4225" w:rsidRDefault="00BE4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7653"/>
    </w:tblGrid>
    <w:tr w:rsidR="0015793A" w14:paraId="070D3420" w14:textId="77777777" w:rsidTr="00B33780">
      <w:trPr>
        <w:trHeight w:val="420"/>
      </w:trPr>
      <w:tc>
        <w:tcPr>
          <w:tcW w:w="1030" w:type="pct"/>
          <w:tcBorders>
            <w:top w:val="single" w:sz="4" w:space="0" w:color="auto"/>
          </w:tcBorders>
          <w:tcMar>
            <w:top w:w="28" w:type="dxa"/>
          </w:tcMar>
        </w:tcPr>
        <w:p w14:paraId="0C69190A" w14:textId="01E35745" w:rsidR="0015793A" w:rsidRDefault="0015793A" w:rsidP="00B05F5B">
          <w:pPr>
            <w:pStyle w:val="Headerfootertext"/>
          </w:pPr>
          <w:r>
            <w:t xml:space="preserve">Ref.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517E11">
            <w:rPr>
              <w:noProof/>
            </w:rPr>
            <w:t>1_POL_ITR-ISMS_v1.</w:t>
          </w:r>
          <w:r w:rsidR="00B3378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3970" w:type="pct"/>
        </w:tcPr>
        <w:sdt>
          <w:sdtPr>
            <w:rPr>
              <w:sz w:val="16"/>
            </w:rPr>
            <w:id w:val="1880048045"/>
            <w:docPartObj>
              <w:docPartGallery w:val="Page Numbers (Top of Page)"/>
              <w:docPartUnique/>
            </w:docPartObj>
          </w:sdtPr>
          <w:sdtContent>
            <w:p w14:paraId="36F24350" w14:textId="7008320A" w:rsidR="0015793A" w:rsidRDefault="0015793A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on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20955DDC" w14:textId="77777777" w:rsidR="0015793A" w:rsidRDefault="0015793A" w:rsidP="00FF577F">
    <w:pPr>
      <w:pStyle w:val="Endli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15793A" w14:paraId="2E148CEA" w14:textId="77777777" w:rsidTr="00F1083B">
      <w:trPr>
        <w:trHeight w:val="132"/>
      </w:trPr>
      <w:tc>
        <w:tcPr>
          <w:tcW w:w="9464" w:type="dxa"/>
        </w:tcPr>
        <w:p w14:paraId="006E99F2" w14:textId="60E7B4C1" w:rsidR="0015793A" w:rsidRDefault="0015793A" w:rsidP="00F1083B">
          <w:pPr>
            <w:pStyle w:val="HeaderfooterTab"/>
            <w:jc w:val="center"/>
          </w:pPr>
          <w:r>
            <w:t xml:space="preserve">The currently applicable version of this document is on </w:t>
          </w:r>
          <w:r w:rsidR="00FF577F">
            <w:t>N:\_Internal\ISMS</w:t>
          </w:r>
          <w:r>
            <w:t>.</w:t>
          </w:r>
        </w:p>
      </w:tc>
    </w:tr>
  </w:tbl>
  <w:p w14:paraId="656EC918" w14:textId="77777777" w:rsidR="0015793A" w:rsidRDefault="00157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07BA2" w14:textId="77777777" w:rsidR="00BE4225" w:rsidRDefault="00BE4225" w:rsidP="005A5AD4">
      <w:pPr>
        <w:spacing w:after="0"/>
      </w:pPr>
      <w:r>
        <w:separator/>
      </w:r>
    </w:p>
  </w:footnote>
  <w:footnote w:type="continuationSeparator" w:id="0">
    <w:p w14:paraId="62C68BF3" w14:textId="77777777" w:rsidR="00BE4225" w:rsidRDefault="00BE4225" w:rsidP="005A5AD4">
      <w:pPr>
        <w:spacing w:after="0"/>
      </w:pPr>
      <w:r>
        <w:continuationSeparator/>
      </w:r>
    </w:p>
  </w:footnote>
  <w:footnote w:type="continuationNotice" w:id="1">
    <w:p w14:paraId="25C1AE5B" w14:textId="77777777" w:rsidR="00BE4225" w:rsidRDefault="00BE42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89"/>
      <w:gridCol w:w="2660"/>
      <w:gridCol w:w="1058"/>
      <w:gridCol w:w="3431"/>
    </w:tblGrid>
    <w:tr w:rsidR="0015793A" w14:paraId="74AA97CE" w14:textId="77777777">
      <w:trPr>
        <w:trHeight w:val="20"/>
        <w:jc w:val="center"/>
      </w:trPr>
      <w:tc>
        <w:tcPr>
          <w:tcW w:w="1291" w:type="pct"/>
          <w:vMerge w:val="restart"/>
          <w:vAlign w:val="center"/>
        </w:tcPr>
        <w:p w14:paraId="4872651A" w14:textId="77777777" w:rsidR="0015793A" w:rsidRDefault="0015793A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6FB41A33" wp14:editId="6B5E141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0" w:type="pct"/>
        </w:tcPr>
        <w:p w14:paraId="679D5F93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1B686F09" w14:textId="77777777" w:rsidR="0015793A" w:rsidRPr="005A5AD4" w:rsidRDefault="0015793A" w:rsidP="005A5AD4">
          <w:pPr>
            <w:pStyle w:val="Headerfootertitle"/>
          </w:pPr>
          <w:r w:rsidRPr="005A5AD4">
            <w:t>Type</w:t>
          </w:r>
        </w:p>
      </w:tc>
      <w:tc>
        <w:tcPr>
          <w:tcW w:w="1780" w:type="pct"/>
        </w:tcPr>
        <w:p w14:paraId="10785D93" w14:textId="77777777" w:rsidR="0015793A" w:rsidRPr="005A5AD4" w:rsidRDefault="00000000" w:rsidP="005A5AD4">
          <w:pPr>
            <w:pStyle w:val="Headerfootertext"/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15793A">
                <w:rPr>
                  <w:lang w:val="fr-FR"/>
                </w:rPr>
                <w:t>Policy</w:t>
              </w:r>
            </w:sdtContent>
          </w:sdt>
        </w:p>
      </w:tc>
    </w:tr>
    <w:tr w:rsidR="0015793A" w14:paraId="1640CD6C" w14:textId="77777777">
      <w:trPr>
        <w:trHeight w:val="20"/>
        <w:jc w:val="center"/>
      </w:trPr>
      <w:tc>
        <w:tcPr>
          <w:tcW w:w="1291" w:type="pct"/>
          <w:vMerge/>
        </w:tcPr>
        <w:p w14:paraId="4F8EBE02" w14:textId="77777777" w:rsidR="0015793A" w:rsidRDefault="0015793A">
          <w:pPr>
            <w:pStyle w:val="NoSpacing"/>
            <w:rPr>
              <w:bCs/>
              <w:sz w:val="16"/>
            </w:rPr>
          </w:pPr>
        </w:p>
      </w:tc>
      <w:tc>
        <w:tcPr>
          <w:tcW w:w="1380" w:type="pct"/>
        </w:tcPr>
        <w:p w14:paraId="321C3C74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047ECEF" w14:textId="07423B05" w:rsidR="0015793A" w:rsidRPr="005A5AD4" w:rsidRDefault="0015793A" w:rsidP="005A5AD4">
          <w:pPr>
            <w:pStyle w:val="Headerfootertitle"/>
          </w:pPr>
          <w:r>
            <w:t>Activity</w:t>
          </w:r>
        </w:p>
      </w:tc>
      <w:sdt>
        <w:sdt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80" w:type="pct"/>
            </w:tcPr>
            <w:p w14:paraId="6259488A" w14:textId="77777777" w:rsidR="0015793A" w:rsidRPr="005A5AD4" w:rsidRDefault="0015793A" w:rsidP="005A5AD4">
              <w:pPr>
                <w:pStyle w:val="Headerfootertext"/>
              </w:pPr>
              <w:r w:rsidRPr="005A5AD4">
                <w:t>Information Security Management System (ISMS)</w:t>
              </w:r>
            </w:p>
          </w:tc>
        </w:sdtContent>
      </w:sdt>
    </w:tr>
    <w:tr w:rsidR="0015793A" w14:paraId="6A55F79A" w14:textId="77777777">
      <w:trPr>
        <w:trHeight w:val="20"/>
        <w:jc w:val="center"/>
      </w:trPr>
      <w:tc>
        <w:tcPr>
          <w:tcW w:w="1291" w:type="pct"/>
          <w:vMerge/>
        </w:tcPr>
        <w:p w14:paraId="4F1570B0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491029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4A1CBE28" w14:textId="77777777" w:rsidR="0015793A" w:rsidRPr="005A5AD4" w:rsidRDefault="0015793A" w:rsidP="005A5AD4">
          <w:pPr>
            <w:pStyle w:val="Headerfootertitle"/>
          </w:pPr>
          <w:r w:rsidRPr="005A5AD4">
            <w:t>Title</w:t>
          </w:r>
        </w:p>
      </w:tc>
      <w:sdt>
        <w:sdt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80" w:type="pct"/>
            </w:tcPr>
            <w:p w14:paraId="4BB7EEEE" w14:textId="77777777" w:rsidR="0015793A" w:rsidRPr="005A5AD4" w:rsidRDefault="0015793A" w:rsidP="005A5AD4">
              <w:pPr>
                <w:pStyle w:val="Headerfootertext"/>
              </w:pPr>
              <w:r w:rsidRPr="005A5AD4">
                <w:t>ISMS policy (ITR-ISMS)</w:t>
              </w:r>
            </w:p>
          </w:tc>
        </w:sdtContent>
      </w:sdt>
    </w:tr>
    <w:tr w:rsidR="0015793A" w14:paraId="60003B8C" w14:textId="77777777">
      <w:trPr>
        <w:trHeight w:val="20"/>
        <w:jc w:val="center"/>
      </w:trPr>
      <w:tc>
        <w:tcPr>
          <w:tcW w:w="1291" w:type="pct"/>
          <w:vMerge/>
        </w:tcPr>
        <w:p w14:paraId="7F08B24C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BAD084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822FFE2" w14:textId="77777777" w:rsidR="0015793A" w:rsidRPr="005A5AD4" w:rsidRDefault="0015793A" w:rsidP="005A5AD4">
          <w:pPr>
            <w:pStyle w:val="Headerfootertitle"/>
          </w:pPr>
          <w:r w:rsidRPr="005A5AD4">
            <w:t>Classification</w:t>
          </w:r>
        </w:p>
      </w:tc>
      <w:sdt>
        <w:sdt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80" w:type="pct"/>
            </w:tcPr>
            <w:p w14:paraId="41BF3926" w14:textId="77777777" w:rsidR="0015793A" w:rsidRPr="005A5AD4" w:rsidRDefault="0015793A" w:rsidP="005A5AD4">
              <w:pPr>
                <w:pStyle w:val="Headerfootertext"/>
              </w:pPr>
              <w:r w:rsidRPr="005A5AD4">
                <w:t>Internal</w:t>
              </w:r>
            </w:p>
          </w:tc>
        </w:sdtContent>
      </w:sdt>
    </w:tr>
  </w:tbl>
  <w:p w14:paraId="03F95469" w14:textId="77777777" w:rsidR="0015793A" w:rsidRDefault="001579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36F05"/>
    <w:multiLevelType w:val="hybridMultilevel"/>
    <w:tmpl w:val="94F28F18"/>
    <w:lvl w:ilvl="0" w:tplc="2B36254E">
      <w:start w:val="1"/>
      <w:numFmt w:val="bullet"/>
      <w:pStyle w:val="S-Ppuce1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FD0A50"/>
    <w:multiLevelType w:val="hybridMultilevel"/>
    <w:tmpl w:val="BE020810"/>
    <w:lvl w:ilvl="0" w:tplc="BC6AD08C">
      <w:start w:val="1"/>
      <w:numFmt w:val="decimal"/>
      <w:pStyle w:val="List-Biblio"/>
      <w:lvlText w:val="[%1]"/>
      <w:lvlJc w:val="left"/>
      <w:pPr>
        <w:ind w:left="12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D8F3109"/>
    <w:multiLevelType w:val="hybridMultilevel"/>
    <w:tmpl w:val="A30EF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D212B"/>
    <w:multiLevelType w:val="hybridMultilevel"/>
    <w:tmpl w:val="4DEE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379E"/>
    <w:multiLevelType w:val="multilevel"/>
    <w:tmpl w:val="5CA21064"/>
    <w:numStyleLink w:val="CHeadingList"/>
  </w:abstractNum>
  <w:abstractNum w:abstractNumId="19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1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65263289"/>
    <w:multiLevelType w:val="hybridMultilevel"/>
    <w:tmpl w:val="904AEA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4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5" w15:restartNumberingAfterBreak="0">
    <w:nsid w:val="6A602C32"/>
    <w:multiLevelType w:val="hybridMultilevel"/>
    <w:tmpl w:val="94502BBE"/>
    <w:lvl w:ilvl="0" w:tplc="9F4829F4">
      <w:start w:val="1"/>
      <w:numFmt w:val="decimal"/>
      <w:pStyle w:val="S-Pnum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466BC"/>
    <w:multiLevelType w:val="hybridMultilevel"/>
    <w:tmpl w:val="07186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9" w15:restartNumberingAfterBreak="0">
    <w:nsid w:val="78632F82"/>
    <w:multiLevelType w:val="hybridMultilevel"/>
    <w:tmpl w:val="342846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943539880">
    <w:abstractNumId w:val="9"/>
  </w:num>
  <w:num w:numId="2" w16cid:durableId="508983236">
    <w:abstractNumId w:val="7"/>
  </w:num>
  <w:num w:numId="3" w16cid:durableId="1523981131">
    <w:abstractNumId w:val="6"/>
  </w:num>
  <w:num w:numId="4" w16cid:durableId="2140107733">
    <w:abstractNumId w:val="5"/>
  </w:num>
  <w:num w:numId="5" w16cid:durableId="1308169500">
    <w:abstractNumId w:val="4"/>
  </w:num>
  <w:num w:numId="6" w16cid:durableId="1040202880">
    <w:abstractNumId w:val="8"/>
  </w:num>
  <w:num w:numId="7" w16cid:durableId="1259951109">
    <w:abstractNumId w:val="3"/>
  </w:num>
  <w:num w:numId="8" w16cid:durableId="609897730">
    <w:abstractNumId w:val="2"/>
  </w:num>
  <w:num w:numId="9" w16cid:durableId="1161310634">
    <w:abstractNumId w:val="1"/>
  </w:num>
  <w:num w:numId="10" w16cid:durableId="2093695254">
    <w:abstractNumId w:val="0"/>
  </w:num>
  <w:num w:numId="11" w16cid:durableId="1551652122">
    <w:abstractNumId w:val="15"/>
  </w:num>
  <w:num w:numId="12" w16cid:durableId="1560434630">
    <w:abstractNumId w:val="13"/>
  </w:num>
  <w:num w:numId="13" w16cid:durableId="696735450">
    <w:abstractNumId w:val="24"/>
  </w:num>
  <w:num w:numId="14" w16cid:durableId="1034036529">
    <w:abstractNumId w:val="30"/>
  </w:num>
  <w:num w:numId="15" w16cid:durableId="943731935">
    <w:abstractNumId w:val="20"/>
  </w:num>
  <w:num w:numId="16" w16cid:durableId="1163204671">
    <w:abstractNumId w:val="23"/>
  </w:num>
  <w:num w:numId="17" w16cid:durableId="14761465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3962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82198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30812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75987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0414874">
    <w:abstractNumId w:val="25"/>
  </w:num>
  <w:num w:numId="23" w16cid:durableId="929701429">
    <w:abstractNumId w:val="12"/>
  </w:num>
  <w:num w:numId="24" w16cid:durableId="1673800264">
    <w:abstractNumId w:val="10"/>
  </w:num>
  <w:num w:numId="25" w16cid:durableId="180866997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2566136">
    <w:abstractNumId w:val="19"/>
  </w:num>
  <w:num w:numId="27" w16cid:durableId="1242367798">
    <w:abstractNumId w:val="27"/>
  </w:num>
  <w:num w:numId="28" w16cid:durableId="766116605">
    <w:abstractNumId w:val="11"/>
  </w:num>
  <w:num w:numId="29" w16cid:durableId="13914903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86887790">
    <w:abstractNumId w:val="2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2036341847">
    <w:abstractNumId w:val="17"/>
  </w:num>
  <w:num w:numId="32" w16cid:durableId="1112552956">
    <w:abstractNumId w:val="26"/>
  </w:num>
  <w:num w:numId="33" w16cid:durableId="771708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14289298">
    <w:abstractNumId w:val="16"/>
  </w:num>
  <w:num w:numId="35" w16cid:durableId="659576793">
    <w:abstractNumId w:val="21"/>
  </w:num>
  <w:num w:numId="36" w16cid:durableId="2051224155">
    <w:abstractNumId w:val="14"/>
  </w:num>
  <w:num w:numId="37" w16cid:durableId="83192907">
    <w:abstractNumId w:val="22"/>
  </w:num>
  <w:num w:numId="38" w16cid:durableId="922878996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D4"/>
    <w:rsid w:val="00000032"/>
    <w:rsid w:val="00010B56"/>
    <w:rsid w:val="0001541E"/>
    <w:rsid w:val="0003111E"/>
    <w:rsid w:val="00035EFC"/>
    <w:rsid w:val="000417B1"/>
    <w:rsid w:val="00041C2F"/>
    <w:rsid w:val="00051BD4"/>
    <w:rsid w:val="00053FAF"/>
    <w:rsid w:val="00057B55"/>
    <w:rsid w:val="00072E99"/>
    <w:rsid w:val="000A0A50"/>
    <w:rsid w:val="000A4F87"/>
    <w:rsid w:val="000B524D"/>
    <w:rsid w:val="000C191D"/>
    <w:rsid w:val="000D228D"/>
    <w:rsid w:val="000E4F90"/>
    <w:rsid w:val="0011399E"/>
    <w:rsid w:val="0011462E"/>
    <w:rsid w:val="001269A6"/>
    <w:rsid w:val="001302D8"/>
    <w:rsid w:val="001413CD"/>
    <w:rsid w:val="001573C1"/>
    <w:rsid w:val="0015793A"/>
    <w:rsid w:val="00163C29"/>
    <w:rsid w:val="00172ED5"/>
    <w:rsid w:val="00185043"/>
    <w:rsid w:val="00195B45"/>
    <w:rsid w:val="001A1E89"/>
    <w:rsid w:val="001A4FB3"/>
    <w:rsid w:val="001A61A7"/>
    <w:rsid w:val="001A78EA"/>
    <w:rsid w:val="001B0A32"/>
    <w:rsid w:val="001D6FDE"/>
    <w:rsid w:val="001D73B0"/>
    <w:rsid w:val="001E45C2"/>
    <w:rsid w:val="001E6723"/>
    <w:rsid w:val="001F3B93"/>
    <w:rsid w:val="001F48F1"/>
    <w:rsid w:val="002164BB"/>
    <w:rsid w:val="002367A6"/>
    <w:rsid w:val="00257583"/>
    <w:rsid w:val="00262EFF"/>
    <w:rsid w:val="00264054"/>
    <w:rsid w:val="00271FEE"/>
    <w:rsid w:val="00280A4E"/>
    <w:rsid w:val="00281F8F"/>
    <w:rsid w:val="00284EFB"/>
    <w:rsid w:val="00286397"/>
    <w:rsid w:val="00286745"/>
    <w:rsid w:val="00286DC0"/>
    <w:rsid w:val="002A1A28"/>
    <w:rsid w:val="002B3327"/>
    <w:rsid w:val="002C2ACD"/>
    <w:rsid w:val="002C31E4"/>
    <w:rsid w:val="002D6024"/>
    <w:rsid w:val="002D7531"/>
    <w:rsid w:val="002E7497"/>
    <w:rsid w:val="00312E57"/>
    <w:rsid w:val="0031696D"/>
    <w:rsid w:val="00330C85"/>
    <w:rsid w:val="00340F14"/>
    <w:rsid w:val="00345818"/>
    <w:rsid w:val="00376E84"/>
    <w:rsid w:val="0038166C"/>
    <w:rsid w:val="003819AF"/>
    <w:rsid w:val="00390EE7"/>
    <w:rsid w:val="00391EF2"/>
    <w:rsid w:val="003C2336"/>
    <w:rsid w:val="003F0A88"/>
    <w:rsid w:val="003F15AB"/>
    <w:rsid w:val="003F4760"/>
    <w:rsid w:val="003F4B9A"/>
    <w:rsid w:val="00400CF8"/>
    <w:rsid w:val="00404905"/>
    <w:rsid w:val="004117BB"/>
    <w:rsid w:val="004251A0"/>
    <w:rsid w:val="00433A96"/>
    <w:rsid w:val="004353E8"/>
    <w:rsid w:val="00450803"/>
    <w:rsid w:val="00452B57"/>
    <w:rsid w:val="00453582"/>
    <w:rsid w:val="00457831"/>
    <w:rsid w:val="0046551B"/>
    <w:rsid w:val="00467C2D"/>
    <w:rsid w:val="00491BCE"/>
    <w:rsid w:val="00495103"/>
    <w:rsid w:val="00496723"/>
    <w:rsid w:val="004B7875"/>
    <w:rsid w:val="004B78B7"/>
    <w:rsid w:val="004C5788"/>
    <w:rsid w:val="004C5A05"/>
    <w:rsid w:val="004D1618"/>
    <w:rsid w:val="004D23E0"/>
    <w:rsid w:val="004D7B06"/>
    <w:rsid w:val="004F2AC6"/>
    <w:rsid w:val="004F5E11"/>
    <w:rsid w:val="00507359"/>
    <w:rsid w:val="00513403"/>
    <w:rsid w:val="00515050"/>
    <w:rsid w:val="00517E11"/>
    <w:rsid w:val="0054170C"/>
    <w:rsid w:val="00545C45"/>
    <w:rsid w:val="00560D0A"/>
    <w:rsid w:val="005670F2"/>
    <w:rsid w:val="0057020E"/>
    <w:rsid w:val="00582F2D"/>
    <w:rsid w:val="00583509"/>
    <w:rsid w:val="00591B6F"/>
    <w:rsid w:val="00593226"/>
    <w:rsid w:val="00595180"/>
    <w:rsid w:val="005A01A4"/>
    <w:rsid w:val="005A5AD4"/>
    <w:rsid w:val="005A64D3"/>
    <w:rsid w:val="005B1E6A"/>
    <w:rsid w:val="005D7C34"/>
    <w:rsid w:val="005F1DE4"/>
    <w:rsid w:val="00604ACB"/>
    <w:rsid w:val="00616E31"/>
    <w:rsid w:val="00617DF2"/>
    <w:rsid w:val="0063209A"/>
    <w:rsid w:val="00637F3A"/>
    <w:rsid w:val="00643BF8"/>
    <w:rsid w:val="00644EE0"/>
    <w:rsid w:val="00646023"/>
    <w:rsid w:val="00646ED1"/>
    <w:rsid w:val="0067145F"/>
    <w:rsid w:val="006A0DE6"/>
    <w:rsid w:val="006A12A0"/>
    <w:rsid w:val="006A2045"/>
    <w:rsid w:val="006A2AD2"/>
    <w:rsid w:val="006A3E1C"/>
    <w:rsid w:val="006A506B"/>
    <w:rsid w:val="006A724F"/>
    <w:rsid w:val="006D2203"/>
    <w:rsid w:val="006D3145"/>
    <w:rsid w:val="006D4B12"/>
    <w:rsid w:val="006D5BA5"/>
    <w:rsid w:val="00703CA3"/>
    <w:rsid w:val="007328B0"/>
    <w:rsid w:val="007363A4"/>
    <w:rsid w:val="00743463"/>
    <w:rsid w:val="0075108D"/>
    <w:rsid w:val="00751A8F"/>
    <w:rsid w:val="0076231B"/>
    <w:rsid w:val="0079372B"/>
    <w:rsid w:val="00795206"/>
    <w:rsid w:val="00796FD8"/>
    <w:rsid w:val="007970F7"/>
    <w:rsid w:val="007A2F86"/>
    <w:rsid w:val="007A6699"/>
    <w:rsid w:val="007C2D37"/>
    <w:rsid w:val="007C7DAC"/>
    <w:rsid w:val="007D71EA"/>
    <w:rsid w:val="007F2D30"/>
    <w:rsid w:val="007F6A88"/>
    <w:rsid w:val="008065CB"/>
    <w:rsid w:val="00817E69"/>
    <w:rsid w:val="00822D15"/>
    <w:rsid w:val="00825F26"/>
    <w:rsid w:val="00831552"/>
    <w:rsid w:val="008429C3"/>
    <w:rsid w:val="0085622A"/>
    <w:rsid w:val="00863364"/>
    <w:rsid w:val="008B792F"/>
    <w:rsid w:val="008C0FEA"/>
    <w:rsid w:val="008C27C8"/>
    <w:rsid w:val="008C2942"/>
    <w:rsid w:val="008C7162"/>
    <w:rsid w:val="008F7AA5"/>
    <w:rsid w:val="008F7DB6"/>
    <w:rsid w:val="0091035D"/>
    <w:rsid w:val="0091767D"/>
    <w:rsid w:val="00925AE6"/>
    <w:rsid w:val="0092729A"/>
    <w:rsid w:val="009328AE"/>
    <w:rsid w:val="009360C1"/>
    <w:rsid w:val="00946A87"/>
    <w:rsid w:val="00976BD7"/>
    <w:rsid w:val="009807B1"/>
    <w:rsid w:val="0099189E"/>
    <w:rsid w:val="009C40C3"/>
    <w:rsid w:val="009C52EA"/>
    <w:rsid w:val="009C52ED"/>
    <w:rsid w:val="009D6B22"/>
    <w:rsid w:val="009E2093"/>
    <w:rsid w:val="009E2C2F"/>
    <w:rsid w:val="009E3AF0"/>
    <w:rsid w:val="009E725F"/>
    <w:rsid w:val="009F3D97"/>
    <w:rsid w:val="00A13275"/>
    <w:rsid w:val="00A22DC5"/>
    <w:rsid w:val="00A304A3"/>
    <w:rsid w:val="00A309DA"/>
    <w:rsid w:val="00A32AD4"/>
    <w:rsid w:val="00A3500E"/>
    <w:rsid w:val="00A52128"/>
    <w:rsid w:val="00A5443A"/>
    <w:rsid w:val="00A647A8"/>
    <w:rsid w:val="00A65F6E"/>
    <w:rsid w:val="00A71E6B"/>
    <w:rsid w:val="00A75B62"/>
    <w:rsid w:val="00A86FBE"/>
    <w:rsid w:val="00A92C63"/>
    <w:rsid w:val="00AC7EE4"/>
    <w:rsid w:val="00AC7FF4"/>
    <w:rsid w:val="00AD0B96"/>
    <w:rsid w:val="00AD13BA"/>
    <w:rsid w:val="00AE0484"/>
    <w:rsid w:val="00AE3E18"/>
    <w:rsid w:val="00AF2F53"/>
    <w:rsid w:val="00AF5896"/>
    <w:rsid w:val="00B05F5B"/>
    <w:rsid w:val="00B06228"/>
    <w:rsid w:val="00B313B3"/>
    <w:rsid w:val="00B33780"/>
    <w:rsid w:val="00B33E8D"/>
    <w:rsid w:val="00B341C4"/>
    <w:rsid w:val="00B40A1A"/>
    <w:rsid w:val="00B53CE0"/>
    <w:rsid w:val="00B741BD"/>
    <w:rsid w:val="00B9113C"/>
    <w:rsid w:val="00B91B98"/>
    <w:rsid w:val="00BC6685"/>
    <w:rsid w:val="00BD74EC"/>
    <w:rsid w:val="00BE4225"/>
    <w:rsid w:val="00BF731D"/>
    <w:rsid w:val="00C016A9"/>
    <w:rsid w:val="00C05182"/>
    <w:rsid w:val="00C1209E"/>
    <w:rsid w:val="00C12770"/>
    <w:rsid w:val="00C2135B"/>
    <w:rsid w:val="00C21E08"/>
    <w:rsid w:val="00C34EF8"/>
    <w:rsid w:val="00C40F96"/>
    <w:rsid w:val="00C42D4B"/>
    <w:rsid w:val="00C44EFE"/>
    <w:rsid w:val="00C46BD5"/>
    <w:rsid w:val="00C72788"/>
    <w:rsid w:val="00C86EC8"/>
    <w:rsid w:val="00C9581A"/>
    <w:rsid w:val="00CA51FC"/>
    <w:rsid w:val="00CA71C1"/>
    <w:rsid w:val="00CB099C"/>
    <w:rsid w:val="00CB74B1"/>
    <w:rsid w:val="00CC0858"/>
    <w:rsid w:val="00CD11AE"/>
    <w:rsid w:val="00D06497"/>
    <w:rsid w:val="00D447A8"/>
    <w:rsid w:val="00D533C0"/>
    <w:rsid w:val="00D54EC9"/>
    <w:rsid w:val="00D554AA"/>
    <w:rsid w:val="00D62D2C"/>
    <w:rsid w:val="00D7730C"/>
    <w:rsid w:val="00D8266C"/>
    <w:rsid w:val="00D959A1"/>
    <w:rsid w:val="00DA2A58"/>
    <w:rsid w:val="00DC3426"/>
    <w:rsid w:val="00DD6D57"/>
    <w:rsid w:val="00DE5DE5"/>
    <w:rsid w:val="00DE67BD"/>
    <w:rsid w:val="00DE7A2D"/>
    <w:rsid w:val="00DF2FD6"/>
    <w:rsid w:val="00E001FB"/>
    <w:rsid w:val="00E057F2"/>
    <w:rsid w:val="00E077D6"/>
    <w:rsid w:val="00E07E79"/>
    <w:rsid w:val="00E173AF"/>
    <w:rsid w:val="00E4259F"/>
    <w:rsid w:val="00E428A8"/>
    <w:rsid w:val="00E45A26"/>
    <w:rsid w:val="00E47FFC"/>
    <w:rsid w:val="00E517ED"/>
    <w:rsid w:val="00E65A4E"/>
    <w:rsid w:val="00E7548B"/>
    <w:rsid w:val="00E82BDB"/>
    <w:rsid w:val="00E833CD"/>
    <w:rsid w:val="00E912F1"/>
    <w:rsid w:val="00EA13F2"/>
    <w:rsid w:val="00EA4298"/>
    <w:rsid w:val="00EA6F42"/>
    <w:rsid w:val="00EB317A"/>
    <w:rsid w:val="00EC45F2"/>
    <w:rsid w:val="00ED4DE7"/>
    <w:rsid w:val="00ED5047"/>
    <w:rsid w:val="00EE273B"/>
    <w:rsid w:val="00F055F8"/>
    <w:rsid w:val="00F1083B"/>
    <w:rsid w:val="00F165F3"/>
    <w:rsid w:val="00F25CB5"/>
    <w:rsid w:val="00F35A5E"/>
    <w:rsid w:val="00F94354"/>
    <w:rsid w:val="00FA48BF"/>
    <w:rsid w:val="00FB42CD"/>
    <w:rsid w:val="00FD0DB4"/>
    <w:rsid w:val="00FD67E0"/>
    <w:rsid w:val="00FF577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31257"/>
  <w15:docId w15:val="{AA80CF68-7222-422A-86E4-D3A2147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7DF2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340F14"/>
    <w:pPr>
      <w:keepNext/>
      <w:keepLines/>
      <w:pageBreakBefore/>
      <w:numPr>
        <w:numId w:val="3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340F1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340F1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340F1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340F1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340F1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340F1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340F1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340F1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340F14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340F14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340F14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340F14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340F14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340F14"/>
    <w:rPr>
      <w:rFonts w:eastAsiaTheme="minorHAnsi"/>
      <w:kern w:val="16"/>
      <w:sz w:val="20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340F14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340F14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340F14"/>
    <w:rPr>
      <w:rFonts w:eastAsiaTheme="minorHAnsi"/>
      <w:kern w:val="16"/>
      <w:lang w:val="en-US"/>
    </w:rPr>
  </w:style>
  <w:style w:type="paragraph" w:customStyle="1" w:styleId="TabText2">
    <w:name w:val="TabText2"/>
    <w:basedOn w:val="TabText1"/>
    <w:link w:val="TabText2Char"/>
    <w:qFormat/>
    <w:rsid w:val="00340F14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340F14"/>
    <w:rPr>
      <w:rFonts w:eastAsiaTheme="minorHAnsi"/>
      <w:kern w:val="16"/>
      <w:sz w:val="18"/>
      <w:lang w:val="en-US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1302D8"/>
    <w:pPr>
      <w:spacing w:after="40" w:line="240" w:lineRule="auto"/>
    </w:pPr>
  </w:style>
  <w:style w:type="paragraph" w:customStyle="1" w:styleId="HToC">
    <w:name w:val="H ToC"/>
    <w:basedOn w:val="HDocProp"/>
    <w:next w:val="BodyOfText"/>
    <w:link w:val="HToCChar"/>
    <w:qFormat/>
    <w:rsid w:val="00340F14"/>
    <w:pPr>
      <w:spacing w:before="80" w:after="80"/>
      <w:jc w:val="center"/>
    </w:pPr>
  </w:style>
  <w:style w:type="paragraph" w:customStyle="1" w:styleId="Hidden">
    <w:name w:val="Hidden"/>
    <w:basedOn w:val="BodyOfText"/>
    <w:next w:val="BodyOfText"/>
    <w:link w:val="HiddenChar"/>
    <w:qFormat/>
    <w:rsid w:val="00340F14"/>
    <w:pPr>
      <w:spacing w:after="80"/>
    </w:pPr>
    <w:rPr>
      <w:vanish/>
      <w:color w:val="00B050"/>
    </w:rPr>
  </w:style>
  <w:style w:type="character" w:customStyle="1" w:styleId="HToCChar">
    <w:name w:val="H ToC Char"/>
    <w:basedOn w:val="HDocPropChar"/>
    <w:link w:val="HToC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3">
    <w:name w:val="Bullet L3"/>
    <w:basedOn w:val="BulletL1"/>
    <w:rsid w:val="00340F14"/>
    <w:pPr>
      <w:numPr>
        <w:ilvl w:val="2"/>
      </w:numPr>
      <w:contextualSpacing/>
    </w:pPr>
  </w:style>
  <w:style w:type="paragraph" w:customStyle="1" w:styleId="BodyOfText">
    <w:name w:val="Body Of Text"/>
    <w:basedOn w:val="Normal"/>
    <w:link w:val="BodyOfTextChar"/>
    <w:qFormat/>
    <w:rsid w:val="00340F14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340F14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340F14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40F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0F14"/>
    <w:rPr>
      <w:rFonts w:eastAsiaTheme="minorHAnsi"/>
      <w:lang w:val="en-US"/>
    </w:rPr>
  </w:style>
  <w:style w:type="paragraph" w:customStyle="1" w:styleId="EnumerationL3">
    <w:name w:val="Enumeration L3"/>
    <w:basedOn w:val="EnumerationL1"/>
    <w:rsid w:val="00340F14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340F14"/>
    <w:pPr>
      <w:keepNext/>
      <w:spacing w:after="80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TabHeader0Char">
    <w:name w:val="TabHeader0 Char"/>
    <w:basedOn w:val="TabText0Char"/>
    <w:link w:val="TabHeader0"/>
    <w:rsid w:val="00340F14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340F14"/>
    <w:pPr>
      <w:spacing w:before="4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TabText0Char">
    <w:name w:val="TabText0 Char"/>
    <w:basedOn w:val="BodyOfTextChar"/>
    <w:link w:val="TabText0"/>
    <w:rsid w:val="00340F14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340F14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340F14"/>
    <w:pPr>
      <w:numPr>
        <w:ilvl w:val="7"/>
      </w:numPr>
    </w:pPr>
    <w:rPr>
      <w:sz w:val="18"/>
    </w:rPr>
  </w:style>
  <w:style w:type="paragraph" w:customStyle="1" w:styleId="Headerfootertext">
    <w:name w:val="Header/footer text"/>
    <w:basedOn w:val="BodyOfText"/>
    <w:link w:val="HeaderfootertextChar"/>
    <w:rsid w:val="00340F14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340F14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340F14"/>
    <w:pPr>
      <w:spacing w:after="0"/>
      <w:ind w:right="709"/>
      <w:jc w:val="right"/>
    </w:pPr>
    <w:rPr>
      <w:sz w:val="14"/>
      <w:szCs w:val="14"/>
    </w:rPr>
  </w:style>
  <w:style w:type="paragraph" w:customStyle="1" w:styleId="EnumerationL4">
    <w:name w:val="Enumeration L4"/>
    <w:basedOn w:val="EnumerationL1"/>
    <w:rsid w:val="00340F14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340F14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340F14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340F14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340F14"/>
    <w:pPr>
      <w:numPr>
        <w:ilvl w:val="8"/>
      </w:numPr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340F14"/>
    <w:rPr>
      <w:i/>
      <w:iCs/>
    </w:rPr>
  </w:style>
  <w:style w:type="paragraph" w:styleId="NoSpacing">
    <w:name w:val="No Spacing"/>
    <w:aliases w:val="BoT_NoSpacing,Crp Txt Ss interligne"/>
    <w:link w:val="NoSpacingChar"/>
    <w:uiPriority w:val="1"/>
    <w:rsid w:val="00340F14"/>
    <w:pPr>
      <w:spacing w:after="0" w:line="240" w:lineRule="auto"/>
    </w:pPr>
    <w:rPr>
      <w:rFonts w:eastAsiaTheme="minorHAnsi"/>
      <w:lang w:val="fr-FR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1302D8"/>
    <w:rPr>
      <w:rFonts w:eastAsiaTheme="minorHAnsi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40F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14"/>
    <w:rPr>
      <w:rFonts w:eastAsiaTheme="minorHAnsi"/>
      <w:i/>
      <w:iCs/>
      <w:color w:val="404040" w:themeColor="text1" w:themeTint="BF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340F1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340F14"/>
    <w:rPr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40F1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40F1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40F1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340F1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14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340F14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340F14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trong">
    <w:name w:val="Strong"/>
    <w:basedOn w:val="DefaultParagraphFont"/>
    <w:uiPriority w:val="22"/>
    <w:rsid w:val="00340F1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40F14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14"/>
    <w:rPr>
      <w:rFonts w:eastAsiaTheme="minorHAnsi"/>
      <w:i/>
      <w:iCs/>
      <w:color w:val="E61F3D" w:themeColor="accent1"/>
      <w:lang w:val="en-US"/>
    </w:rPr>
  </w:style>
  <w:style w:type="character" w:styleId="IntenseEmphasis">
    <w:name w:val="Intense Emphasis"/>
    <w:basedOn w:val="DefaultParagraphFont"/>
    <w:uiPriority w:val="21"/>
    <w:rsid w:val="00340F14"/>
    <w:rPr>
      <w:i/>
      <w:iCs/>
      <w:color w:val="E61F3D" w:themeColor="accent1"/>
    </w:rPr>
  </w:style>
  <w:style w:type="character" w:styleId="SubtleReference">
    <w:name w:val="Subtle Reference"/>
    <w:basedOn w:val="DefaultParagraphFont"/>
    <w:uiPriority w:val="31"/>
    <w:rsid w:val="00340F1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340F14"/>
    <w:rPr>
      <w:b/>
      <w:bCs/>
      <w:smallCaps/>
      <w:color w:val="E61F3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0F14"/>
    <w:pPr>
      <w:spacing w:after="120"/>
      <w:ind w:left="425" w:right="709" w:hanging="425"/>
      <w:outlineLvl w:val="9"/>
    </w:pPr>
    <w:rPr>
      <w:sz w:val="28"/>
    </w:rPr>
  </w:style>
  <w:style w:type="paragraph" w:styleId="BalloonText">
    <w:name w:val="Balloon Text"/>
    <w:basedOn w:val="Normal"/>
    <w:link w:val="BalloonText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0F14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40F14"/>
  </w:style>
  <w:style w:type="paragraph" w:customStyle="1" w:styleId="BulletL1">
    <w:name w:val="Bullet L1"/>
    <w:basedOn w:val="BodyOfText"/>
    <w:link w:val="BulletL1Char"/>
    <w:qFormat/>
    <w:rsid w:val="00340F14"/>
    <w:pPr>
      <w:numPr>
        <w:numId w:val="13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340F14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340F14"/>
    <w:pPr>
      <w:numPr>
        <w:ilvl w:val="1"/>
      </w:numPr>
    </w:pPr>
  </w:style>
  <w:style w:type="numbering" w:customStyle="1" w:styleId="Bullet">
    <w:name w:val="Bullet"/>
    <w:uiPriority w:val="99"/>
    <w:rsid w:val="00E65A4E"/>
    <w:pPr>
      <w:numPr>
        <w:numId w:val="16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340F14"/>
    <w:pPr>
      <w:numPr>
        <w:numId w:val="0"/>
      </w:numPr>
    </w:pPr>
  </w:style>
  <w:style w:type="paragraph" w:customStyle="1" w:styleId="EnumerationL1">
    <w:name w:val="Enumeration L1"/>
    <w:basedOn w:val="BodyOfText"/>
    <w:link w:val="EnumerationL1Char"/>
    <w:qFormat/>
    <w:rsid w:val="00340F14"/>
    <w:pPr>
      <w:numPr>
        <w:numId w:val="12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340F14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340F14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340F14"/>
    <w:rPr>
      <w:rFonts w:eastAsiaTheme="minorHAnsi"/>
      <w:kern w:val="16"/>
      <w:lang w:val="en-US"/>
    </w:rPr>
  </w:style>
  <w:style w:type="character" w:customStyle="1" w:styleId="H1nonumberChar">
    <w:name w:val="H1 no number Char"/>
    <w:basedOn w:val="Heading1Char"/>
    <w:link w:val="H1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340F14"/>
    <w:pPr>
      <w:numPr>
        <w:numId w:val="14"/>
      </w:numPr>
      <w:spacing w:after="80"/>
      <w:ind w:left="709" w:hanging="284"/>
    </w:pPr>
    <w:rPr>
      <w:lang w:val="fr-FR"/>
    </w:rPr>
  </w:style>
  <w:style w:type="paragraph" w:customStyle="1" w:styleId="TabEnumL1">
    <w:name w:val="TabEnumL1"/>
    <w:basedOn w:val="TabText1"/>
    <w:link w:val="TabEnumL1Char"/>
    <w:qFormat/>
    <w:rsid w:val="00340F14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340F14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340F14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340F14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340F14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340F14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340F14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340F14"/>
    <w:pPr>
      <w:numPr>
        <w:ilvl w:val="5"/>
      </w:numPr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340F14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340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F14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40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40F14"/>
    <w:rPr>
      <w:rFonts w:eastAsiaTheme="minorHAnsi"/>
      <w:b/>
      <w:bCs/>
      <w:sz w:val="20"/>
      <w:szCs w:val="20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340F14"/>
    <w:pPr>
      <w:jc w:val="right"/>
    </w:pPr>
    <w:rPr>
      <w:b/>
      <w:color w:val="00A3E0" w:themeColor="text2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340F14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14"/>
    <w:rPr>
      <w:rFonts w:eastAsiaTheme="minorHAnsi"/>
      <w:lang w:val="en-US"/>
    </w:rPr>
  </w:style>
  <w:style w:type="paragraph" w:customStyle="1" w:styleId="TabEnumL7">
    <w:name w:val="TabEnumL7"/>
    <w:basedOn w:val="TabEnumL1"/>
    <w:link w:val="TabEnumL7Char"/>
    <w:rsid w:val="00340F14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340F14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340F14"/>
    <w:rPr>
      <w:rFonts w:eastAsiaTheme="minorHAnsi"/>
      <w:kern w:val="16"/>
      <w:sz w:val="18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40F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0F14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14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340F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14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40F14"/>
    <w:rPr>
      <w:color w:val="007AA8" w:themeColor="hyperlink"/>
      <w:u w:val="single"/>
    </w:rPr>
  </w:style>
  <w:style w:type="character" w:customStyle="1" w:styleId="TabEnumL5Char">
    <w:name w:val="TabEnumL5 Char"/>
    <w:basedOn w:val="TabEnumL4Char"/>
    <w:link w:val="TabEnumL5"/>
    <w:rsid w:val="00340F14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1302D8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340F14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340F14"/>
    <w:pPr>
      <w:numPr>
        <w:ilvl w:val="7"/>
      </w:numPr>
    </w:pPr>
    <w:rPr>
      <w:sz w:val="16"/>
    </w:rPr>
  </w:style>
  <w:style w:type="paragraph" w:styleId="NormalWeb">
    <w:name w:val="Normal (Web)"/>
    <w:basedOn w:val="Normal"/>
    <w:link w:val="NormalWebChar"/>
    <w:uiPriority w:val="99"/>
    <w:unhideWhenUsed/>
    <w:rsid w:val="00340F14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340F14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40F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340F14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340F14"/>
  </w:style>
  <w:style w:type="character" w:styleId="PlaceholderText">
    <w:name w:val="Placeholder Text"/>
    <w:basedOn w:val="DefaultParagraphFont"/>
    <w:uiPriority w:val="99"/>
    <w:semiHidden/>
    <w:rsid w:val="00340F14"/>
    <w:rPr>
      <w:color w:val="808080"/>
    </w:rPr>
  </w:style>
  <w:style w:type="character" w:customStyle="1" w:styleId="TabEnumL7Char">
    <w:name w:val="TabEnumL7 Char"/>
    <w:basedOn w:val="TabEnumL6Char"/>
    <w:link w:val="TabEnumL7"/>
    <w:rsid w:val="00340F14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340F14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340F14"/>
    <w:pPr>
      <w:numPr>
        <w:numId w:val="15"/>
      </w:numPr>
      <w:ind w:right="57"/>
    </w:pPr>
  </w:style>
  <w:style w:type="paragraph" w:customStyle="1" w:styleId="TabBulletL2">
    <w:name w:val="TabBulletL2"/>
    <w:basedOn w:val="TabBulletL1"/>
    <w:link w:val="TabBulletL2Char"/>
    <w:rsid w:val="00340F14"/>
    <w:pPr>
      <w:numPr>
        <w:ilvl w:val="1"/>
      </w:numPr>
    </w:pPr>
  </w:style>
  <w:style w:type="table" w:styleId="TableGrid">
    <w:name w:val="Table Grid"/>
    <w:basedOn w:val="TableNormal"/>
    <w:uiPriority w:val="39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340F14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340F14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340F14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340F14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340F14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340F14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TabBulletL3">
    <w:name w:val="TabBulletL3"/>
    <w:basedOn w:val="TabBulletL1"/>
    <w:link w:val="TabBulletL3Char"/>
    <w:rsid w:val="00340F14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340F14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340F14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340F14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340F14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340F14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340F14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340F14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340F14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340F14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340F14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340F14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340F14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340F14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340F14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340F14"/>
    <w:rPr>
      <w:color w:val="C00000"/>
    </w:rPr>
  </w:style>
  <w:style w:type="character" w:customStyle="1" w:styleId="MandatoryChar">
    <w:name w:val="Mandatory Char"/>
    <w:basedOn w:val="BodyOfTextChar"/>
    <w:link w:val="Mandatory"/>
    <w:rsid w:val="00340F14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340F1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340F14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340F14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340F14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340F14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340F14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340F14"/>
    <w:rPr>
      <w:sz w:val="20"/>
    </w:rPr>
  </w:style>
  <w:style w:type="paragraph" w:customStyle="1" w:styleId="BulletL5">
    <w:name w:val="Bullet L5"/>
    <w:basedOn w:val="BulletL1"/>
    <w:rsid w:val="00340F14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340F14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340F14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340F14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340F14"/>
    <w:pPr>
      <w:numPr>
        <w:ilvl w:val="8"/>
      </w:numPr>
      <w:contextualSpacing/>
    </w:pPr>
    <w:rPr>
      <w:sz w:val="18"/>
    </w:rPr>
  </w:style>
  <w:style w:type="paragraph" w:styleId="BodyText2">
    <w:name w:val="Body Text 2"/>
    <w:basedOn w:val="Normal"/>
    <w:link w:val="BodyText2Char"/>
    <w:uiPriority w:val="99"/>
    <w:unhideWhenUsed/>
    <w:rsid w:val="00340F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40F14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40F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40F14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40F14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0F14"/>
    <w:rPr>
      <w:rFonts w:eastAsiaTheme="minorHAnsi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40F14"/>
    <w:rPr>
      <w:rFonts w:eastAsiaTheme="minorHAnsi"/>
      <w:noProof/>
      <w:color w:val="AF132A" w:themeColor="accent5" w:themeShade="BF"/>
      <w:kern w:val="16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340F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40F1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5A5AD4"/>
    <w:rPr>
      <w:rFonts w:eastAsiaTheme="minorHAnsi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340F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F14"/>
    <w:rPr>
      <w:rFonts w:ascii="Consolas" w:eastAsiaTheme="minorHAnsi" w:hAnsi="Consolas"/>
      <w:sz w:val="21"/>
      <w:szCs w:val="21"/>
      <w:lang w:val="en-US"/>
    </w:rPr>
  </w:style>
  <w:style w:type="table" w:styleId="TableList8">
    <w:name w:val="Table List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A5AD4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A5AD4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340F14"/>
    <w:pPr>
      <w:spacing w:after="0" w:line="240" w:lineRule="auto"/>
    </w:pPr>
    <w:rPr>
      <w:rFonts w:eastAsiaTheme="minorHAnsi"/>
      <w:lang w:val="en-US"/>
    </w:rPr>
  </w:style>
  <w:style w:type="table" w:styleId="TableClassic1">
    <w:name w:val="Table Classic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2">
    <w:name w:val="Table_2"/>
    <w:basedOn w:val="Table1"/>
    <w:uiPriority w:val="99"/>
    <w:rsid w:val="00340F14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340F14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340F14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340F14"/>
    <w:rPr>
      <w:vertAlign w:val="superscript"/>
    </w:rPr>
  </w:style>
  <w:style w:type="character" w:customStyle="1" w:styleId="Hashtag1">
    <w:name w:val="Hashtag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340F14"/>
  </w:style>
  <w:style w:type="character" w:styleId="HTMLDefinition">
    <w:name w:val="HTML Definition"/>
    <w:basedOn w:val="DefaultParagraphFont"/>
    <w:uiPriority w:val="99"/>
    <w:unhideWhenUsed/>
    <w:rsid w:val="00340F14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340F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340F14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340F14"/>
  </w:style>
  <w:style w:type="character" w:customStyle="1" w:styleId="Mention1">
    <w:name w:val="Mention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unhideWhenUsed/>
    <w:rsid w:val="00A304A3"/>
    <w:rPr>
      <w:u w:val="dotted"/>
    </w:rPr>
  </w:style>
  <w:style w:type="character" w:customStyle="1" w:styleId="UnresolvedMention1">
    <w:name w:val="Unresolved Mention1"/>
    <w:basedOn w:val="DefaultParagraphFont"/>
    <w:uiPriority w:val="99"/>
    <w:unhideWhenUsed/>
    <w:rsid w:val="00A304A3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340F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0F14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0F1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0F14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40F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0F14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40F1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40F14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0F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0F14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340F14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340F14"/>
  </w:style>
  <w:style w:type="character" w:customStyle="1" w:styleId="DateChar">
    <w:name w:val="Date Char"/>
    <w:basedOn w:val="DefaultParagraphFont"/>
    <w:link w:val="Date"/>
    <w:uiPriority w:val="99"/>
    <w:rsid w:val="00340F14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340F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340F14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340F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340F14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340F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340F14"/>
    <w:rPr>
      <w:rFonts w:ascii="Consolas" w:eastAsiaTheme="minorHAnsi" w:hAnsi="Consolas"/>
      <w:sz w:val="20"/>
      <w:szCs w:val="20"/>
      <w:lang w:val="fr-FR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40F14"/>
  </w:style>
  <w:style w:type="character" w:customStyle="1" w:styleId="SalutationChar">
    <w:name w:val="Salutation Char"/>
    <w:basedOn w:val="DefaultParagraphFont"/>
    <w:link w:val="Salutation"/>
    <w:uiPriority w:val="99"/>
    <w:rsid w:val="00340F14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340F14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340F14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340F14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40F1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340F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340F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340F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340F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340F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340F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340F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340F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340F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340F1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1302D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302D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1302D8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1302D8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1302D8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1302D8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1302D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1302D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1302D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1302D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1302D8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340F14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340F14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340F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1302D8"/>
    <w:pPr>
      <w:numPr>
        <w:numId w:val="11"/>
      </w:numPr>
    </w:pPr>
  </w:style>
  <w:style w:type="character" w:customStyle="1" w:styleId="HiddenChar">
    <w:name w:val="Hidden Char"/>
    <w:basedOn w:val="BodyOfTextChar"/>
    <w:link w:val="Hidden"/>
    <w:rsid w:val="00340F14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340F14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340F14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340F14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340F14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340F14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340F14"/>
    <w:pPr>
      <w:spacing w:before="60" w:after="60"/>
    </w:pPr>
    <w:rPr>
      <w:sz w:val="20"/>
    </w:rPr>
  </w:style>
  <w:style w:type="paragraph" w:customStyle="1" w:styleId="TitreCourant">
    <w:name w:val="Titre_Courant"/>
    <w:basedOn w:val="Normal"/>
    <w:link w:val="TitreCourantChar"/>
    <w:pPr>
      <w:spacing w:line="240" w:lineRule="auto"/>
      <w:jc w:val="both"/>
    </w:pPr>
    <w:rPr>
      <w:rFonts w:ascii="Corbel" w:eastAsia="Times New Roman" w:hAnsi="Corbel" w:cs="Arial"/>
      <w:b/>
      <w:color w:val="000000" w:themeColor="text1"/>
      <w:kern w:val="16"/>
      <w:sz w:val="28"/>
      <w:szCs w:val="36"/>
      <w:lang w:val="en-GB" w:eastAsia="en-GB"/>
    </w:rPr>
  </w:style>
  <w:style w:type="character" w:customStyle="1" w:styleId="TitreCourantChar">
    <w:name w:val="Titre_Courant Char"/>
    <w:basedOn w:val="DefaultParagraphFont"/>
    <w:link w:val="TitreCourant"/>
    <w:rPr>
      <w:rFonts w:ascii="Corbel" w:hAnsi="Corbel" w:cs="Arial"/>
      <w:b/>
      <w:color w:val="000000" w:themeColor="text1"/>
      <w:kern w:val="16"/>
      <w:sz w:val="28"/>
      <w:szCs w:val="36"/>
      <w:lang w:eastAsia="en-GB"/>
    </w:rPr>
  </w:style>
  <w:style w:type="paragraph" w:customStyle="1" w:styleId="S-Pnum1">
    <w:name w:val="S-P num1"/>
    <w:basedOn w:val="Normal"/>
    <w:pPr>
      <w:numPr>
        <w:numId w:val="22"/>
      </w:numPr>
      <w:spacing w:after="120" w:line="240" w:lineRule="auto"/>
      <w:jc w:val="both"/>
    </w:pPr>
    <w:rPr>
      <w:rFonts w:ascii="Corbel" w:eastAsia="Times New Roman" w:hAnsi="Corbel" w:cs="Arial"/>
      <w:color w:val="000000" w:themeColor="text1"/>
      <w:kern w:val="16"/>
      <w:szCs w:val="36"/>
      <w:lang w:val="fr-LU" w:eastAsia="fr-LU"/>
    </w:rPr>
  </w:style>
  <w:style w:type="paragraph" w:customStyle="1" w:styleId="List-Biblio">
    <w:name w:val="List-Biblio"/>
    <w:basedOn w:val="Normal"/>
    <w:pPr>
      <w:numPr>
        <w:numId w:val="23"/>
      </w:numPr>
      <w:spacing w:after="120" w:line="240" w:lineRule="auto"/>
      <w:ind w:left="426"/>
      <w:jc w:val="both"/>
    </w:pPr>
    <w:rPr>
      <w:rFonts w:ascii="Corbel" w:eastAsia="Times New Roman" w:hAnsi="Corbel" w:cs="Times New Roman"/>
      <w:color w:val="000000" w:themeColor="text1"/>
      <w:kern w:val="16"/>
      <w:szCs w:val="20"/>
      <w:lang w:val="en-GB" w:eastAsia="en-GB"/>
    </w:rPr>
  </w:style>
  <w:style w:type="character" w:styleId="Hashtag">
    <w:name w:val="Hashtag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340F14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340F14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-Ppuce1">
    <w:name w:val="S-P puce1"/>
    <w:basedOn w:val="ListParagraph"/>
    <w:rsid w:val="004251A0"/>
    <w:pPr>
      <w:numPr>
        <w:numId w:val="24"/>
      </w:numPr>
      <w:spacing w:after="120"/>
      <w:ind w:left="568" w:hanging="284"/>
    </w:pPr>
    <w:rPr>
      <w:lang w:eastAsia="fr-LU"/>
    </w:rPr>
  </w:style>
  <w:style w:type="paragraph" w:customStyle="1" w:styleId="ExcelInput">
    <w:name w:val="ExcelInput"/>
    <w:basedOn w:val="Normal"/>
    <w:rsid w:val="00E65A4E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340F14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340F14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340F14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340F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340F14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340F14"/>
    <w:pPr>
      <w:numPr>
        <w:numId w:val="26"/>
      </w:numPr>
    </w:pPr>
  </w:style>
  <w:style w:type="numbering" w:styleId="1ai">
    <w:name w:val="Outline List 1"/>
    <w:basedOn w:val="NoList"/>
    <w:uiPriority w:val="99"/>
    <w:semiHidden/>
    <w:unhideWhenUsed/>
    <w:rsid w:val="00340F14"/>
    <w:pPr>
      <w:numPr>
        <w:numId w:val="27"/>
      </w:numPr>
    </w:pPr>
  </w:style>
  <w:style w:type="numbering" w:styleId="ArticleSection">
    <w:name w:val="Outline List 3"/>
    <w:basedOn w:val="NoList"/>
    <w:uiPriority w:val="99"/>
    <w:semiHidden/>
    <w:unhideWhenUsed/>
    <w:rsid w:val="00340F14"/>
    <w:pPr>
      <w:numPr>
        <w:numId w:val="28"/>
      </w:numPr>
    </w:pPr>
  </w:style>
  <w:style w:type="table" w:styleId="ColorfulGrid">
    <w:name w:val="Colorful Grid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340F14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000080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FFFFFF"/>
      <w:lang w:val="fr-FR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340F14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  <w:lang w:val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340F14"/>
    <w:pPr>
      <w:numPr>
        <w:numId w:val="3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340F14"/>
    <w:rPr>
      <w:rFonts w:ascii="Corbel" w:eastAsiaTheme="minorHAnsi" w:hAnsi="Corbel"/>
      <w:kern w:val="1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44EF612C0446088C9F2F4C853A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4D41E-8F33-4597-A861-9D0B3034CA07}"/>
      </w:docPartPr>
      <w:docPartBody>
        <w:p w:rsidR="001B1641" w:rsidRDefault="00C6692B" w:rsidP="00C6692B">
          <w:pPr>
            <w:pStyle w:val="7944EF612C0446088C9F2F4C853A27E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98409EED3D847C8ACBD2EE46626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90FE-A883-452E-AB46-E45ABEDDB793}"/>
      </w:docPartPr>
      <w:docPartBody>
        <w:p w:rsidR="001B1641" w:rsidRDefault="00C6692B" w:rsidP="00C6692B">
          <w:pPr>
            <w:pStyle w:val="698409EED3D847C8ACBD2EE46626E138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B14B4750A7004F00946190FA83876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57092-A721-4B3F-95F1-AD14CBA9BBD3}"/>
      </w:docPartPr>
      <w:docPartBody>
        <w:p w:rsidR="001B1641" w:rsidRDefault="00C6692B" w:rsidP="00C6692B">
          <w:pPr>
            <w:pStyle w:val="B14B4750A7004F00946190FA83876275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6B90D2BEB5324F8D888BAEE7E4CC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2E99-CFF3-4F71-82D0-8591EC3D2F5C}"/>
      </w:docPartPr>
      <w:docPartBody>
        <w:p w:rsidR="001B1641" w:rsidRDefault="00C6692B" w:rsidP="00C6692B">
          <w:pPr>
            <w:pStyle w:val="6B90D2BEB5324F8D888BAEE7E4CCBF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538B1B2DE64DE8B5CF2CAA3428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E937-9FAD-49F7-A46A-FDF82EA6674E}"/>
      </w:docPartPr>
      <w:docPartBody>
        <w:p w:rsidR="001B1641" w:rsidRDefault="00C6692B" w:rsidP="00C6692B">
          <w:pPr>
            <w:pStyle w:val="91538B1B2DE64DE8B5CF2CAA3428DFD4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E488FD550C114A0E96BDC99B5273A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5A5A-3EBE-41B8-A37B-C18EB228DC0B}"/>
      </w:docPartPr>
      <w:docPartBody>
        <w:p w:rsidR="00D445C0" w:rsidRDefault="00FC12B1" w:rsidP="00FC12B1">
          <w:pPr>
            <w:pStyle w:val="E488FD550C114A0E96BDC99B5273A977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2B"/>
    <w:rsid w:val="00010B56"/>
    <w:rsid w:val="00051269"/>
    <w:rsid w:val="00091506"/>
    <w:rsid w:val="001735BE"/>
    <w:rsid w:val="001A5BD7"/>
    <w:rsid w:val="001B1641"/>
    <w:rsid w:val="001B6D54"/>
    <w:rsid w:val="001D6FDE"/>
    <w:rsid w:val="002059DA"/>
    <w:rsid w:val="00223A12"/>
    <w:rsid w:val="002361B3"/>
    <w:rsid w:val="00236A52"/>
    <w:rsid w:val="00254B45"/>
    <w:rsid w:val="00302AD0"/>
    <w:rsid w:val="00322379"/>
    <w:rsid w:val="0036216F"/>
    <w:rsid w:val="004F5E0F"/>
    <w:rsid w:val="0052173B"/>
    <w:rsid w:val="00530962"/>
    <w:rsid w:val="005B7AB0"/>
    <w:rsid w:val="00636B37"/>
    <w:rsid w:val="006444C0"/>
    <w:rsid w:val="00670D6E"/>
    <w:rsid w:val="0076759D"/>
    <w:rsid w:val="007878E1"/>
    <w:rsid w:val="007D7C98"/>
    <w:rsid w:val="00811069"/>
    <w:rsid w:val="00844EB7"/>
    <w:rsid w:val="008A6369"/>
    <w:rsid w:val="008D3010"/>
    <w:rsid w:val="0091414A"/>
    <w:rsid w:val="009251E9"/>
    <w:rsid w:val="00973BF2"/>
    <w:rsid w:val="009C7ADB"/>
    <w:rsid w:val="009E3D41"/>
    <w:rsid w:val="009F0DDF"/>
    <w:rsid w:val="00A27F60"/>
    <w:rsid w:val="00A84391"/>
    <w:rsid w:val="00AA5B72"/>
    <w:rsid w:val="00AD7CB1"/>
    <w:rsid w:val="00AF159D"/>
    <w:rsid w:val="00B6049C"/>
    <w:rsid w:val="00C34EF8"/>
    <w:rsid w:val="00C5683F"/>
    <w:rsid w:val="00C6692B"/>
    <w:rsid w:val="00D30DD9"/>
    <w:rsid w:val="00D34ABC"/>
    <w:rsid w:val="00D34B04"/>
    <w:rsid w:val="00D445C0"/>
    <w:rsid w:val="00D96A2C"/>
    <w:rsid w:val="00E1039D"/>
    <w:rsid w:val="00E50F9C"/>
    <w:rsid w:val="00E702B4"/>
    <w:rsid w:val="00EA065D"/>
    <w:rsid w:val="00F03668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2B1"/>
  </w:style>
  <w:style w:type="paragraph" w:customStyle="1" w:styleId="7944EF612C0446088C9F2F4C853A27ED">
    <w:name w:val="7944EF612C0446088C9F2F4C853A27ED"/>
    <w:rsid w:val="00C6692B"/>
  </w:style>
  <w:style w:type="paragraph" w:customStyle="1" w:styleId="698409EED3D847C8ACBD2EE46626E138">
    <w:name w:val="698409EED3D847C8ACBD2EE46626E138"/>
    <w:rsid w:val="00C6692B"/>
  </w:style>
  <w:style w:type="paragraph" w:customStyle="1" w:styleId="B14B4750A7004F00946190FA83876275">
    <w:name w:val="B14B4750A7004F00946190FA83876275"/>
    <w:rsid w:val="00C6692B"/>
  </w:style>
  <w:style w:type="paragraph" w:customStyle="1" w:styleId="6B90D2BEB5324F8D888BAEE7E4CCBF74">
    <w:name w:val="6B90D2BEB5324F8D888BAEE7E4CCBF74"/>
    <w:rsid w:val="00C6692B"/>
  </w:style>
  <w:style w:type="paragraph" w:customStyle="1" w:styleId="91538B1B2DE64DE8B5CF2CAA3428DFD4">
    <w:name w:val="91538B1B2DE64DE8B5CF2CAA3428DFD4"/>
    <w:rsid w:val="00C6692B"/>
  </w:style>
  <w:style w:type="paragraph" w:customStyle="1" w:styleId="86CCAA4C838F4EBCA78FE9F0E9A9BAF8">
    <w:name w:val="86CCAA4C838F4EBCA78FE9F0E9A9BAF8"/>
    <w:rsid w:val="00322379"/>
    <w:pPr>
      <w:spacing w:after="160" w:line="259" w:lineRule="auto"/>
    </w:pPr>
    <w:rPr>
      <w:lang w:val="fr-FR" w:eastAsia="fr-FR"/>
    </w:rPr>
  </w:style>
  <w:style w:type="paragraph" w:customStyle="1" w:styleId="ED1C46555872477F921B4AC791F4ED78">
    <w:name w:val="ED1C46555872477F921B4AC791F4ED78"/>
    <w:rsid w:val="00322379"/>
    <w:pPr>
      <w:spacing w:after="160" w:line="259" w:lineRule="auto"/>
    </w:pPr>
    <w:rPr>
      <w:lang w:val="fr-FR" w:eastAsia="fr-FR"/>
    </w:rPr>
  </w:style>
  <w:style w:type="paragraph" w:customStyle="1" w:styleId="79566E8D252C42FAB77AD83FAED352BA">
    <w:name w:val="79566E8D252C42FAB77AD83FAED352BA"/>
    <w:rsid w:val="00322379"/>
    <w:pPr>
      <w:spacing w:after="160" w:line="259" w:lineRule="auto"/>
    </w:pPr>
    <w:rPr>
      <w:lang w:val="fr-FR" w:eastAsia="fr-FR"/>
    </w:rPr>
  </w:style>
  <w:style w:type="paragraph" w:customStyle="1" w:styleId="E488FD550C114A0E96BDC99B5273A977">
    <w:name w:val="E488FD550C114A0E96BDC99B5273A977"/>
    <w:rsid w:val="00FC12B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A147-E8BA-4A80-98AE-BFAEF4FA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15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ISMS policy 
(ITR-ISMS)</dc:subject>
  <dc:creator>itrust</dc:creator>
  <cp:keywords>1.7.1</cp:keywords>
  <dc:description>Internal</dc:description>
  <cp:revision>5</cp:revision>
  <cp:lastPrinted>2021-06-19T07:02:00Z</cp:lastPrinted>
  <dcterms:created xsi:type="dcterms:W3CDTF">2024-06-13T15:55:00Z</dcterms:created>
  <dcterms:modified xsi:type="dcterms:W3CDTF">2025-04-11T08:01:00Z</dcterms:modified>
  <cp:category>Policy</cp:category>
</cp:coreProperties>
</file>